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70CB07" w14:textId="77777777" w:rsidR="00915F67" w:rsidRDefault="00915F67" w:rsidP="00915F67">
      <w:pPr>
        <w:jc w:val="center"/>
        <w:rPr>
          <w:sz w:val="40"/>
          <w:szCs w:val="40"/>
        </w:rPr>
      </w:pPr>
    </w:p>
    <w:p w14:paraId="2772024C" w14:textId="4F04F655" w:rsidR="001254BD" w:rsidRDefault="001254BD" w:rsidP="00915F67">
      <w:pPr>
        <w:jc w:val="center"/>
        <w:rPr>
          <w:sz w:val="40"/>
          <w:szCs w:val="40"/>
        </w:rPr>
      </w:pPr>
    </w:p>
    <w:p w14:paraId="73CA3519" w14:textId="77777777" w:rsidR="00915F67" w:rsidRDefault="00915F67" w:rsidP="00915F67">
      <w:pPr>
        <w:jc w:val="center"/>
        <w:rPr>
          <w:sz w:val="40"/>
          <w:szCs w:val="40"/>
        </w:rPr>
      </w:pPr>
    </w:p>
    <w:p w14:paraId="7390FDC3" w14:textId="77777777" w:rsidR="00D17B0D" w:rsidRDefault="00D17B0D" w:rsidP="00915F67">
      <w:pPr>
        <w:jc w:val="center"/>
        <w:rPr>
          <w:sz w:val="40"/>
          <w:szCs w:val="40"/>
        </w:rPr>
      </w:pPr>
    </w:p>
    <w:p w14:paraId="3D4ABA30" w14:textId="77777777" w:rsidR="00D17B0D" w:rsidRDefault="00D17B0D" w:rsidP="00915F67">
      <w:pPr>
        <w:jc w:val="center"/>
        <w:rPr>
          <w:sz w:val="40"/>
          <w:szCs w:val="40"/>
        </w:rPr>
      </w:pPr>
    </w:p>
    <w:p w14:paraId="272D0792" w14:textId="77777777" w:rsidR="00915F67" w:rsidRDefault="00915F67" w:rsidP="00915F67">
      <w:pPr>
        <w:jc w:val="center"/>
        <w:rPr>
          <w:sz w:val="40"/>
          <w:szCs w:val="40"/>
        </w:rPr>
      </w:pPr>
    </w:p>
    <w:p w14:paraId="525EBA6D" w14:textId="77777777" w:rsidR="00915F67" w:rsidRPr="00915F67" w:rsidRDefault="00915F67" w:rsidP="00915F67">
      <w:pPr>
        <w:jc w:val="center"/>
        <w:rPr>
          <w:sz w:val="40"/>
          <w:szCs w:val="40"/>
        </w:rPr>
      </w:pPr>
    </w:p>
    <w:p w14:paraId="4F4E6CC5" w14:textId="31175980" w:rsidR="009012B2" w:rsidRPr="00D17B0D" w:rsidRDefault="009012B2" w:rsidP="00094F85">
      <w:pPr>
        <w:pStyle w:val="a3"/>
        <w:jc w:val="center"/>
        <w:rPr>
          <w:rFonts w:asciiTheme="minorEastAsia" w:eastAsiaTheme="minorEastAsia" w:hAnsiTheme="minorEastAsia"/>
        </w:rPr>
      </w:pPr>
      <w:r w:rsidRPr="00D17B0D">
        <w:rPr>
          <w:rFonts w:asciiTheme="minorEastAsia" w:eastAsiaTheme="minorEastAsia" w:hAnsiTheme="minorEastAsia"/>
        </w:rPr>
        <w:t>[</w:t>
      </w:r>
      <w:r w:rsidR="008E0E20" w:rsidRPr="00D17B0D">
        <w:rPr>
          <w:rFonts w:asciiTheme="minorEastAsia" w:eastAsiaTheme="minorEastAsia" w:hAnsiTheme="minorEastAsia"/>
        </w:rPr>
        <w:t>Compiler</w:t>
      </w:r>
      <w:r w:rsidRPr="00D17B0D">
        <w:rPr>
          <w:rFonts w:asciiTheme="minorEastAsia" w:eastAsiaTheme="minorEastAsia" w:hAnsiTheme="minorEastAsia"/>
        </w:rPr>
        <w:t>]</w:t>
      </w:r>
    </w:p>
    <w:p w14:paraId="0EAF99AF" w14:textId="74DEB5F7" w:rsidR="00A87BE1" w:rsidRPr="00D17B0D" w:rsidRDefault="008E0E20" w:rsidP="00094F85">
      <w:pPr>
        <w:pStyle w:val="a3"/>
        <w:jc w:val="center"/>
        <w:rPr>
          <w:rFonts w:asciiTheme="minorEastAsia" w:eastAsiaTheme="minorEastAsia" w:hAnsiTheme="minorEastAsia"/>
        </w:rPr>
      </w:pPr>
      <w:r w:rsidRPr="00D17B0D">
        <w:rPr>
          <w:rFonts w:asciiTheme="minorEastAsia" w:eastAsiaTheme="minorEastAsia" w:hAnsiTheme="minorEastAsia" w:hint="eastAsia"/>
        </w:rPr>
        <w:t>과제</w:t>
      </w:r>
      <w:r w:rsidR="00CF3474" w:rsidRPr="00D17B0D">
        <w:rPr>
          <w:rFonts w:asciiTheme="minorEastAsia" w:eastAsiaTheme="minorEastAsia" w:hAnsiTheme="minorEastAsia"/>
        </w:rPr>
        <w:t xml:space="preserve"> </w:t>
      </w:r>
      <w:r w:rsidR="008D5934">
        <w:rPr>
          <w:rFonts w:asciiTheme="minorEastAsia" w:eastAsiaTheme="minorEastAsia" w:hAnsiTheme="minorEastAsia"/>
        </w:rPr>
        <w:t>6</w:t>
      </w:r>
      <w:r w:rsidRPr="00D17B0D">
        <w:rPr>
          <w:rFonts w:asciiTheme="minorEastAsia" w:eastAsiaTheme="minorEastAsia" w:hAnsiTheme="minorEastAsia" w:hint="eastAsia"/>
        </w:rPr>
        <w:t xml:space="preserve">번 : </w:t>
      </w:r>
      <w:r w:rsidR="001E49D1">
        <w:rPr>
          <w:rFonts w:asciiTheme="minorEastAsia" w:eastAsiaTheme="minorEastAsia" w:hAnsiTheme="minorEastAsia" w:hint="eastAsia"/>
        </w:rPr>
        <w:t>시멘틱분석기 제작</w:t>
      </w:r>
    </w:p>
    <w:p w14:paraId="01A7996F" w14:textId="77777777" w:rsidR="009012B2" w:rsidRPr="008D5934" w:rsidRDefault="009012B2" w:rsidP="00094F85">
      <w:pPr>
        <w:jc w:val="center"/>
        <w:rPr>
          <w:rFonts w:asciiTheme="minorEastAsia" w:eastAsiaTheme="minorEastAsia" w:hAnsiTheme="minorEastAsia"/>
        </w:rPr>
      </w:pPr>
    </w:p>
    <w:p w14:paraId="15B5D60C" w14:textId="7FCD964B" w:rsidR="009012B2" w:rsidRPr="00D17B0D" w:rsidRDefault="008E0E20" w:rsidP="00094F85">
      <w:pPr>
        <w:jc w:val="center"/>
        <w:rPr>
          <w:rFonts w:asciiTheme="minorEastAsia" w:eastAsiaTheme="minorEastAsia" w:hAnsiTheme="minorEastAsia"/>
        </w:rPr>
      </w:pPr>
      <w:r w:rsidRPr="00D17B0D">
        <w:rPr>
          <w:rFonts w:asciiTheme="minorEastAsia" w:eastAsiaTheme="minorEastAsia" w:hAnsiTheme="minorEastAsia" w:hint="eastAsia"/>
        </w:rPr>
        <w:t>25-1 유재우 교수님</w:t>
      </w:r>
    </w:p>
    <w:p w14:paraId="7BE14FF7" w14:textId="77777777" w:rsidR="009012B2" w:rsidRPr="00D17B0D" w:rsidRDefault="009012B2" w:rsidP="00094F85">
      <w:pPr>
        <w:jc w:val="center"/>
        <w:rPr>
          <w:rFonts w:asciiTheme="minorEastAsia" w:eastAsiaTheme="minorEastAsia" w:hAnsiTheme="minorEastAsia"/>
        </w:rPr>
      </w:pPr>
    </w:p>
    <w:p w14:paraId="115424F7" w14:textId="44D4FD9A" w:rsidR="009012B2" w:rsidRPr="00D17B0D" w:rsidRDefault="008E0E20" w:rsidP="00915F67">
      <w:pPr>
        <w:jc w:val="center"/>
        <w:rPr>
          <w:rFonts w:asciiTheme="minorEastAsia" w:eastAsiaTheme="minorEastAsia" w:hAnsiTheme="minorEastAsia"/>
          <w:sz w:val="40"/>
        </w:rPr>
      </w:pPr>
      <w:r w:rsidRPr="00D17B0D">
        <w:rPr>
          <w:rFonts w:asciiTheme="minorEastAsia" w:eastAsiaTheme="minorEastAsia" w:hAnsiTheme="minorEastAsia" w:hint="eastAsia"/>
          <w:sz w:val="40"/>
        </w:rPr>
        <w:t>20201740 소프트웨어학부 오승민</w:t>
      </w:r>
    </w:p>
    <w:p w14:paraId="59BD0AF1" w14:textId="77777777" w:rsidR="00915F67" w:rsidRDefault="00915F67" w:rsidP="00915F67">
      <w:pPr>
        <w:jc w:val="center"/>
        <w:rPr>
          <w:rFonts w:asciiTheme="minorEastAsia" w:eastAsiaTheme="minorEastAsia" w:hAnsiTheme="minorEastAsia"/>
          <w:sz w:val="40"/>
        </w:rPr>
      </w:pPr>
    </w:p>
    <w:p w14:paraId="7D13720C" w14:textId="77777777" w:rsidR="00D17B0D" w:rsidRDefault="00D17B0D" w:rsidP="00915F67">
      <w:pPr>
        <w:jc w:val="center"/>
        <w:rPr>
          <w:rFonts w:asciiTheme="minorEastAsia" w:eastAsiaTheme="minorEastAsia" w:hAnsiTheme="minorEastAsia"/>
          <w:sz w:val="40"/>
        </w:rPr>
      </w:pPr>
    </w:p>
    <w:p w14:paraId="3D5BD987" w14:textId="77777777" w:rsidR="00D17B0D" w:rsidRPr="00D17B0D" w:rsidRDefault="00D17B0D" w:rsidP="00915F67">
      <w:pPr>
        <w:jc w:val="center"/>
        <w:rPr>
          <w:rFonts w:asciiTheme="minorEastAsia" w:eastAsiaTheme="minorEastAsia" w:hAnsiTheme="minorEastAsia"/>
          <w:sz w:val="40"/>
        </w:rPr>
      </w:pPr>
    </w:p>
    <w:p w14:paraId="3BA38B68" w14:textId="77777777" w:rsidR="00915F67" w:rsidRPr="00D17B0D" w:rsidRDefault="00915F67" w:rsidP="00915F67">
      <w:pPr>
        <w:jc w:val="center"/>
        <w:rPr>
          <w:sz w:val="40"/>
        </w:rPr>
      </w:pPr>
    </w:p>
    <w:p w14:paraId="72CEFD5F" w14:textId="77777777" w:rsidR="00915F67" w:rsidRDefault="00915F67" w:rsidP="00915F67">
      <w:pPr>
        <w:jc w:val="center"/>
        <w:rPr>
          <w:sz w:val="40"/>
        </w:rPr>
      </w:pPr>
    </w:p>
    <w:p w14:paraId="34F569AA" w14:textId="77777777" w:rsidR="00915F67" w:rsidRDefault="00915F67" w:rsidP="00915F67">
      <w:pPr>
        <w:jc w:val="center"/>
        <w:rPr>
          <w:sz w:val="40"/>
        </w:rPr>
      </w:pPr>
    </w:p>
    <w:p w14:paraId="42A4B69B" w14:textId="77777777" w:rsidR="00915F67" w:rsidRDefault="00915F67" w:rsidP="00915F67">
      <w:pPr>
        <w:jc w:val="center"/>
        <w:rPr>
          <w:sz w:val="40"/>
        </w:rPr>
      </w:pPr>
    </w:p>
    <w:p w14:paraId="5D045A61" w14:textId="77777777" w:rsidR="00915F67" w:rsidRPr="00915F67" w:rsidRDefault="00915F67" w:rsidP="00915F67">
      <w:pPr>
        <w:jc w:val="center"/>
        <w:rPr>
          <w:sz w:val="40"/>
        </w:rPr>
      </w:pPr>
    </w:p>
    <w:p w14:paraId="0F47E374" w14:textId="77777777" w:rsidR="00C8059F" w:rsidRPr="00441E65" w:rsidRDefault="0089094B" w:rsidP="00C8059F">
      <w:pPr>
        <w:pStyle w:val="1"/>
        <w:rPr>
          <w:rFonts w:asciiTheme="minorEastAsia" w:eastAsiaTheme="minorEastAsia" w:hAnsiTheme="minorEastAsia"/>
          <w:lang w:val="ko-KR"/>
        </w:rPr>
      </w:pPr>
      <w:r w:rsidRPr="00441E65">
        <w:rPr>
          <w:rFonts w:asciiTheme="minorEastAsia" w:eastAsiaTheme="minorEastAsia" w:hAnsiTheme="minorEastAsia"/>
          <w:lang w:val="ko-KR"/>
        </w:rPr>
        <w:lastRenderedPageBreak/>
        <w:t>Introduction</w:t>
      </w:r>
    </w:p>
    <w:p w14:paraId="56E8F395" w14:textId="18A2B983" w:rsidR="00A142A8" w:rsidRDefault="00A142A8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</w:p>
    <w:p w14:paraId="446298BC" w14:textId="7A814613" w:rsidR="00A142A8" w:rsidRDefault="00A142A8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 w:hint="eastAsia"/>
          <w:sz w:val="22"/>
          <w:szCs w:val="22"/>
        </w:rPr>
        <w:t xml:space="preserve">  본 과제의 목적은 </w:t>
      </w:r>
      <w:r w:rsidRPr="003271A4">
        <w:rPr>
          <w:rFonts w:asciiTheme="majorEastAsia" w:eastAsiaTheme="majorEastAsia" w:hAnsiTheme="majorEastAsia"/>
          <w:b/>
          <w:bCs/>
          <w:sz w:val="22"/>
          <w:szCs w:val="22"/>
        </w:rPr>
        <w:t xml:space="preserve">C </w:t>
      </w:r>
      <w:r w:rsidRPr="003271A4">
        <w:rPr>
          <w:rFonts w:asciiTheme="majorEastAsia" w:eastAsiaTheme="majorEastAsia" w:hAnsiTheme="majorEastAsia" w:hint="eastAsia"/>
          <w:b/>
          <w:bCs/>
          <w:sz w:val="22"/>
          <w:szCs w:val="22"/>
        </w:rPr>
        <w:t>언어 소스 프로그램에 대한 시멘틱 분석기 (</w:t>
      </w:r>
      <w:r w:rsidRPr="003271A4">
        <w:rPr>
          <w:rFonts w:asciiTheme="majorEastAsia" w:eastAsiaTheme="majorEastAsia" w:hAnsiTheme="majorEastAsia"/>
          <w:b/>
          <w:bCs/>
          <w:sz w:val="22"/>
          <w:szCs w:val="22"/>
        </w:rPr>
        <w:t>Semantic Analyzer)</w:t>
      </w:r>
      <w:r>
        <w:rPr>
          <w:rFonts w:asciiTheme="majorEastAsia" w:eastAsiaTheme="majorEastAsia" w:hAnsiTheme="majorEastAsia" w:hint="eastAsia"/>
          <w:sz w:val="22"/>
          <w:szCs w:val="22"/>
        </w:rPr>
        <w:t xml:space="preserve"> 를 직접 구현하고, 이를 바탕으로 다양한 선언문과 명령문을 포함한 테스트 프로그램의 의미적 정당성을 검사하는데 있습니다.</w:t>
      </w:r>
    </w:p>
    <w:p w14:paraId="17EFEA6F" w14:textId="7D1C449F" w:rsidR="001475D1" w:rsidRDefault="001475D1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 w:hint="eastAsia"/>
          <w:sz w:val="22"/>
          <w:szCs w:val="22"/>
        </w:rPr>
        <w:t xml:space="preserve">  교재 7장 (시멘틱 분석기)에서는 시멘틱 분석기의 주요 역할을 다음과 같이 제시합니다.</w:t>
      </w:r>
    </w:p>
    <w:p w14:paraId="43302D27" w14:textId="79EB0237" w:rsidR="001475D1" w:rsidRDefault="001475D1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/>
          <w:sz w:val="22"/>
          <w:szCs w:val="22"/>
        </w:rPr>
        <w:tab/>
      </w:r>
      <w:r>
        <w:rPr>
          <w:rFonts w:asciiTheme="majorEastAsia" w:eastAsiaTheme="majorEastAsia" w:hAnsiTheme="majorEastAsia" w:hint="eastAsia"/>
          <w:sz w:val="22"/>
          <w:szCs w:val="22"/>
        </w:rPr>
        <w:t>1. 모든 명칭 (</w:t>
      </w:r>
      <w:r>
        <w:rPr>
          <w:rFonts w:asciiTheme="majorEastAsia" w:eastAsiaTheme="majorEastAsia" w:hAnsiTheme="majorEastAsia"/>
          <w:sz w:val="22"/>
          <w:szCs w:val="22"/>
        </w:rPr>
        <w:t>Identifier)</w:t>
      </w:r>
      <w:r>
        <w:rPr>
          <w:rFonts w:asciiTheme="majorEastAsia" w:eastAsiaTheme="majorEastAsia" w:hAnsiTheme="majorEastAsia" w:hint="eastAsia"/>
          <w:sz w:val="22"/>
          <w:szCs w:val="22"/>
        </w:rPr>
        <w:t xml:space="preserve"> 의 의미 해석 및 타입 분석</w:t>
      </w:r>
    </w:p>
    <w:p w14:paraId="5173CF71" w14:textId="2271FA74" w:rsidR="001475D1" w:rsidRDefault="001475D1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/>
          <w:sz w:val="22"/>
          <w:szCs w:val="22"/>
        </w:rPr>
        <w:tab/>
      </w:r>
      <w:r>
        <w:rPr>
          <w:rFonts w:asciiTheme="majorEastAsia" w:eastAsiaTheme="majorEastAsia" w:hAnsiTheme="majorEastAsia" w:hint="eastAsia"/>
          <w:sz w:val="22"/>
          <w:szCs w:val="22"/>
        </w:rPr>
        <w:t xml:space="preserve">2. 수식 </w:t>
      </w:r>
      <w:r>
        <w:rPr>
          <w:rFonts w:asciiTheme="majorEastAsia" w:eastAsiaTheme="majorEastAsia" w:hAnsiTheme="majorEastAsia"/>
          <w:sz w:val="22"/>
          <w:szCs w:val="22"/>
        </w:rPr>
        <w:t>(expression)</w:t>
      </w:r>
      <w:r>
        <w:rPr>
          <w:rFonts w:asciiTheme="majorEastAsia" w:eastAsiaTheme="majorEastAsia" w:hAnsiTheme="majorEastAsia" w:hint="eastAsia"/>
          <w:sz w:val="22"/>
          <w:szCs w:val="22"/>
        </w:rPr>
        <w:t xml:space="preserve"> 내 연산자의 타입 규칙 위반 여부 검사</w:t>
      </w:r>
    </w:p>
    <w:p w14:paraId="26AF0280" w14:textId="60DE1F81" w:rsidR="001475D1" w:rsidRDefault="001475D1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/>
          <w:sz w:val="22"/>
          <w:szCs w:val="22"/>
        </w:rPr>
        <w:tab/>
      </w:r>
      <w:r>
        <w:rPr>
          <w:rFonts w:asciiTheme="majorEastAsia" w:eastAsiaTheme="majorEastAsia" w:hAnsiTheme="majorEastAsia" w:hint="eastAsia"/>
          <w:sz w:val="22"/>
          <w:szCs w:val="22"/>
        </w:rPr>
        <w:t>3. 선언문의 크기 계산 및 변수 / 파라미터의 주소 설정</w:t>
      </w:r>
    </w:p>
    <w:p w14:paraId="6CD86B50" w14:textId="438221A1" w:rsidR="001475D1" w:rsidRDefault="001475D1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/>
          <w:sz w:val="22"/>
          <w:szCs w:val="22"/>
        </w:rPr>
        <w:tab/>
      </w:r>
      <w:r>
        <w:rPr>
          <w:rFonts w:asciiTheme="majorEastAsia" w:eastAsiaTheme="majorEastAsia" w:hAnsiTheme="majorEastAsia" w:hint="eastAsia"/>
          <w:sz w:val="22"/>
          <w:szCs w:val="22"/>
        </w:rPr>
        <w:t>4. 함수의 반환 타입 및 파라미터 일치 여부 확인</w:t>
      </w:r>
    </w:p>
    <w:p w14:paraId="264A0D68" w14:textId="44C194BD" w:rsidR="001475D1" w:rsidRDefault="001475D1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/>
          <w:sz w:val="22"/>
          <w:szCs w:val="22"/>
        </w:rPr>
        <w:tab/>
      </w:r>
      <w:r>
        <w:rPr>
          <w:rFonts w:asciiTheme="majorEastAsia" w:eastAsiaTheme="majorEastAsia" w:hAnsiTheme="majorEastAsia" w:hint="eastAsia"/>
          <w:sz w:val="22"/>
          <w:szCs w:val="22"/>
        </w:rPr>
        <w:t>5. 모든 명령문에 대해 정당성 여부를 검토하는 정적 의미 검사</w:t>
      </w:r>
    </w:p>
    <w:p w14:paraId="68626A39" w14:textId="1688AAE1" w:rsidR="001475D1" w:rsidRDefault="001475D1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 w:hint="eastAsia"/>
          <w:sz w:val="22"/>
          <w:szCs w:val="22"/>
        </w:rPr>
        <w:t xml:space="preserve">  이러한 기능들은 단순한 문법 검사 (구문 분석, </w:t>
      </w:r>
      <w:r>
        <w:rPr>
          <w:rFonts w:asciiTheme="majorEastAsia" w:eastAsiaTheme="majorEastAsia" w:hAnsiTheme="majorEastAsia"/>
          <w:sz w:val="22"/>
          <w:szCs w:val="22"/>
        </w:rPr>
        <w:t>syntax analysis)</w:t>
      </w:r>
      <w:r>
        <w:rPr>
          <w:rFonts w:asciiTheme="majorEastAsia" w:eastAsiaTheme="majorEastAsia" w:hAnsiTheme="majorEastAsia" w:hint="eastAsia"/>
          <w:sz w:val="22"/>
          <w:szCs w:val="22"/>
        </w:rPr>
        <w:t xml:space="preserve"> 이상의 역할을 수행하는 것으로, 프로그램의 논리적 오류까지도 사전에 탐지할 수 있습니다.</w:t>
      </w:r>
    </w:p>
    <w:p w14:paraId="4B390D70" w14:textId="48D158DA" w:rsidR="001475D1" w:rsidRDefault="001475D1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 w:hint="eastAsia"/>
          <w:sz w:val="22"/>
          <w:szCs w:val="22"/>
        </w:rPr>
        <w:t xml:space="preserve">  하여, 본 과제에서는 Yacc</w:t>
      </w:r>
      <w:r>
        <w:rPr>
          <w:rFonts w:asciiTheme="majorEastAsia" w:eastAsiaTheme="majorEastAsia" w:hAnsiTheme="majorEastAsia"/>
          <w:sz w:val="22"/>
          <w:szCs w:val="22"/>
        </w:rPr>
        <w:t xml:space="preserve"> </w:t>
      </w:r>
      <w:r>
        <w:rPr>
          <w:rFonts w:asciiTheme="majorEastAsia" w:eastAsiaTheme="majorEastAsia" w:hAnsiTheme="majorEastAsia" w:hint="eastAsia"/>
          <w:sz w:val="22"/>
          <w:szCs w:val="22"/>
        </w:rPr>
        <w:t>기반의 신택스 트리(AST</w:t>
      </w:r>
      <w:r>
        <w:rPr>
          <w:rFonts w:asciiTheme="majorEastAsia" w:eastAsiaTheme="majorEastAsia" w:hAnsiTheme="majorEastAsia"/>
          <w:sz w:val="22"/>
          <w:szCs w:val="22"/>
        </w:rPr>
        <w:t xml:space="preserve">) </w:t>
      </w:r>
      <w:r>
        <w:rPr>
          <w:rFonts w:asciiTheme="majorEastAsia" w:eastAsiaTheme="majorEastAsia" w:hAnsiTheme="majorEastAsia" w:hint="eastAsia"/>
          <w:sz w:val="22"/>
          <w:szCs w:val="22"/>
        </w:rPr>
        <w:t xml:space="preserve">를 바탕으로 </w:t>
      </w:r>
      <w:r>
        <w:rPr>
          <w:rFonts w:asciiTheme="majorEastAsia" w:eastAsiaTheme="majorEastAsia" w:hAnsiTheme="majorEastAsia"/>
          <w:sz w:val="22"/>
          <w:szCs w:val="22"/>
        </w:rPr>
        <w:t>semantic_analysis</w:t>
      </w:r>
      <w:r>
        <w:rPr>
          <w:rFonts w:asciiTheme="majorEastAsia" w:eastAsiaTheme="majorEastAsia" w:hAnsiTheme="majorEastAsia" w:hint="eastAsia"/>
          <w:sz w:val="22"/>
          <w:szCs w:val="22"/>
        </w:rPr>
        <w:t xml:space="preserve"> 함수를 통해 트리를 순회하며 의미 분석을 수행하고, 그 결과를 바탕으로 오류 메시지를 출력하거나 테이블과 </w:t>
      </w:r>
      <w:r>
        <w:rPr>
          <w:rFonts w:asciiTheme="majorEastAsia" w:eastAsiaTheme="majorEastAsia" w:hAnsiTheme="majorEastAsia"/>
          <w:sz w:val="22"/>
          <w:szCs w:val="22"/>
        </w:rPr>
        <w:t>AST</w:t>
      </w:r>
      <w:r>
        <w:rPr>
          <w:rFonts w:asciiTheme="majorEastAsia" w:eastAsiaTheme="majorEastAsia" w:hAnsiTheme="majorEastAsia" w:hint="eastAsia"/>
          <w:sz w:val="22"/>
          <w:szCs w:val="22"/>
        </w:rPr>
        <w:t xml:space="preserve"> 구조를 시각화합니다. 교수님께서 제공해주신 </w:t>
      </w:r>
      <w:r>
        <w:rPr>
          <w:rFonts w:asciiTheme="majorEastAsia" w:eastAsiaTheme="majorEastAsia" w:hAnsiTheme="majorEastAsia"/>
          <w:sz w:val="22"/>
          <w:szCs w:val="22"/>
        </w:rPr>
        <w:t>print_sem_ast()</w:t>
      </w:r>
      <w:r>
        <w:rPr>
          <w:rFonts w:asciiTheme="majorEastAsia" w:eastAsiaTheme="majorEastAsia" w:hAnsiTheme="majorEastAsia" w:hint="eastAsia"/>
          <w:sz w:val="22"/>
          <w:szCs w:val="22"/>
        </w:rPr>
        <w:t xml:space="preserve"> 함수는 최종적으로 구성된 시멘틱 분석 트리와 타입 / 심볼 테이블이 올바르게 생성되었는지를 검증하는 데 사용됩니다.</w:t>
      </w:r>
    </w:p>
    <w:p w14:paraId="28299745" w14:textId="6F2BBA0C" w:rsidR="003B5BF9" w:rsidRPr="001475D1" w:rsidRDefault="003B5BF9" w:rsidP="001347F1">
      <w:pPr>
        <w:spacing w:after="160" w:line="259" w:lineRule="auto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ajorEastAsia" w:eastAsiaTheme="majorEastAsia" w:hAnsiTheme="majorEastAsia" w:hint="eastAsia"/>
          <w:sz w:val="22"/>
          <w:szCs w:val="22"/>
        </w:rPr>
        <w:t xml:space="preserve">  단순한 문법 분석을 넘어, 실제 </w:t>
      </w:r>
      <w:r>
        <w:rPr>
          <w:rFonts w:asciiTheme="majorEastAsia" w:eastAsiaTheme="majorEastAsia" w:hAnsiTheme="majorEastAsia"/>
          <w:sz w:val="22"/>
          <w:szCs w:val="22"/>
        </w:rPr>
        <w:t xml:space="preserve">C </w:t>
      </w:r>
      <w:r>
        <w:rPr>
          <w:rFonts w:asciiTheme="majorEastAsia" w:eastAsiaTheme="majorEastAsia" w:hAnsiTheme="majorEastAsia" w:hint="eastAsia"/>
          <w:sz w:val="22"/>
          <w:szCs w:val="22"/>
        </w:rPr>
        <w:t>언어 컴파일러에서 수행되는 정적 의미 분석 과정을 직접 구현하고 실험해보는 과정으로, 실질적인 컴파일러의 핵심 처리 흐름을 이해하고 응용해보는 데 큰 의의를 둘 것으로 보입니다.</w:t>
      </w:r>
    </w:p>
    <w:p w14:paraId="53D9C21A" w14:textId="13DE6C2F" w:rsidR="004B4241" w:rsidRPr="004B4241" w:rsidRDefault="00F43F2B" w:rsidP="001347F1">
      <w:pPr>
        <w:spacing w:after="160" w:line="259" w:lineRule="auto"/>
        <w:rPr>
          <w:rFonts w:asciiTheme="majorEastAsia" w:eastAsiaTheme="majorEastAsia" w:hAnsiTheme="majorEastAsia"/>
          <w:sz w:val="22"/>
          <w:szCs w:val="22"/>
        </w:rPr>
      </w:pPr>
      <w:r>
        <w:rPr>
          <w:rFonts w:asciiTheme="majorEastAsia" w:eastAsiaTheme="majorEastAsia" w:hAnsiTheme="majorEastAsia"/>
        </w:rPr>
        <w:br w:type="page"/>
      </w:r>
    </w:p>
    <w:p w14:paraId="5AF91DEA" w14:textId="4B36BA3A" w:rsidR="00C8059F" w:rsidRPr="006C5881" w:rsidRDefault="00A166D8" w:rsidP="0089094B">
      <w:pPr>
        <w:pStyle w:val="1"/>
        <w:rPr>
          <w:rFonts w:asciiTheme="majorEastAsia" w:eastAsiaTheme="majorEastAsia" w:hAnsiTheme="majorEastAsia"/>
          <w:lang w:val="ko-KR"/>
        </w:rPr>
      </w:pPr>
      <w:r w:rsidRPr="006C5881">
        <w:rPr>
          <w:rFonts w:asciiTheme="majorEastAsia" w:eastAsiaTheme="majorEastAsia" w:hAnsiTheme="majorEastAsia"/>
        </w:rPr>
        <w:lastRenderedPageBreak/>
        <w:t xml:space="preserve">Main </w:t>
      </w:r>
      <w:r w:rsidR="000C281E" w:rsidRPr="006C5881">
        <w:rPr>
          <w:rFonts w:asciiTheme="majorEastAsia" w:eastAsiaTheme="majorEastAsia" w:hAnsiTheme="majorEastAsia"/>
        </w:rPr>
        <w:t>Code</w:t>
      </w:r>
    </w:p>
    <w:p w14:paraId="58387434" w14:textId="77777777" w:rsidR="00E57B38" w:rsidRDefault="00E57B38">
      <w:pPr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18E0BE97" w14:textId="71FED4D9" w:rsidR="00014F24" w:rsidRPr="00340F9C" w:rsidRDefault="003B0D46">
      <w:pPr>
        <w:rPr>
          <w:rFonts w:asciiTheme="minorEastAsia" w:eastAsiaTheme="minorEastAsia" w:hAnsiTheme="minorEastAsia"/>
          <w:b/>
          <w:bCs/>
          <w:sz w:val="30"/>
          <w:szCs w:val="30"/>
        </w:rPr>
      </w:pPr>
      <w:proofErr w:type="gramStart"/>
      <w:r w:rsidRPr="00340F9C">
        <w:rPr>
          <w:rFonts w:asciiTheme="minorEastAsia" w:eastAsiaTheme="minorEastAsia" w:hAnsiTheme="minorEastAsia"/>
          <w:b/>
          <w:bCs/>
          <w:sz w:val="30"/>
          <w:szCs w:val="30"/>
        </w:rPr>
        <w:t>oh.</w:t>
      </w:r>
      <w:r w:rsidR="00F82C69" w:rsidRPr="00340F9C">
        <w:rPr>
          <w:rFonts w:asciiTheme="minorEastAsia" w:eastAsiaTheme="minorEastAsia" w:hAnsiTheme="minorEastAsia"/>
          <w:b/>
          <w:bCs/>
          <w:sz w:val="30"/>
          <w:szCs w:val="30"/>
        </w:rPr>
        <w:t>l</w:t>
      </w:r>
      <w:proofErr w:type="gramEnd"/>
    </w:p>
    <w:p w14:paraId="129547C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digit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[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0-9]</w:t>
      </w:r>
    </w:p>
    <w:p w14:paraId="03EFA42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letter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[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a-zA-Z]</w:t>
      </w:r>
    </w:p>
    <w:p w14:paraId="1B79B74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delim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[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\t]</w:t>
      </w:r>
    </w:p>
    <w:p w14:paraId="2779C8D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line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[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\n]</w:t>
      </w:r>
    </w:p>
    <w:p w14:paraId="061B692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ws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delim}+</w:t>
      </w:r>
    </w:p>
    <w:p w14:paraId="649CDC3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0B94A4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%{</w:t>
      </w:r>
    </w:p>
    <w:p w14:paraId="0F62676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#define YYSTYPE_IS_DECLARED 1</w:t>
      </w:r>
    </w:p>
    <w:p w14:paraId="4D2567F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typedef long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YYSTYPE;</w:t>
      </w:r>
      <w:proofErr w:type="gramEnd"/>
    </w:p>
    <w:p w14:paraId="2F12DD4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</w:t>
      </w:r>
    </w:p>
    <w:p w14:paraId="01C0BA0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#include "y.tab.h"</w:t>
      </w:r>
    </w:p>
    <w:p w14:paraId="59AC627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#include "type.h"</w:t>
      </w:r>
    </w:p>
    <w:p w14:paraId="454A98F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ab/>
      </w:r>
    </w:p>
    <w:p w14:paraId="59DA565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extern YYSTYPE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yylval;</w:t>
      </w:r>
      <w:proofErr w:type="gramEnd"/>
    </w:p>
    <w:p w14:paraId="282F9DC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extern int line_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no;</w:t>
      </w:r>
      <w:proofErr w:type="gramEnd"/>
    </w:p>
    <w:p w14:paraId="45C3AD8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extern A_ID *current_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id;</w:t>
      </w:r>
      <w:proofErr w:type="gramEnd"/>
    </w:p>
    <w:p w14:paraId="7EE531F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9BBB33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char        *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makeString();</w:t>
      </w:r>
      <w:proofErr w:type="gramEnd"/>
    </w:p>
    <w:p w14:paraId="70D72C0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int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checkIdentifier();</w:t>
      </w:r>
      <w:proofErr w:type="gramEnd"/>
    </w:p>
    <w:p w14:paraId="09C0193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%}</w:t>
      </w:r>
    </w:p>
    <w:p w14:paraId="2993968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E02096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%%</w:t>
      </w:r>
    </w:p>
    <w:p w14:paraId="4F2F071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{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ws}   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}</w:t>
      </w:r>
    </w:p>
    <w:p w14:paraId="5A2FB4F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{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line}   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line_no++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733DC5E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auto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AUTO_SYM)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23DF651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break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BREAK_SYM)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4C3652E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case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CASE_SYM)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5B17A4E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continue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CONTINUE_SYM)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351D760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default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DEFAULT_SYM)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4646A58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do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DO_SYM)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F4990A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else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ELSE_SYM)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643F114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enum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ENUM_SYM)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628612D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for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FOR_SYM)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4C8D208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if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IF_SYM)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5D26199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return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RETURN_SYM)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9B065F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sizeof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SIZEOF_SYM)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F44595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static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STATIC_SYM)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C25648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struct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STRUCT_SYM)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618E992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switch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SWITCH_SYM)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3695A47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typedef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TYPE_IDENTIFIER)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25D421E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union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UNION_SYM)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56259A9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while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WHILE_SYM)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7BA8A6D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01555F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"++"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PLUSPLUS)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D9049C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"--"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MINUSMINUS)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436B886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"-&gt;"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ARROW)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0F5D805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"&lt;"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LSS)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1121D3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"&gt;"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GTR)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7EF6BD7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"&lt;="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LEQ)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5AD0325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"&gt;="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GEQ)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0027E37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"=="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EQL)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54EE88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"!=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"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NEQ)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0F3AA29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"&amp;&amp;"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AMPAMP)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577D2BA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"||"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BARBAR)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7800375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"..."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DOTDOTDOT)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3B57947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"("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LP)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29E86CB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")"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RP)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54A01C4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"["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LB)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D6A6BB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"]"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RB)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6B26E9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"{"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LR)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5648A7E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"}"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RR)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3C5D88E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":"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COLON)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6B5AE7A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"."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PERIOD)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975DFA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","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COMMA)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5A12491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"!"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EXCL)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0A8B948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"?"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QUESTION)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27CE0BA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"*"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STAR)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26A3101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"/"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SLASH)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58AD223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"%"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PERCENT)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0505717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"&amp;"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AMP)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3CDFB16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";"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SEMICOLON)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6CA4E8C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"+"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PLUS)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0D83BF0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"-"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MINUS)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1244AFE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"="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ASSIGN)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701C555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A035F4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{digit}+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yylval=atoi(yytext);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INTEGER_CONSTANT)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3E69CFF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{digit}+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\.{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digit}+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yylval=makeString(yytext);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FLOAT_CONSTANT)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7C5C665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{letter}({letter}|{digit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})*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return(checkIdentifier(yytext)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);;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}</w:t>
      </w:r>
    </w:p>
    <w:p w14:paraId="7FCFCEA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\"([^"\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n]|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\\["\n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])*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\"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yylval=makeString(yytext);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STRING_LITERAL)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6236F66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\'([^'\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n]|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\'\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')\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'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yylval=*(yytext+1);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CHARACTER_CONSTANT)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; }</w:t>
      </w:r>
      <w:proofErr w:type="gramEnd"/>
    </w:p>
    <w:p w14:paraId="7197369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%%</w:t>
      </w:r>
    </w:p>
    <w:p w14:paraId="5115232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2F27E2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char *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makeString(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char *s) {</w:t>
      </w:r>
    </w:p>
    <w:p w14:paraId="1BDDDEE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char *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t;</w:t>
      </w:r>
      <w:proofErr w:type="gramEnd"/>
    </w:p>
    <w:p w14:paraId="29BE1E9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t = malloc(strlen(s) + 1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7DA931D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strcpy(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t,s);</w:t>
      </w:r>
      <w:proofErr w:type="gramEnd"/>
    </w:p>
    <w:p w14:paraId="5EE9156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return(t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2EE6578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}</w:t>
      </w:r>
    </w:p>
    <w:p w14:paraId="55B974D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6C54EC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int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checkIdentifier(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char *s) {</w:t>
      </w:r>
    </w:p>
    <w:p w14:paraId="1A6BF1E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A_ID *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id;</w:t>
      </w:r>
      <w:proofErr w:type="gramEnd"/>
    </w:p>
    <w:p w14:paraId="3A2AE01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char *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t;</w:t>
      </w:r>
      <w:proofErr w:type="gramEnd"/>
    </w:p>
    <w:p w14:paraId="19E3914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id = current_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id;</w:t>
      </w:r>
      <w:proofErr w:type="gramEnd"/>
    </w:p>
    <w:p w14:paraId="4A49DA4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while (id) {</w:t>
      </w:r>
    </w:p>
    <w:p w14:paraId="0E472B6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if (strcmp(id-&gt;name, s) == 0)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break;</w:t>
      </w:r>
      <w:proofErr w:type="gramEnd"/>
    </w:p>
    <w:p w14:paraId="5B582FC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id = id-&gt;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prev;</w:t>
      </w:r>
      <w:proofErr w:type="gramEnd"/>
    </w:p>
    <w:p w14:paraId="612DFC0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}</w:t>
      </w:r>
    </w:p>
    <w:p w14:paraId="3C2B43E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if(id==0) {</w:t>
      </w:r>
    </w:p>
    <w:p w14:paraId="62D801A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yylval = makeString(s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13C53C1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IDENTIFIER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109FFE7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}</w:t>
      </w:r>
    </w:p>
    <w:p w14:paraId="64F15A6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else if (id-&gt;kind == ID_TYPE) {</w:t>
      </w:r>
    </w:p>
    <w:p w14:paraId="1A26902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yylval = id-&gt;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type;</w:t>
      </w:r>
      <w:proofErr w:type="gramEnd"/>
    </w:p>
    <w:p w14:paraId="547483A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TYPE_IDENTIFIER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14EC727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}</w:t>
      </w:r>
    </w:p>
    <w:p w14:paraId="4DEF36C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else {</w:t>
      </w:r>
    </w:p>
    <w:p w14:paraId="6D159FC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yylval = id-&gt;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name;</w:t>
      </w:r>
      <w:proofErr w:type="gramEnd"/>
    </w:p>
    <w:p w14:paraId="719F583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IDENTIFIER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0907A4A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}</w:t>
      </w:r>
    </w:p>
    <w:p w14:paraId="38142990" w14:textId="1E7BB40A" w:rsidR="003B0D46" w:rsidRPr="008C1289" w:rsidRDefault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}</w:t>
      </w:r>
    </w:p>
    <w:p w14:paraId="053A0919" w14:textId="77777777" w:rsidR="00BA652A" w:rsidRPr="008C1289" w:rsidRDefault="00BA652A">
      <w:pPr>
        <w:rPr>
          <w:rFonts w:asciiTheme="minorEastAsia" w:eastAsiaTheme="minorEastAsia" w:hAnsiTheme="minorEastAsia"/>
          <w:b/>
          <w:bCs/>
          <w:sz w:val="22"/>
          <w:szCs w:val="22"/>
        </w:rPr>
      </w:pPr>
      <w:r w:rsidRPr="008C1289">
        <w:rPr>
          <w:rFonts w:asciiTheme="minorEastAsia" w:eastAsiaTheme="minorEastAsia" w:hAnsiTheme="minorEastAsia"/>
          <w:b/>
          <w:bCs/>
          <w:sz w:val="22"/>
          <w:szCs w:val="22"/>
        </w:rPr>
        <w:br w:type="page"/>
      </w:r>
    </w:p>
    <w:p w14:paraId="1501A555" w14:textId="3E52B016" w:rsidR="003B0D46" w:rsidRPr="00340F9C" w:rsidRDefault="005334B5">
      <w:pPr>
        <w:rPr>
          <w:rFonts w:asciiTheme="minorEastAsia" w:eastAsiaTheme="minorEastAsia" w:hAnsiTheme="minorEastAsia"/>
          <w:b/>
          <w:bCs/>
          <w:sz w:val="30"/>
          <w:szCs w:val="30"/>
        </w:rPr>
      </w:pPr>
      <w:proofErr w:type="gramStart"/>
      <w:r w:rsidRPr="00340F9C">
        <w:rPr>
          <w:rFonts w:asciiTheme="minorEastAsia" w:eastAsiaTheme="minorEastAsia" w:hAnsiTheme="minorEastAsia"/>
          <w:b/>
          <w:bCs/>
          <w:sz w:val="30"/>
          <w:szCs w:val="30"/>
        </w:rPr>
        <w:lastRenderedPageBreak/>
        <w:t>oh.y</w:t>
      </w:r>
      <w:proofErr w:type="gramEnd"/>
    </w:p>
    <w:p w14:paraId="6E27AD5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%{</w:t>
      </w:r>
    </w:p>
    <w:p w14:paraId="0332F06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#define YYSTYPE_IS_DECLARED 1</w:t>
      </w:r>
    </w:p>
    <w:p w14:paraId="543D5FA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typedef long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YYSTYPE;</w:t>
      </w:r>
      <w:proofErr w:type="gramEnd"/>
    </w:p>
    <w:p w14:paraId="518A96E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CCB1C1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#include "type.h"</w:t>
      </w:r>
    </w:p>
    <w:p w14:paraId="27017CD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#include "oh.h"</w:t>
      </w:r>
    </w:p>
    <w:p w14:paraId="7F1F1FD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#include &lt;stdio.h&gt;</w:t>
      </w:r>
    </w:p>
    <w:p w14:paraId="68147B5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#include &lt;stdlib.h&gt;</w:t>
      </w:r>
    </w:p>
    <w:p w14:paraId="74CD113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A1A964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extern int line_no, syntax_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err;</w:t>
      </w:r>
      <w:proofErr w:type="gramEnd"/>
    </w:p>
    <w:p w14:paraId="6903916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ab/>
        <w:t>extern A_NODE *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root;</w:t>
      </w:r>
      <w:proofErr w:type="gramEnd"/>
    </w:p>
    <w:p w14:paraId="48ED3EF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ab/>
        <w:t>extern A_ID *current_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id;</w:t>
      </w:r>
      <w:proofErr w:type="gramEnd"/>
    </w:p>
    <w:p w14:paraId="50960FF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ab/>
        <w:t>extern int current_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level;</w:t>
      </w:r>
      <w:proofErr w:type="gramEnd"/>
    </w:p>
    <w:p w14:paraId="27EFE02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ab/>
        <w:t>extern A_TYPE *int_type, *float_type, *char_type, *void_type, *string_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type;</w:t>
      </w:r>
      <w:proofErr w:type="gramEnd"/>
    </w:p>
    <w:p w14:paraId="38764AE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2D25200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int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yyerror(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char *s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044A22F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int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yylex();</w:t>
      </w:r>
      <w:proofErr w:type="gramEnd"/>
    </w:p>
    <w:p w14:paraId="2B2BBAE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int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yywrap();</w:t>
      </w:r>
      <w:proofErr w:type="gramEnd"/>
    </w:p>
    <w:p w14:paraId="47AD84E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%}</w:t>
      </w:r>
    </w:p>
    <w:p w14:paraId="66D0AE7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6EC1100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%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start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program</w:t>
      </w:r>
    </w:p>
    <w:p w14:paraId="7F9184E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%token IDENTIFIER TYPE_IDENTIFIER FLOAT_CONSTANT INTEGER_CONSTANT STRING_LITERAL CHARACTER_CONSTANT</w:t>
      </w:r>
    </w:p>
    <w:p w14:paraId="0CA3BAE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AUTO_SYM BREAK_SYM CASE_SYM CONTINUE_SYM DEFAULT_SYM DO_SYM ELSE_SYM</w:t>
      </w:r>
    </w:p>
    <w:p w14:paraId="0046F47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ENUM_SYM FOR_SYM IF_SYM RETURN_SYM SIZEOF_SYM STATIC_SYM STRUCT_SYM</w:t>
      </w:r>
    </w:p>
    <w:p w14:paraId="3D1C141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SWITCH_SYM TYPEDEF_SYM UNION_SYM WHILE_SYM</w:t>
      </w:r>
    </w:p>
    <w:p w14:paraId="793BF1C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PLUSPLUS MINUSMINUS ARROW LSS GTR LEQ GEQ EQL NEQ AMPAMP BARBAR DOTDOTDOT</w:t>
      </w:r>
    </w:p>
    <w:p w14:paraId="0BB645D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LP RP LB RB LR RR COLON PERIOD COMMA EXCL STAR SLASH PERCENT AMP QUESTION SEMICOLON</w:t>
      </w:r>
    </w:p>
    <w:p w14:paraId="6AA222F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PLUS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MINUS ASSIGN</w:t>
      </w:r>
    </w:p>
    <w:p w14:paraId="69236F9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F7CA6E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>%%</w:t>
      </w:r>
    </w:p>
    <w:p w14:paraId="3C1AFA5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program</w:t>
      </w:r>
    </w:p>
    <w:p w14:paraId="7202344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translation_unit                      </w:t>
      </w:r>
    </w:p>
    <w:p w14:paraId="599C070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{root=makeNode(N_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PROGRAM,NIL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);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checkForwardReference(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51C711E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5D05B94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FA0EE9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translation_unit</w:t>
      </w:r>
    </w:p>
    <w:p w14:paraId="1BEF14D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external_declaration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3DFF561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translation_unit external_declaration</w:t>
      </w:r>
    </w:p>
    <w:p w14:paraId="0796B65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linkDeclaratorList(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2);}</w:t>
      </w:r>
    </w:p>
    <w:p w14:paraId="3BDD85A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3C5D99B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6DDF860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external_declaration</w:t>
      </w:r>
    </w:p>
    <w:p w14:paraId="3324C3D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function_definition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47A8D3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declaration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0C87421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3BFFCD3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5F7094C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function_definition</w:t>
      </w:r>
    </w:p>
    <w:p w14:paraId="7D08F31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declaration_specifiers declarator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setFunctionDeclaratorSpecifier(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1);}</w:t>
      </w:r>
    </w:p>
    <w:p w14:paraId="5B6337F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compound_statement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setFunctionDeclaratorBody(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3,$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4); current_id=$2;}</w:t>
      </w:r>
    </w:p>
    <w:p w14:paraId="0866BA7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680B9EB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20D4197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declaration</w:t>
      </w:r>
    </w:p>
    <w:p w14:paraId="03E194F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declaration_specifiers init_declarator_list_opt SEMICOLON</w:t>
      </w:r>
    </w:p>
    <w:p w14:paraId="001BA99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setDeclaratorListSpecifier(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1);}</w:t>
      </w:r>
    </w:p>
    <w:p w14:paraId="40449BC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319106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39782A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declaration_specifiers</w:t>
      </w:r>
    </w:p>
    <w:p w14:paraId="367D34B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type_specifier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makeSpecifier(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$1,0);}</w:t>
      </w:r>
    </w:p>
    <w:p w14:paraId="7C5B17D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storage_class_specifier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makeSpecifier(0,$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1);}</w:t>
      </w:r>
    </w:p>
    <w:p w14:paraId="4DAF172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type_specifier declaration_specifiers</w:t>
      </w:r>
    </w:p>
    <w:p w14:paraId="51192BD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updateSpecifier(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1,0);}</w:t>
      </w:r>
    </w:p>
    <w:p w14:paraId="4DB3685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storage_class_specifier declaration_specifiers</w:t>
      </w:r>
    </w:p>
    <w:p w14:paraId="76B6A2E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                                    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updateSpecifier(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$2,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0,$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1);}</w:t>
      </w:r>
    </w:p>
    <w:p w14:paraId="579454D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70872BD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CA9EDB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storage_class_specifier</w:t>
      </w:r>
    </w:p>
    <w:p w14:paraId="6E113CB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AUTO_SYM  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$$=S_AUTO;}</w:t>
      </w:r>
    </w:p>
    <w:p w14:paraId="26529A3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STATIC_SYM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$$=S_STATIC;}</w:t>
      </w:r>
    </w:p>
    <w:p w14:paraId="49F2D4C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TYPEDEF_SYM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$$=S_TYPEDEF;}</w:t>
      </w:r>
    </w:p>
    <w:p w14:paraId="03D96A8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6D8722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8A0AD2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init_declarator_list_opt</w:t>
      </w:r>
    </w:p>
    <w:p w14:paraId="471F2FE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/* empty */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makeDummyIdentifier(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127D3AB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init_declarator_list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6943104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CD3F5F7" w14:textId="77777777" w:rsidR="004711B4" w:rsidRPr="008C1289" w:rsidRDefault="004711B4" w:rsidP="004711B4">
      <w:pPr>
        <w:rPr>
          <w:rFonts w:asciiTheme="minorEastAsia" w:eastAsiaTheme="minorEastAsia" w:hAnsiTheme="minorEastAsia" w:hint="eastAsia"/>
          <w:sz w:val="22"/>
          <w:szCs w:val="22"/>
        </w:rPr>
      </w:pPr>
    </w:p>
    <w:p w14:paraId="7A8FE8D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init_declarator_list</w:t>
      </w:r>
    </w:p>
    <w:p w14:paraId="7DE426F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init_declarator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34B8C29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init_declarator_list COMMA init_declarator</w:t>
      </w:r>
    </w:p>
    <w:p w14:paraId="2F0E702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linkDeclaratorList(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3);}</w:t>
      </w:r>
    </w:p>
    <w:p w14:paraId="57F24D3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0588C27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6A98613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init_declarator</w:t>
      </w:r>
    </w:p>
    <w:p w14:paraId="72D7221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declarator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4244EB9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declarator ASSIGN initializer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setDeclaratorInit(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3);}</w:t>
      </w:r>
    </w:p>
    <w:p w14:paraId="690F8C2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14815F4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2312B3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initializer</w:t>
      </w:r>
    </w:p>
    <w:p w14:paraId="7352CF1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constant_expression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$$=makeNode(N_INIT_LIST_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ONE,NIL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4ADE97F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LR initializer_list RR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$$=$2;}</w:t>
      </w:r>
    </w:p>
    <w:p w14:paraId="5878C20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BB7BA6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2775FB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initializer_list</w:t>
      </w:r>
    </w:p>
    <w:p w14:paraId="78A05FF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initializer</w:t>
      </w:r>
    </w:p>
    <w:p w14:paraId="3B8FBC6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{$$=makeNode(N_INIT_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LIST,$1,NIL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,makeNode(N_INIT_LIST_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));}</w:t>
      </w:r>
    </w:p>
    <w:p w14:paraId="143AFA7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initializer_list COMMA initializer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$$=makeNodeList(N_INIT_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LIST,$1,$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3);}</w:t>
      </w:r>
    </w:p>
    <w:p w14:paraId="35A721D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;  </w:t>
      </w:r>
    </w:p>
    <w:p w14:paraId="67C9E59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77972F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93C9F3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type_specifier</w:t>
      </w:r>
    </w:p>
    <w:p w14:paraId="45B5A66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struct_specifier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64BD7C9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enum_specifier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54613EB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TYPE_IDENTIFIER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31AEC89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195337B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288CDA3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struct_specifier</w:t>
      </w:r>
    </w:p>
    <w:p w14:paraId="3E9C6A6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struct_or_union IDENTIFIER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$$=setTypeStructOrEnumIdentifier($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1,$2,ID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_STRUCT);}</w:t>
      </w:r>
    </w:p>
    <w:p w14:paraId="11AB36B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LR {$$=current_id; current_level++;} struct_declaration_list RR           </w:t>
      </w:r>
    </w:p>
    <w:p w14:paraId="705E7B3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checkForwardReference(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 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setTypeField(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3,$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6); current_level--; current_id=$5;}</w:t>
      </w:r>
    </w:p>
    <w:p w14:paraId="73A904E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struct_or_union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makeType(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$1);}</w:t>
      </w:r>
    </w:p>
    <w:p w14:paraId="362E06B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LR {$$=current_id; current_level++;} struct_declaration_list RR           </w:t>
      </w:r>
    </w:p>
    <w:p w14:paraId="1EC514A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checkForwardReference(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 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setTypeField(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5); current_level--; current_id=$4;}</w:t>
      </w:r>
    </w:p>
    <w:p w14:paraId="09B6AAB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struct_or_union IDENTIFIER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$$=getTypeOfStructOrEnumRefIdentifier($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1,$2,ID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_STRUCT);}</w:t>
      </w:r>
    </w:p>
    <w:p w14:paraId="3FBF994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3468031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54C9D4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struct_or_union</w:t>
      </w:r>
    </w:p>
    <w:p w14:paraId="373B28B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STRUCT_SYM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$$=T_STRUCT;}</w:t>
      </w:r>
    </w:p>
    <w:p w14:paraId="73954EC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UNION_SYM 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$$=T_UNION;}</w:t>
      </w:r>
    </w:p>
    <w:p w14:paraId="41FC8D9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10D0135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9831A1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struct_declaration_list</w:t>
      </w:r>
    </w:p>
    <w:p w14:paraId="558CDF9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struct_declaration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86B5C2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struct_declaration_list struct_declaration</w:t>
      </w:r>
    </w:p>
    <w:p w14:paraId="69BB475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linkDeclaratorList(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2);}</w:t>
      </w:r>
    </w:p>
    <w:p w14:paraId="50ADBD0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3438EA1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679519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struct_declaration</w:t>
      </w:r>
    </w:p>
    <w:p w14:paraId="773B000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type_specifier struct_declarator_list SEMICOLON</w:t>
      </w:r>
    </w:p>
    <w:p w14:paraId="2D7C793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                                    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setStructDeclaratorListSpecifier(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1);}</w:t>
      </w:r>
    </w:p>
    <w:p w14:paraId="1B42EBB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71591F1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30BD41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struct_declarator_list</w:t>
      </w:r>
    </w:p>
    <w:p w14:paraId="77D4122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struct_declarator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DC94AE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struct_declarator_list COMMA struct_declarator</w:t>
      </w:r>
    </w:p>
    <w:p w14:paraId="4E4C079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linkDeclaratorList(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2);}</w:t>
      </w:r>
    </w:p>
    <w:p w14:paraId="55CC0D1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101FE28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24262C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struct_declarator</w:t>
      </w:r>
    </w:p>
    <w:p w14:paraId="37D56C2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declarator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1A2DC8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FF3D28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7E085E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enum_specifier</w:t>
      </w:r>
    </w:p>
    <w:p w14:paraId="3B7E726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ENUM_SYM IDENTIFIER</w:t>
      </w:r>
    </w:p>
    <w:p w14:paraId="7CF7675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{$$=setTypeStructOrEnumIdentifier(T_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ENUM,$2,ID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_ENUM);}</w:t>
      </w:r>
    </w:p>
    <w:p w14:paraId="3A44DFA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LR enumerator_list RR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setTypeField(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3,$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5);}</w:t>
      </w:r>
    </w:p>
    <w:p w14:paraId="7F45028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ENUM_SYM  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$$=makeType(T_ENUM);}</w:t>
      </w:r>
    </w:p>
    <w:p w14:paraId="157ECE5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LR enumerator_list RR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setTypeField(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4);}</w:t>
      </w:r>
    </w:p>
    <w:p w14:paraId="3CBF66A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ENUM_SYM IDENTIFIER</w:t>
      </w:r>
    </w:p>
    <w:p w14:paraId="15D2F11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{$$=getTypeOfStructOrEnumRefIdentifier(T_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ENUM,$2,ID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_ENUM);}</w:t>
      </w:r>
    </w:p>
    <w:p w14:paraId="5877A49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00F23FA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687F9FE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enumerator_list</w:t>
      </w:r>
    </w:p>
    <w:p w14:paraId="03259B3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enumerator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54C134F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enumerator_list COMMA enumerator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linkDeclaratorList(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3);}</w:t>
      </w:r>
    </w:p>
    <w:p w14:paraId="1319143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42851F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59DDA3C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enumerator</w:t>
      </w:r>
    </w:p>
    <w:p w14:paraId="26E21AB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IDENTIFIER</w:t>
      </w:r>
    </w:p>
    <w:p w14:paraId="4B26874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{$$=setDeclaratorKind(makeIdentifier($1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),ID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_ENUM_LITERAL);}</w:t>
      </w:r>
    </w:p>
    <w:p w14:paraId="2020E1F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IDENTIFIER </w:t>
      </w:r>
    </w:p>
    <w:p w14:paraId="2888E65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{$$=setDeclaratorKind(makeIdentifier($1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),ID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_ENUM_LITERAL);}</w:t>
      </w:r>
    </w:p>
    <w:p w14:paraId="26FA7BB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ASSIGN expression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setDeclaratorInit(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4);}</w:t>
      </w:r>
    </w:p>
    <w:p w14:paraId="7269E87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;</w:t>
      </w:r>
    </w:p>
    <w:p w14:paraId="6407D8C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C14F38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declarator</w:t>
      </w:r>
    </w:p>
    <w:p w14:paraId="6ACF980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pointer direct_declarator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setDeclaratorElementType(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1);}</w:t>
      </w:r>
    </w:p>
    <w:p w14:paraId="3908F6E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direct_declarator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7F5B19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17AB09B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7A0376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pointer</w:t>
      </w:r>
    </w:p>
    <w:p w14:paraId="787A2B4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STAR      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$$=makeType(T_POINTER);}</w:t>
      </w:r>
    </w:p>
    <w:p w14:paraId="01DC34B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STAR pointer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$$=setTypeElementType($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2,makeType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(T_POINTER));}</w:t>
      </w:r>
    </w:p>
    <w:p w14:paraId="77DF212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608AD3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55EAF18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direct_declarator</w:t>
      </w:r>
    </w:p>
    <w:p w14:paraId="31407EE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IDENTIFIER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makeIdentifier(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$1);}</w:t>
      </w:r>
    </w:p>
    <w:p w14:paraId="1250C92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LP declarator RP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$$=$2;}</w:t>
      </w:r>
    </w:p>
    <w:p w14:paraId="4042566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direct_declarator LB constant_expression_opt RB</w:t>
      </w:r>
    </w:p>
    <w:p w14:paraId="4BF8A65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{$$=setDeclaratorElementType($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1,setTypeExpr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(makeType(T_ARRAY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3));}</w:t>
      </w:r>
    </w:p>
    <w:p w14:paraId="1D1184E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direct_declarator LP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$$=current_id; current_level++;}</w:t>
      </w:r>
    </w:p>
    <w:p w14:paraId="4423BDE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parameter_type_list_opt RP              </w:t>
      </w:r>
    </w:p>
    <w:p w14:paraId="2A39EF3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checkForwardReference(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 current_id=$3; current_level-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-;</w:t>
      </w:r>
      <w:proofErr w:type="gramEnd"/>
    </w:p>
    <w:p w14:paraId="0B99BFD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$$=setDeclaratorElementType($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1,setTypeField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(makeType(T_FUNC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4));}</w:t>
      </w:r>
    </w:p>
    <w:p w14:paraId="24620FF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610B8E0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353D8A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constant_expression_opt</w:t>
      </w:r>
    </w:p>
    <w:p w14:paraId="12ABC7D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/* empty */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$$=NIL;}</w:t>
      </w:r>
    </w:p>
    <w:p w14:paraId="631EC4B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constant_expression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E6DAE7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0CB137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9B6052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parameter_type_list_opt</w:t>
      </w:r>
    </w:p>
    <w:p w14:paraId="66F0BC5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/* empty */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$$=NIL;}</w:t>
      </w:r>
    </w:p>
    <w:p w14:paraId="3C75B27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parameter_type_list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0A4C51C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CEB05C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F48A69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parameter_type_list</w:t>
      </w:r>
    </w:p>
    <w:p w14:paraId="312CA54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: parameter_list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8CDA99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parameter_list DOTDOTDOT</w:t>
      </w:r>
    </w:p>
    <w:p w14:paraId="24F048B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{$$=linkDeclaratorList($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1,setDeclaratorKind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(makeDummyIdentifier(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),ID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_PARAM));}</w:t>
      </w:r>
    </w:p>
    <w:p w14:paraId="31238C0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3BBF845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D44E65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parameter_list</w:t>
      </w:r>
    </w:p>
    <w:p w14:paraId="1746085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parameter_declaration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74BB2F9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parameter_list COMMA parameter_declaration</w:t>
      </w:r>
    </w:p>
    <w:p w14:paraId="4C1ED92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linkDeclaratorList(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3);}</w:t>
      </w:r>
    </w:p>
    <w:p w14:paraId="567E7B4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D4C03C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83A7B0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parameter_declaration</w:t>
      </w:r>
    </w:p>
    <w:p w14:paraId="768DC3A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declaration_specifiers declarator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setParameterDeclaratorSpecifier(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1);}</w:t>
      </w:r>
    </w:p>
    <w:p w14:paraId="3797EC4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declaration_specifiers abstract_declarator_opt</w:t>
      </w:r>
    </w:p>
    <w:p w14:paraId="5A4F6CE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{$$=setParameterDeclaratorSpecifier</w:t>
      </w:r>
    </w:p>
    <w:p w14:paraId="3412AED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(setDeclaratorType(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makeDummyIdentifier(),$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2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1);}</w:t>
      </w:r>
    </w:p>
    <w:p w14:paraId="4BCA59C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CE301C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BC925D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abstract_declarator_opt</w:t>
      </w:r>
    </w:p>
    <w:p w14:paraId="0EBE439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/* empty */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$$=NIL;}</w:t>
      </w:r>
    </w:p>
    <w:p w14:paraId="3433A31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abstract_declarator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3C047BC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130D53A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14E85F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abstract_declarator</w:t>
      </w:r>
    </w:p>
    <w:p w14:paraId="3C75D78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pointer   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$$=makeType(T_POINTER);}</w:t>
      </w:r>
    </w:p>
    <w:p w14:paraId="0FD93EF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direct_abstract_declarator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C524E0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pointer direct_abstract_declarator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$$=setTypeElementType($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2,makeType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(T_POINTER));}</w:t>
      </w:r>
    </w:p>
    <w:p w14:paraId="1C87F50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6D0C86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2A487E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direct_abstract_declarator</w:t>
      </w:r>
    </w:p>
    <w:p w14:paraId="6CFEB87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LP abstract_declarator RP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$$=$2;}</w:t>
      </w:r>
    </w:p>
    <w:p w14:paraId="02F8216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LB constant_expression_opt RB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$$=setTypeExpr(makeType(T_ARRAY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2);}</w:t>
      </w:r>
    </w:p>
    <w:p w14:paraId="042704E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LP parameter_type_list_opt RP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$$=setTypeExpr(makeType(T_FUNC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2);}</w:t>
      </w:r>
    </w:p>
    <w:p w14:paraId="67F2DAA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| direct_abstract_declarator LB constant_expression_opt RB</w:t>
      </w:r>
    </w:p>
    <w:p w14:paraId="6ABAD18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{$$=setTypeElementType($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1,setTypeExpr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(makeType(T_ARRAY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3));}</w:t>
      </w:r>
    </w:p>
    <w:p w14:paraId="1C05790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direct_abstract_declarator LP parameter_type_list_opt RP</w:t>
      </w:r>
    </w:p>
    <w:p w14:paraId="19007F2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{$$=setTypeElementType($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1,setTypeExpr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(makeType(T_FUNC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3));}</w:t>
      </w:r>
    </w:p>
    <w:p w14:paraId="431A8F7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6CFEF76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C666AE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primary_expression</w:t>
      </w:r>
    </w:p>
    <w:p w14:paraId="5020388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IDENTIFIER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IDENT,NIL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,getIdentifierDeclared($1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7F262CC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INTEGER_CONSTANT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$$=makeNode(N_EXP_INT_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CONST,NIL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7690809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FLOAT_CONSTANT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$$=makeNode(N_EXP_FLOAT_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CONST,NIL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20A1366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CHARACTER_CONSTANT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$$=makeNode(N_EXP_CHAR_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CONST,NIL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63B0233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STRING_LITERAL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$$=makeNode(N_EXP_STRING_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LITERAL,NIL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7744F2F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LP expression RP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$$=$2;}</w:t>
      </w:r>
    </w:p>
    <w:p w14:paraId="2B29C7B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7CDFBD8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2E76BC2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postfix_expression</w:t>
      </w:r>
    </w:p>
    <w:p w14:paraId="1C1D3BC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primary_expression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889F9D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postfix_expression LB expression RB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ARRAY,$1,NIL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50424C5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postfix_expression LP arg_expression_list_opt RP</w:t>
      </w:r>
    </w:p>
    <w:p w14:paraId="1A77E8B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{$$=makeNode(N_EXP_FUNCTION_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CALL,$1,NIL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0527B46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postfix_expression PERIOD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IDENTIFIER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STRUCT,$1,NIL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5F3FEFC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postfix_expression ARROW IDENTIFIER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ARROW,$1,NIL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32DDF5B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postfix_expression PLUSPLUS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$$=makeNode(N_EXP_POST_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INC,NIL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08283A3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postfix_expression MINUSMINUS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$$=makeNode(N_EXP_POST_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DEC,NIL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0A4DDD1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6827B36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5619DCB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arg_expression_list_opt</w:t>
      </w:r>
    </w:p>
    <w:p w14:paraId="39354D1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/* empty */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$$=makeNode(N_ARG_LIST_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4CDA774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arg_expression_list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741F443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6E891F9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D8DB87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arg_expression_list</w:t>
      </w:r>
    </w:p>
    <w:p w14:paraId="60E9F07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: assignment_expression                 </w:t>
      </w:r>
    </w:p>
    <w:p w14:paraId="09BAD32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{$$=makeNode(N_ARG_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LIST,$1,NIL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,makeNode(N_ARG_LIST_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));}</w:t>
      </w:r>
    </w:p>
    <w:p w14:paraId="5F437BC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arg_expression_list COMMA assignment_expression</w:t>
      </w:r>
    </w:p>
    <w:p w14:paraId="3AF0376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{$$=makeNodeList(N_ARG_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LIST,$1,$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3);}</w:t>
      </w:r>
    </w:p>
    <w:p w14:paraId="2C89D6B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3EFEE6B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53E6228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unary_expression</w:t>
      </w:r>
    </w:p>
    <w:p w14:paraId="3EC8187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postfix_expression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D5EA11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PLUSPLUS unary_expression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$$=makeNode(N_EXP_PRE_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INC,NIL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525784E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MINUSMINUS unary_expression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$$=makeNode(N_EXP_PRE_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DEC,NIL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0291F0E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AMP cast_expression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AMP,NIL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33D2973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STAR cast_expression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STAR,NIL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3101058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EXCL cast_expression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NOT,NIL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0F3D30D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MINUS cast_expression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MINUS,NIL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3988193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PLUS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 cast_expression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PLUS,NIL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353C8D7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SIZEOF_SYM unary_expression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$$=makeNode(N_EXP_SIZE_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EXP,NIL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6F0C5F2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SIZEOF_SYM LP type_name RP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$$=makeNode(N_EXP_SIZE_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TYPE,NIL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3,NIL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48AA5EB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B00515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663D860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cast_expression</w:t>
      </w:r>
    </w:p>
    <w:p w14:paraId="614B3A9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unary_expression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E14A03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LP type_name RP cast_expression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CAST,$2,NIL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,$4);}</w:t>
      </w:r>
    </w:p>
    <w:p w14:paraId="1852DEC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3E3A5E9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604C04A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type_name</w:t>
      </w:r>
    </w:p>
    <w:p w14:paraId="5F5B31D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declaration_specifiers abstract_declarator_opt</w:t>
      </w:r>
    </w:p>
    <w:p w14:paraId="4892ECC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setTypeNameSpecifier(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1);}</w:t>
      </w:r>
    </w:p>
    <w:p w14:paraId="47925D9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551C644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D3F16F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multiplicative_expression</w:t>
      </w:r>
    </w:p>
    <w:p w14:paraId="3861A7A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cast_expression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56A616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multiplicative_expression STAR cast_expression</w:t>
      </w:r>
    </w:p>
    <w:p w14:paraId="2D287AA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MUL,$1,NIL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04F6FDC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multiplicative_expression SLASH cast_expression</w:t>
      </w:r>
    </w:p>
    <w:p w14:paraId="1272F80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DIV,$1,NIL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5FA2605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multiplicative_expression PERCENT cast_expression</w:t>
      </w:r>
    </w:p>
    <w:p w14:paraId="7355BE3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MOD,$1,NIL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3B7040E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5C773C8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6559F9F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additive_expression</w:t>
      </w:r>
    </w:p>
    <w:p w14:paraId="47D8047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multiplicative_expression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452F89B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additive_expression PLUS multiplicative_expression</w:t>
      </w:r>
    </w:p>
    <w:p w14:paraId="4BC223F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ADD,$1,NIL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71E9A9D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additive_expression MINUS multiplicative_expression</w:t>
      </w:r>
    </w:p>
    <w:p w14:paraId="2C24ABE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SUB,$1,NIL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15E3122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33B870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5DB902B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relational_expression</w:t>
      </w:r>
    </w:p>
    <w:p w14:paraId="1DAA367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additive_expression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5F95DF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relational_expression LSS additive_expression</w:t>
      </w:r>
    </w:p>
    <w:p w14:paraId="6A96663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LSS,$1,NIL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26DBCFC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relational_expression GTR additive_expression</w:t>
      </w:r>
    </w:p>
    <w:p w14:paraId="59BFCF6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GTR,$1,NIL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2E856E4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relational_expression LEQ additive_expression</w:t>
      </w:r>
    </w:p>
    <w:p w14:paraId="4FE45FE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LEQ,$1,NIL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0740E18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relational_expression GEQ additive_expression</w:t>
      </w:r>
    </w:p>
    <w:p w14:paraId="5F1927D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GEQ,$1,NIL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6319A86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6A5FA1E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1D33D9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equality_expression</w:t>
      </w:r>
    </w:p>
    <w:p w14:paraId="4FEE8A7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relational_expression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0D4200E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equality_expression EQL relational_expression</w:t>
      </w:r>
    </w:p>
    <w:p w14:paraId="382A187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EQL,$1,NIL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41F9E9B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equality_expression NEQ relational_expression</w:t>
      </w:r>
    </w:p>
    <w:p w14:paraId="2B890DA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NEQ,$1,NIL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43DE255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3C4AB09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864E5E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logical_and_expression</w:t>
      </w:r>
    </w:p>
    <w:p w14:paraId="71D5658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: bitwise_or_expression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2A3C66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logical_and_expression AMPAMP bitwise_or_expression</w:t>
      </w:r>
    </w:p>
    <w:p w14:paraId="7FFE39D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AND,$1,NIL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56FE260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6F05BF7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A8F522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logical_or_expression</w:t>
      </w:r>
    </w:p>
    <w:p w14:paraId="774EBFA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logical_and_expression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31AAF8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logical_or_expression BARBAR logical_and_expression</w:t>
      </w:r>
    </w:p>
    <w:p w14:paraId="51CC835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OR,$1,NIL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2DD699E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1CDA5CA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022301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bitwise_or_expression</w:t>
      </w:r>
    </w:p>
    <w:p w14:paraId="3A9AC02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bitwise_xor_expression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5DC9CEE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212D05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6CEF5A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bitwise_xor_expression</w:t>
      </w:r>
    </w:p>
    <w:p w14:paraId="0CB2673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bitwise_and_expression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332EDCF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7DF886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57FE83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bitwise_and_expression</w:t>
      </w:r>
    </w:p>
    <w:p w14:paraId="56FCBDA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equality_expression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3903AB0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5CC5B1D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2745689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constant_expression</w:t>
      </w:r>
    </w:p>
    <w:p w14:paraId="2CC9512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expression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 xml:space="preserve">$$=$1;}   </w:t>
      </w:r>
    </w:p>
    <w:p w14:paraId="423A194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9E8C52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1DF8B5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expression</w:t>
      </w:r>
    </w:p>
    <w:p w14:paraId="77F2125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assignment_expression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CB7D16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52EA509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2226C5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statement</w:t>
      </w:r>
    </w:p>
    <w:p w14:paraId="7DA374B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labeled_statement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02C156E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compound_statement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4E3035E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| expression_statement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A90080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selection_statement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728FE43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iteration_statement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15338B6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jump_statement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7578559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477A9B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1DB7A07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labeled_statement</w:t>
      </w:r>
    </w:p>
    <w:p w14:paraId="2894934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CASE_SYM constant_expression COLON statement</w:t>
      </w:r>
    </w:p>
    <w:p w14:paraId="66E4048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{$$=makeNode(N_STMT_LABEL_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CASE,$2,NIL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,$4);}</w:t>
      </w:r>
    </w:p>
    <w:p w14:paraId="548DBBA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DEFAULT_SYM COLON statement</w:t>
      </w:r>
    </w:p>
    <w:p w14:paraId="5C64D9F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{$$=makeNode(N_STMT_LABEL_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DEFAULT,NIL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3,NIL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240BEDC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78AE5CA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5424B58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compound_statement</w:t>
      </w:r>
    </w:p>
    <w:p w14:paraId="1F54CD7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LR {$$=current_id; current_level++;} declaration_list_opt statement_list_opt RR </w:t>
      </w:r>
    </w:p>
    <w:p w14:paraId="135C1F4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{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checkForwardReference(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 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COMPOUND,$3,NIL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,$4); current_id=$2; current_level--;}</w:t>
      </w:r>
    </w:p>
    <w:p w14:paraId="5028019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9D0E24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D86A0E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declaration_list_opt</w:t>
      </w:r>
    </w:p>
    <w:p w14:paraId="40D6A9B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/* empty */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$$=NIL;}</w:t>
      </w:r>
    </w:p>
    <w:p w14:paraId="06397A0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declaration_list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660ACF8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7C96E3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declaration_list</w:t>
      </w:r>
    </w:p>
    <w:p w14:paraId="15957EC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declaration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32D99D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declaration_list declaration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linkDeclaratorList(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2);}</w:t>
      </w:r>
    </w:p>
    <w:p w14:paraId="2773CF7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20EB7D9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53F11B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statement_list_opt</w:t>
      </w:r>
    </w:p>
    <w:p w14:paraId="5F980C0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/* empty */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$$=makeNode(N_STMT_LIST_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67121AE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statement_list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3C9E9F6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2C57097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statement_list</w:t>
      </w:r>
    </w:p>
    <w:p w14:paraId="2211FCA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statement 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makeNode(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LIST,$1,NIL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</w:t>
      </w:r>
    </w:p>
    <w:p w14:paraId="2716933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    makeNode(N_STMT_LIST_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));}</w:t>
      </w:r>
    </w:p>
    <w:p w14:paraId="281BA60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statement_list statement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$$=makeNodeList(N_STMT_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LIST,$1,$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2);}</w:t>
      </w:r>
    </w:p>
    <w:p w14:paraId="47BD926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EA6E2F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35E249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expression_statement</w:t>
      </w:r>
    </w:p>
    <w:p w14:paraId="7DAEFFF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SEMICOLON 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EMPTY,NIL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3D9F50D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expression SEMICOLON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EXPRESSION,NIL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23EE4B4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07CA116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6E0B2C0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selection_statement</w:t>
      </w:r>
    </w:p>
    <w:p w14:paraId="3DA519E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IF_SYM LP expression RP statement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IF,$3,NIL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,$5);}</w:t>
      </w:r>
    </w:p>
    <w:p w14:paraId="01DF9B7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IF_SYM LP expression RP statement ELSE_SYM statement</w:t>
      </w:r>
    </w:p>
    <w:p w14:paraId="7A5B26C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{$$=makeNode(N_STMT_IF_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ELSE,$3,$5,$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7);}</w:t>
      </w:r>
    </w:p>
    <w:p w14:paraId="15EC5DC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SWITCH_SYM LP expression RP statement {$$=makeNode(N_STMT_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SWITCH,$3,NIL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,$5);}</w:t>
      </w:r>
    </w:p>
    <w:p w14:paraId="27D60A2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594FA3B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5F47F2B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iteration_statement</w:t>
      </w:r>
    </w:p>
    <w:p w14:paraId="6636B3B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WHILE_SYM LP expression RP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statement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WHILE,$3,NIL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,$5);}</w:t>
      </w:r>
    </w:p>
    <w:p w14:paraId="5B99428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DO_SYM statement WHILE_SYM LP expression RP SEMICOLON</w:t>
      </w:r>
    </w:p>
    <w:p w14:paraId="219A271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DO,$2,NIL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,$5);}</w:t>
      </w:r>
    </w:p>
    <w:p w14:paraId="31DA3C0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FOR_SYM LP for_expression RP statement</w:t>
      </w:r>
    </w:p>
    <w:p w14:paraId="1C3CB10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FOR,$3,NIL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,$5);}</w:t>
      </w:r>
    </w:p>
    <w:p w14:paraId="5F5F478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65471F6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48C1F0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for_expression</w:t>
      </w:r>
    </w:p>
    <w:p w14:paraId="3E8E8E3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expression_opt SEMICOLON expression_opt SEMICOLON expression_opt</w:t>
      </w:r>
    </w:p>
    <w:p w14:paraId="7DF2521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                                        {$$=makeNode(N_FOR_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EXP,$1,$3,$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5);}</w:t>
      </w:r>
    </w:p>
    <w:p w14:paraId="5444C14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6CB6C695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AED388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expression_opt</w:t>
      </w:r>
    </w:p>
    <w:p w14:paraId="399DF97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/* empty */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$$=NIL;}</w:t>
      </w:r>
    </w:p>
    <w:p w14:paraId="7C7932E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expression         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50A3E4B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3A8973D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462D6CD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>jump_statement</w:t>
      </w:r>
    </w:p>
    <w:p w14:paraId="57B4A83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RETURN_SYM expression_opt SEMICOLON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RETURN,NIL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2,NIL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48A5ACA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CONTINUE_SYM SEMICOLON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CONTINUE,NIL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16DD73B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BREAK_SYM SEMICOLON  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$$=makeNode(N_STMT_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BREAK,NIL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NIL,NIL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);}</w:t>
      </w:r>
    </w:p>
    <w:p w14:paraId="48ADD0C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4F30630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E54B90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assignment_expression</w:t>
      </w:r>
    </w:p>
    <w:p w14:paraId="6349EF3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conditional_expression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66B165B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| unary_expression ASSIGN expression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$$=makeNode(N_EXP_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ASSIGN,$1,NIL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,$3);}</w:t>
      </w:r>
    </w:p>
    <w:p w14:paraId="754560D2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01A0483C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CFFE78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conditional_expression</w:t>
      </w:r>
    </w:p>
    <w:p w14:paraId="00614B89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: logical_or_expression          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 xml:space="preserve">   {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$$=$1;}</w:t>
      </w:r>
    </w:p>
    <w:p w14:paraId="2F9B759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;</w:t>
      </w:r>
    </w:p>
    <w:p w14:paraId="79FB5C9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3B1B748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%%</w:t>
      </w:r>
    </w:p>
    <w:p w14:paraId="2751518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5B09721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extern char *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yytext;</w:t>
      </w:r>
      <w:proofErr w:type="gramEnd"/>
    </w:p>
    <w:p w14:paraId="12A2C1F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08F775F3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int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main(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int argc, char **argv) {</w:t>
      </w:r>
    </w:p>
    <w:p w14:paraId="1874A99F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initialize();</w:t>
      </w:r>
      <w:proofErr w:type="gramEnd"/>
    </w:p>
    <w:p w14:paraId="4E9BF10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yyparse();</w:t>
      </w:r>
      <w:proofErr w:type="gramEnd"/>
    </w:p>
    <w:p w14:paraId="4F7AA98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if(syntax_err)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exit(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2FC78AC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print_ast(root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15238DC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printf("성공적으로 파싱을 마쳤습니다.\n프로그램을 종료합니다.\n"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10028F1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}</w:t>
      </w:r>
    </w:p>
    <w:p w14:paraId="4D392F7D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25DFB417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int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yyerror(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char *s) {</w:t>
      </w:r>
    </w:p>
    <w:p w14:paraId="120C9C7E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fprintf(stderr, "에러 발생 : %s , %s\n", s, yytext);</w:t>
      </w:r>
    </w:p>
    <w:p w14:paraId="08DC41DA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exit(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1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04D704E4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>}</w:t>
      </w:r>
    </w:p>
    <w:p w14:paraId="47E35740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</w:p>
    <w:p w14:paraId="77970378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lastRenderedPageBreak/>
        <w:t xml:space="preserve">int 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yywrap(</w:t>
      </w:r>
      <w:proofErr w:type="gramEnd"/>
      <w:r w:rsidRPr="008C1289">
        <w:rPr>
          <w:rFonts w:asciiTheme="minorEastAsia" w:eastAsiaTheme="minorEastAsia" w:hAnsiTheme="minorEastAsia"/>
          <w:sz w:val="22"/>
          <w:szCs w:val="22"/>
        </w:rPr>
        <w:t>) {</w:t>
      </w:r>
    </w:p>
    <w:p w14:paraId="776D0EE6" w14:textId="77777777" w:rsidR="004711B4" w:rsidRPr="008C1289" w:rsidRDefault="004711B4" w:rsidP="004711B4">
      <w:pPr>
        <w:rPr>
          <w:rFonts w:asciiTheme="minorEastAsia" w:eastAsiaTheme="minorEastAsia" w:hAnsiTheme="minorEastAsia"/>
          <w:sz w:val="22"/>
          <w:szCs w:val="22"/>
        </w:rPr>
      </w:pPr>
      <w:r w:rsidRPr="008C1289">
        <w:rPr>
          <w:rFonts w:asciiTheme="minorEastAsia" w:eastAsiaTheme="minorEastAsia" w:hAnsiTheme="minorEastAsia"/>
          <w:sz w:val="22"/>
          <w:szCs w:val="22"/>
        </w:rPr>
        <w:t xml:space="preserve">    return (1</w:t>
      </w:r>
      <w:proofErr w:type="gramStart"/>
      <w:r w:rsidRPr="008C1289">
        <w:rPr>
          <w:rFonts w:asciiTheme="minorEastAsia" w:eastAsiaTheme="minorEastAsia" w:hAnsiTheme="minorEastAsia"/>
          <w:sz w:val="22"/>
          <w:szCs w:val="22"/>
        </w:rPr>
        <w:t>);</w:t>
      </w:r>
      <w:proofErr w:type="gramEnd"/>
    </w:p>
    <w:p w14:paraId="78536949" w14:textId="2DE17495" w:rsidR="00743421" w:rsidRDefault="004711B4" w:rsidP="004711B4">
      <w:r w:rsidRPr="008C1289">
        <w:rPr>
          <w:rFonts w:asciiTheme="minorEastAsia" w:eastAsiaTheme="minorEastAsia" w:hAnsiTheme="minorEastAsia"/>
          <w:sz w:val="22"/>
          <w:szCs w:val="22"/>
        </w:rPr>
        <w:t>}</w:t>
      </w:r>
      <w:r w:rsidR="00A43DA3">
        <w:br w:type="page"/>
      </w:r>
    </w:p>
    <w:p w14:paraId="2F6C77B4" w14:textId="6F38F101" w:rsidR="004711B4" w:rsidRDefault="004711B4" w:rsidP="004711B4">
      <w:pPr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004CB4">
        <w:rPr>
          <w:rFonts w:asciiTheme="majorEastAsia" w:eastAsiaTheme="majorEastAsia" w:hAnsiTheme="majorEastAsia"/>
          <w:b/>
          <w:bCs/>
          <w:sz w:val="30"/>
          <w:szCs w:val="30"/>
        </w:rPr>
        <w:lastRenderedPageBreak/>
        <w:t>oh.h</w:t>
      </w:r>
    </w:p>
    <w:p w14:paraId="791448B6" w14:textId="77777777" w:rsidR="00004CB4" w:rsidRPr="00004CB4" w:rsidRDefault="00004CB4" w:rsidP="004711B4">
      <w:pPr>
        <w:rPr>
          <w:rFonts w:asciiTheme="majorEastAsia" w:eastAsiaTheme="majorEastAsia" w:hAnsiTheme="majorEastAsia"/>
          <w:b/>
          <w:bCs/>
          <w:sz w:val="30"/>
          <w:szCs w:val="30"/>
        </w:rPr>
      </w:pPr>
    </w:p>
    <w:p w14:paraId="41083FE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#include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&lt;stdio.h&gt;</w:t>
      </w:r>
    </w:p>
    <w:p w14:paraId="7487689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#include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&lt;stdlib.h&gt;</w:t>
      </w:r>
    </w:p>
    <w:p w14:paraId="09C4382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#include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&lt;string.h&gt;</w:t>
      </w:r>
    </w:p>
    <w:p w14:paraId="47AA2A9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#include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"y.tab.h"</w:t>
      </w:r>
    </w:p>
    <w:p w14:paraId="6630020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ACB6C7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extern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yytext;</w:t>
      </w:r>
      <w:proofErr w:type="gramEnd"/>
    </w:p>
    <w:p w14:paraId="490DC0F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FB191F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int_type,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char_type,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void_type,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float_type,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string_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4A3A55D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root;</w:t>
      </w:r>
      <w:proofErr w:type="gramEnd"/>
    </w:p>
    <w:p w14:paraId="3AFC55D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current_id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7D7654D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syntax_err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FA2F68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line_no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9D9960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current_level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B5E633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NODE_</w:t>
      </w:r>
      <w:proofErr w:type="gramStart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F10FD6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makeNodeList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NODE_</w:t>
      </w:r>
      <w:proofErr w:type="gramStart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9D77DF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B08432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makeDummyIdentifier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4703E6A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T_KIND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BB4B88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S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_KIND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F18431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0D3F6E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searchIdentifierAtCurrentLevel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EB47C7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updateSpecifier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S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_KIND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18056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checkForwardReference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6D93F2E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setDefaultSpecifier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FDB0B8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linkDeclaratorList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156BC2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getIdentifierDeclared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77DB44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getTypeOfStructOrEnumRefIdentifier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T_</w:t>
      </w:r>
      <w:proofErr w:type="gramStart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_KIND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C7B09C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setDeclaratorInit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731D66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_KIND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FBFEF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771551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1DA743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lastRenderedPageBreak/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setDeclaratorTypeAndKind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_KIND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4A9AE3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setDeclaratorListSpecifier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C8E137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setFunctionDeclaratorSpecifier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18E2DC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setFunctionDeclaratorBody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67FDC5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setParameterDeclaratorSpecifier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234479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setStructDeclaratorListSpecifier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AABA48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setTypeNameSpecifier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5D4AB9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AC8703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685C11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setTypeExpr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44CE09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setTypeAndKindOfDeclarator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</w:t>
      </w:r>
      <w:proofErr w:type="gramStart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451409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setTypeStructOrEnumIdentifier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T_</w:t>
      </w:r>
      <w:proofErr w:type="gramStart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_KIND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C28007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BOOLEAN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isNotSameFormalParameters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5A637F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BOOLEAN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isNotSameType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4BCA4D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BOOLEAN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isPointerOrArrayType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40C9DD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2310948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initialize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4E1FD5B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655B36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Make new node for syntax tree</w:t>
      </w:r>
    </w:p>
    <w:p w14:paraId="10D14B6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NODE_NAME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b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847142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A_NODE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m;</w:t>
      </w:r>
      <w:proofErr w:type="gramEnd"/>
    </w:p>
    <w:p w14:paraId="69DCCC3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m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(A_NODE</w:t>
      </w:r>
      <w:proofErr w:type="gramStart"/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malloc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sizeof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(A_NODE)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692849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n;</w:t>
      </w:r>
      <w:proofErr w:type="gramEnd"/>
    </w:p>
    <w:p w14:paraId="4DF45F7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a;</w:t>
      </w:r>
      <w:proofErr w:type="gramEnd"/>
    </w:p>
    <w:p w14:paraId="32FEC87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b;</w:t>
      </w:r>
      <w:proofErr w:type="gramEnd"/>
    </w:p>
    <w:p w14:paraId="735E846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c;</w:t>
      </w:r>
      <w:proofErr w:type="gramEnd"/>
    </w:p>
    <w:p w14:paraId="0C0B571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2A17D84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line_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no;</w:t>
      </w:r>
      <w:proofErr w:type="gramEnd"/>
    </w:p>
    <w:p w14:paraId="6FD00E7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BC8487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6D91F27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(m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30EF61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004127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7465DD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makeNodeList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NODE_NAME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b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6189DFE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A_NODE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m,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k;</w:t>
      </w:r>
      <w:proofErr w:type="gramEnd"/>
    </w:p>
    <w:p w14:paraId="0160B8E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k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a;</w:t>
      </w:r>
      <w:proofErr w:type="gramEnd"/>
    </w:p>
    <w:p w14:paraId="76A2510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k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C0B74F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m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(A_NODE</w:t>
      </w:r>
      <w:proofErr w:type="gramStart"/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malloc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sizeof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(A_NODE)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E9279C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4577A0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2AF210A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2374A40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4CC5EC4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60060EB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line_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no;</w:t>
      </w:r>
      <w:proofErr w:type="gramEnd"/>
    </w:p>
    <w:p w14:paraId="636EB7A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98763B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n;</w:t>
      </w:r>
      <w:proofErr w:type="gramEnd"/>
    </w:p>
    <w:p w14:paraId="4A09679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b;</w:t>
      </w:r>
      <w:proofErr w:type="gramEnd"/>
    </w:p>
    <w:p w14:paraId="65D77B8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m;</w:t>
      </w:r>
      <w:proofErr w:type="gramEnd"/>
    </w:p>
    <w:p w14:paraId="16AA869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26FA309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725D8C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1F9592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5DDFC5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Make a new declarator for identifier</w:t>
      </w:r>
    </w:p>
    <w:p w14:paraId="70277BC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5C3CAF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334E71E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malloc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sizeof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(A_ID)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3753EC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s;</w:t>
      </w:r>
      <w:proofErr w:type="gramEnd"/>
    </w:p>
    <w:p w14:paraId="23F7370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E0711B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03F4AD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current_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level;</w:t>
      </w:r>
      <w:proofErr w:type="gramEnd"/>
    </w:p>
    <w:p w14:paraId="2727A84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address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770454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init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691F5EB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7381276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3CD0CE7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line_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no;</w:t>
      </w:r>
      <w:proofErr w:type="gramEnd"/>
    </w:p>
    <w:p w14:paraId="318C97D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9AA2EA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current_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10CCC02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current_id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19F5031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7838E0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CEC56C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51C98E3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C60EAB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Make a new declarator for dummy identifier</w:t>
      </w:r>
    </w:p>
    <w:p w14:paraId="6D18F3B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makeDummyIdentifier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14AF57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63B7E0C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malloc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sizeof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(A_ID)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036E03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444D1C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F31C9A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411718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current_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level;</w:t>
      </w:r>
      <w:proofErr w:type="gramEnd"/>
    </w:p>
    <w:p w14:paraId="2C3CC61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address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2886B3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init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36854D4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32F1ACA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7C78532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line_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no;</w:t>
      </w:r>
      <w:proofErr w:type="gramEnd"/>
    </w:p>
    <w:p w14:paraId="2F1C22D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5717A2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D691C0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4648F1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0D2EDD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6FBA56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F04444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Make a new type</w:t>
      </w:r>
    </w:p>
    <w:p w14:paraId="01BBD03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T_KIND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D300DA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5788653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malloc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sizeof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(A_TYPE)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69F932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k;</w:t>
      </w:r>
      <w:proofErr w:type="gramEnd"/>
    </w:p>
    <w:p w14:paraId="52DDCE8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24A1A0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local_var_size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FD5E68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1BF963F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497BF66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expr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33A8D62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check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FALSE;</w:t>
      </w:r>
      <w:proofErr w:type="gramEnd"/>
    </w:p>
    <w:p w14:paraId="6F2CCFB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FALSE;</w:t>
      </w:r>
      <w:proofErr w:type="gramEnd"/>
    </w:p>
    <w:p w14:paraId="2528894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line_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no;</w:t>
      </w:r>
      <w:proofErr w:type="gramEnd"/>
    </w:p>
    <w:p w14:paraId="1F262EE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16E1EE7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4854A6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8852E9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858F50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Make a new specifier</w:t>
      </w:r>
    </w:p>
    <w:p w14:paraId="37BDD54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S_KIND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8ABF1A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A_SPECIFIER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p;</w:t>
      </w:r>
      <w:proofErr w:type="gramEnd"/>
    </w:p>
    <w:p w14:paraId="4762DDA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p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malloc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sizeof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(A_SPECIFIER)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6DF044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24B4B84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s;</w:t>
      </w:r>
      <w:proofErr w:type="gramEnd"/>
    </w:p>
    <w:p w14:paraId="440DEEA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line_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no;</w:t>
      </w:r>
      <w:proofErr w:type="gramEnd"/>
    </w:p>
    <w:p w14:paraId="658A6B3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0A400D4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(p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64B012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167878F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6C51A8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297B0D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4068155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strcmp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,s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407F11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FB8DF9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226579D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A0027E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3080AA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68EAAC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A3A478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searchIdentifierAtCurrentLevel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8D782A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5EBB19E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&lt;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current_level)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(NIL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ADC99D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strcmp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,s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C06A36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5B849A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39EEDA0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B2ED4C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EA66DE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>}</w:t>
      </w:r>
    </w:p>
    <w:p w14:paraId="01D3F27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B08AEB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checkForwardReference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722ADB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6870430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35C7C6F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current_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4C29F69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00E68D9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&lt;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current_level)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7D1FE2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E0F9EB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ID_NULL)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31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847DC0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ID_STRUCT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ID_ENUM)</w:t>
      </w:r>
    </w:p>
    <w:p w14:paraId="77D1EEF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NIL)</w:t>
      </w:r>
    </w:p>
    <w:p w14:paraId="4BC9202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32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DE3F28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CDB136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6B836C3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BDC77F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3F318B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default specifier</w:t>
      </w:r>
    </w:p>
    <w:p w14:paraId="60082A7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setDefaultSpecifier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451754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340D66D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NIL)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012FCAA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S_NULL)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AUTO;</w:t>
      </w:r>
      <w:proofErr w:type="gramEnd"/>
    </w:p>
    <w:p w14:paraId="217D71F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648A8ED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295A4B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Merge &amp; Update specifier</w:t>
      </w:r>
    </w:p>
    <w:p w14:paraId="31DD700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updateSpecifier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S_KIND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71F8B1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(t) {</w:t>
      </w:r>
    </w:p>
    <w:p w14:paraId="3026F2C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613D845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;</w:t>
      </w:r>
      <w:proofErr w:type="gramEnd"/>
    </w:p>
    <w:p w14:paraId="100A6CE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24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NULL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B0079F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}</w:t>
      </w:r>
    </w:p>
    <w:p w14:paraId="5C54AED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37C5009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1BB3A1E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557E67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(s) {</w:t>
      </w:r>
    </w:p>
    <w:p w14:paraId="2831A6F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3DE567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s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;</w:t>
      </w:r>
      <w:proofErr w:type="gramEnd"/>
    </w:p>
    <w:p w14:paraId="53A8418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24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NULL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8E62B7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}</w:t>
      </w:r>
    </w:p>
    <w:p w14:paraId="311E24C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s;</w:t>
      </w:r>
      <w:proofErr w:type="gramEnd"/>
    </w:p>
    <w:p w14:paraId="6C76017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0623394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058323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(p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28BBD1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65E1723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4E7B2E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Link two declarator list id1 &amp; id2</w:t>
      </w:r>
    </w:p>
    <w:p w14:paraId="17C6F24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linkDeclaratorList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648732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m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id1;</w:t>
      </w:r>
      <w:proofErr w:type="gramEnd"/>
    </w:p>
    <w:p w14:paraId="6476098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(id1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NIL)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(id2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F57D3D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m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7668C2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m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id2;</w:t>
      </w:r>
      <w:proofErr w:type="gramEnd"/>
    </w:p>
    <w:p w14:paraId="041AFAE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A19124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(id1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EDE8F1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B23939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EE29AF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Check if identifier is already declared in primary expression</w:t>
      </w:r>
    </w:p>
    <w:p w14:paraId="4660DB8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getIdentifierDeclared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CD2173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72D2798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s, current_id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F8CAE8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NIL)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13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310F26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C30F09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C8B15D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5ED1C76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0DB7C4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Get type of struct identifier</w:t>
      </w:r>
    </w:p>
    <w:p w14:paraId="6F3BA30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getTypeOfStructOrEnumRefIdentifier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T_KIND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kk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DEA51A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014C701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6C74905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s, current_id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ED375F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21604CE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kk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k)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674310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288FEC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4CA3FFF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A9EE25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Make a new struct (or enum) identifier</w:t>
      </w:r>
    </w:p>
    <w:p w14:paraId="4C5D43D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(k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100B06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27D223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kk;</w:t>
      </w:r>
      <w:proofErr w:type="gramEnd"/>
    </w:p>
    <w:p w14:paraId="1596389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3F0539C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4686074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ED2A21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11A0F7A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74A0E2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declarator init (expression tree)</w:t>
      </w:r>
    </w:p>
    <w:p w14:paraId="1F0D960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setDeclaratorInit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67417CA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init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n;</w:t>
      </w:r>
      <w:proofErr w:type="gramEnd"/>
    </w:p>
    <w:p w14:paraId="56582B5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0F84BC6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3C433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0CEB444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8A6897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declarator kind</w:t>
      </w:r>
    </w:p>
    <w:p w14:paraId="67F587B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164EC6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a;</w:t>
      </w:r>
      <w:proofErr w:type="gramEnd"/>
    </w:p>
    <w:p w14:paraId="27CEBCC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searchIdentifierAtCurrentLevel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12C29E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(a)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65165E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k;</w:t>
      </w:r>
      <w:proofErr w:type="gramEnd"/>
    </w:p>
    <w:p w14:paraId="0BC0267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6590764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1558F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80365F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56B3A7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declarator type</w:t>
      </w:r>
    </w:p>
    <w:p w14:paraId="2DB019D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7DB2E2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0E8790F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01D085E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7ACED2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0012673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D0E20A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declarator type (or element type)</w:t>
      </w:r>
    </w:p>
    <w:p w14:paraId="0207ED6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52A7EA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tt;</w:t>
      </w:r>
      <w:proofErr w:type="gramEnd"/>
    </w:p>
    <w:p w14:paraId="4A48988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NIL)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5E10E3D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{</w:t>
      </w:r>
    </w:p>
    <w:p w14:paraId="4902392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tt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5584D6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tt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79E9BB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7AC8D54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05AC0E0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4A292E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BE9C35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1F8A9C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B959C0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declarator element type and kind</w:t>
      </w:r>
    </w:p>
    <w:p w14:paraId="258F412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setDeclaratorTypeAndKind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3C3977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id, 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196745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id, k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3FA0BB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AA04AB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25F2EA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788D888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8BBB30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Check function declarator and return type</w:t>
      </w:r>
    </w:p>
    <w:p w14:paraId="03D0FE4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setFunctionDeclaratorSpecifier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3B7834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a;</w:t>
      </w:r>
      <w:proofErr w:type="gramEnd"/>
    </w:p>
    <w:p w14:paraId="3233BE9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62470F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Check storage class</w:t>
      </w:r>
    </w:p>
    <w:p w14:paraId="3F0F7F9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25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NULL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09E89F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setDefaultSpecifier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(p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D20895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441FE6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lastRenderedPageBreak/>
        <w:t xml:space="preserve">    // Check function identifier immediately befor '('</w:t>
      </w:r>
    </w:p>
    <w:p w14:paraId="42C8FAC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proofErr w:type="gramEnd"/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T_FUNC) {</w:t>
      </w:r>
    </w:p>
    <w:p w14:paraId="334868F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NULL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BEFEE6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E99A60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2782643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{</w:t>
      </w:r>
    </w:p>
    <w:p w14:paraId="504C0C8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id,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089F38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FUNC;</w:t>
      </w:r>
      <w:proofErr w:type="gramEnd"/>
    </w:p>
    <w:p w14:paraId="17517E3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2C6469A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33561A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Check redeclaration</w:t>
      </w:r>
    </w:p>
    <w:p w14:paraId="51EF98B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searchIdentifierAtCurrentLevel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FC33B1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FBDBBB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(a) </w:t>
      </w:r>
    </w:p>
    <w:p w14:paraId="1CD637E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proofErr w:type="gramEnd"/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ID_FUNC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expr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12BD1D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{ </w:t>
      </w:r>
    </w:p>
    <w:p w14:paraId="691E0A0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        // Check prototype: parameters and return type</w:t>
      </w:r>
    </w:p>
    <w:p w14:paraId="4073C87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isNotSameFormalParameters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34DD9AB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484A45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isNotSameType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5FA152E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26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AF5613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}</w:t>
      </w:r>
    </w:p>
    <w:p w14:paraId="429EA4B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B22BDE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    // Change parameter scope and check empty name</w:t>
      </w:r>
    </w:p>
    <w:p w14:paraId="5EDB24B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81BB73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(a) {</w:t>
      </w:r>
    </w:p>
    <w:p w14:paraId="7A50070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strlen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)) current_id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a;</w:t>
      </w:r>
      <w:proofErr w:type="gramEnd"/>
    </w:p>
    <w:p w14:paraId="6B29854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23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NULL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2EB05C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D498F6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}</w:t>
      </w:r>
    </w:p>
    <w:p w14:paraId="0A0FB37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764D3E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221AEB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1396B7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2DD8AA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lastRenderedPageBreak/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setFunctionDeclaratorBody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81D064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expr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n;</w:t>
      </w:r>
      <w:proofErr w:type="gramEnd"/>
    </w:p>
    <w:p w14:paraId="5C85C06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234447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A339E8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956D48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3240D3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declarator_list type and kind based on storage class</w:t>
      </w:r>
    </w:p>
    <w:p w14:paraId="191AFBF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setDeclaratorListSpecifier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B40696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a;</w:t>
      </w:r>
      <w:proofErr w:type="gramEnd"/>
    </w:p>
    <w:p w14:paraId="31177F6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setDefaultSpecifier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(p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D7EC7F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33C92D4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(a) {</w:t>
      </w:r>
    </w:p>
    <w:p w14:paraId="47DA2C8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strlen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searchIdentifierAtCurrentLevel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17EBBC1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99BB84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a,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5F8D07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S_TYPEDEF)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6562FF5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T_FUNC)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FUNC;</w:t>
      </w:r>
      <w:proofErr w:type="gramEnd"/>
    </w:p>
    <w:p w14:paraId="21EA5B7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VAR;</w:t>
      </w:r>
      <w:proofErr w:type="gramEnd"/>
    </w:p>
    <w:p w14:paraId="36C29F5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366D92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BA5176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S_NULL)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AUTO;</w:t>
      </w:r>
      <w:proofErr w:type="gramEnd"/>
    </w:p>
    <w:p w14:paraId="078109F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C68205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1ACD09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1DCB12C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29C925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BA808D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186756F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F8083D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declarator_list type and kind</w:t>
      </w:r>
    </w:p>
    <w:p w14:paraId="104FCDB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setParameterDeclaratorSpecifier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6092C44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Check redeclaration</w:t>
      </w:r>
    </w:p>
    <w:p w14:paraId="7981EFB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searchIdentifierAtCurrentLevel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)) </w:t>
      </w:r>
    </w:p>
    <w:p w14:paraId="08D5A08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67C810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716E106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lastRenderedPageBreak/>
        <w:t xml:space="preserve">    // Check parameter storage class &amp;&amp; void type</w:t>
      </w:r>
    </w:p>
    <w:p w14:paraId="26772D3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void_type)</w:t>
      </w:r>
    </w:p>
    <w:p w14:paraId="450F221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14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NULL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09C07F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2CEAD51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setDefaultSpecifier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(p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7FCBF8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id,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64C430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PARAM;</w:t>
      </w:r>
      <w:proofErr w:type="gramEnd"/>
    </w:p>
    <w:p w14:paraId="76B565F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814EA6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571441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54D011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62EA83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setStructDeclaratorListSpecifier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6F7306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a;</w:t>
      </w:r>
      <w:proofErr w:type="gramEnd"/>
    </w:p>
    <w:p w14:paraId="24098A2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1D06021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(a) {</w:t>
      </w:r>
    </w:p>
    <w:p w14:paraId="0A8AF2D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searchIdentifierAtCurrentLevel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0F93DF3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6E69C5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a, 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808964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FIELD;</w:t>
      </w:r>
      <w:proofErr w:type="gramEnd"/>
    </w:p>
    <w:p w14:paraId="0C796E5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989FB6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2D7F9B4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374D75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476420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7CFF86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07A97C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type name specifier</w:t>
      </w:r>
    </w:p>
    <w:p w14:paraId="4A1CDAB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setTypeNameSpecifier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FFFBE9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Check storage class in type name</w:t>
      </w:r>
    </w:p>
    <w:p w14:paraId="213FFA2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NULL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E6C8CB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55E836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setDefaultSpecifier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(p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5E3A7C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t,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9A7B72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622A792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275F40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>}</w:t>
      </w:r>
    </w:p>
    <w:p w14:paraId="521E9E5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BADFAA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type element type</w:t>
      </w:r>
    </w:p>
    <w:p w14:paraId="5C759A3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6AAA0E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q;</w:t>
      </w:r>
      <w:proofErr w:type="gramEnd"/>
    </w:p>
    <w:p w14:paraId="7AEA8A3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NIL)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2C6305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q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5839158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0FCB8E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q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q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q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A4E91B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q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s;</w:t>
      </w:r>
      <w:proofErr w:type="gramEnd"/>
    </w:p>
    <w:p w14:paraId="5338255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BFD65F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33E0CD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6E7ECEC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1D0414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type field</w:t>
      </w:r>
    </w:p>
    <w:p w14:paraId="7D64FA1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5DC02A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n;</w:t>
      </w:r>
      <w:proofErr w:type="gramEnd"/>
    </w:p>
    <w:p w14:paraId="045E8B8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A1B58C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6291CD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243279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5527F0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type initial value (expression tree)</w:t>
      </w:r>
    </w:p>
    <w:p w14:paraId="58E0321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setTypeExpr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A_NODE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BEDA00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expr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n;</w:t>
      </w:r>
      <w:proofErr w:type="gramEnd"/>
    </w:p>
    <w:p w14:paraId="5621DF7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C86189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6F6B371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F2C86E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type of struct identifier</w:t>
      </w:r>
    </w:p>
    <w:p w14:paraId="6A4126C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setTypeStructOrEnumIdentifier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T_KIND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kk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6078D9A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1742110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id,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a;</w:t>
      </w:r>
      <w:proofErr w:type="gramEnd"/>
    </w:p>
    <w:p w14:paraId="5C9489C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9761BF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Check redeclaration or forward declaration</w:t>
      </w:r>
    </w:p>
    <w:p w14:paraId="531AAA1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searchIdentifierAtCurrentLevel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s, current_id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0FB2CE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(a) </w:t>
      </w:r>
    </w:p>
    <w:p w14:paraId="7EF5CAB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kk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k) </w:t>
      </w:r>
    </w:p>
    <w:p w14:paraId="366ECEE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40480D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BD044F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</w:p>
    <w:p w14:paraId="0FF1EDA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F35FAA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64DE99B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Make a new struct (or enum) identifier</w:t>
      </w:r>
    </w:p>
    <w:p w14:paraId="4ABCA7C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27E298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(k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D0C19D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54498D8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kk;</w:t>
      </w:r>
      <w:proofErr w:type="gramEnd"/>
    </w:p>
    <w:p w14:paraId="24C838B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034537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272E2A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6C6E2C7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9AD68A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Set type and kind of identifier</w:t>
      </w:r>
    </w:p>
    <w:p w14:paraId="6C941C1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setTypeAndKindOfDeclarator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ID_KIND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906874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searchIdentifierAtCurrentLevel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prev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5A7FADD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F3CFA2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11559D5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k;</w:t>
      </w:r>
      <w:proofErr w:type="gramEnd"/>
    </w:p>
    <w:p w14:paraId="1C81A6C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4E75B5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AA8AE1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42A8D4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F79D09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// Check function parameters with prototype</w:t>
      </w:r>
    </w:p>
    <w:p w14:paraId="4F44838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BOOLEAN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isNotSameFormalParameters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b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277AFB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NIL)</w:t>
      </w: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// no parameters in </w:t>
      </w:r>
      <w:proofErr w:type="gramStart"/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prototype..</w:t>
      </w:r>
      <w:proofErr w:type="gramEnd"/>
    </w:p>
    <w:p w14:paraId="149D8E4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(FALSE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B67D82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(a) {</w:t>
      </w:r>
    </w:p>
    <w:p w14:paraId="59DBA63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(b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isNotSameType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b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))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(TRUE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A8423E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a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A616CC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b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b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69688F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}</w:t>
      </w:r>
    </w:p>
    <w:p w14:paraId="7811964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5BE986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(b)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(TRUE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BEA72D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(FALSE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C43F1B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159C533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9305F9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BOOLEAN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isNotSameType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FD0B13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isPointerOrArrayType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isPointerOrArrayType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442BB17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isNotSameType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B4439A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1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proofErr w:type="gramEnd"/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t2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364E5E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0D4C32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D4EBEA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BOOLEAN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isPointerOrArrayType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A6E22E"/>
          <w:sz w:val="22"/>
          <w:szCs w:val="22"/>
          <w:u w:val="single"/>
        </w:rPr>
        <w:t>A_TYPE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0F3E0B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T_POINTER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T_ARRAY))</w:t>
      </w:r>
    </w:p>
    <w:p w14:paraId="27005ED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TRUE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44324D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2EE91D1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FALSE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00CE5F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9DE6DC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5261E3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initialize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2631E2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Primitive data types</w:t>
      </w:r>
    </w:p>
    <w:p w14:paraId="3F88416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int_type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setTypeAndKindOfDeclarator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69416BE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(T_ENUM), ID_TYPE,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"int"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D536D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float_type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setTypeAndKindOfDeclarator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47A5993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(T_ENUM), ID_TYPE,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"float"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6F4AFC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char_type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setTypeAndKindOfDeclarator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6408070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(T_ENUM), ID_TYPE,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"char"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301CDE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void_type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setTypeAndKindOfDeclarator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1744687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(T_VOID), ID_TYPE,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"void"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6685F6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string_type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(T_POINTER), char_type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D20681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F459E8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CE09EE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int_type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check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TRUE;</w:t>
      </w:r>
      <w:proofErr w:type="gramEnd"/>
    </w:p>
    <w:p w14:paraId="003BE9C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584D25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float_type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384F81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float_type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check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TRUE;</w:t>
      </w:r>
      <w:proofErr w:type="gramEnd"/>
    </w:p>
    <w:p w14:paraId="3F2D847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503EAE0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char_type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FA8221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char_type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check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TRUE;</w:t>
      </w:r>
      <w:proofErr w:type="gramEnd"/>
    </w:p>
    <w:p w14:paraId="4031498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DDF03E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void_type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FA5ADC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void_type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check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TRUE;</w:t>
      </w:r>
      <w:proofErr w:type="gramEnd"/>
    </w:p>
    <w:p w14:paraId="0208849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BD41BE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string_type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340495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string_type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4711B4">
        <w:rPr>
          <w:rFonts w:asciiTheme="minorEastAsia" w:eastAsiaTheme="minorEastAsia" w:hAnsiTheme="minorEastAsia"/>
          <w:color w:val="B5D3F8"/>
          <w:sz w:val="22"/>
          <w:szCs w:val="22"/>
        </w:rPr>
        <w:t>check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TRUE;</w:t>
      </w:r>
      <w:proofErr w:type="gramEnd"/>
    </w:p>
    <w:p w14:paraId="444A4AD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126422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</w:t>
      </w:r>
      <w:proofErr w:type="gramStart"/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printf(</w:t>
      </w:r>
      <w:proofErr w:type="gramEnd"/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char *, ...) library function</w:t>
      </w:r>
    </w:p>
    <w:p w14:paraId="63C5559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setDeclaratorTypeAndKind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247095B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"printf"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),</w:t>
      </w:r>
    </w:p>
    <w:p w14:paraId="0E2D2305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74A5227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(T_FUNC), void_type),</w:t>
      </w:r>
    </w:p>
    <w:p w14:paraId="7E295E5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linkDeclaratorList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14161C2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setDeclaratorTypeAndKind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makeDummyIdentifier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), string_type, ID_PARAM),</w:t>
      </w:r>
    </w:p>
    <w:p w14:paraId="2F42120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makeDummyIdentifier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), ID_PARAM)</w:t>
      </w:r>
    </w:p>
    <w:p w14:paraId="14BB646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)</w:t>
      </w:r>
    </w:p>
    <w:p w14:paraId="74086C0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), </w:t>
      </w:r>
    </w:p>
    <w:p w14:paraId="022659B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ID_FUNC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44C61E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51558D8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</w:t>
      </w:r>
      <w:proofErr w:type="gramStart"/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scanf(</w:t>
      </w:r>
      <w:proofErr w:type="gramEnd"/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>char *, ...) library function</w:t>
      </w:r>
    </w:p>
    <w:p w14:paraId="5A23490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setDeclaratorTypeAndKind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16B4D12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"scanf"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),</w:t>
      </w:r>
    </w:p>
    <w:p w14:paraId="31C9AA6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209BF3D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(T_FUNC), void_type),</w:t>
      </w:r>
    </w:p>
    <w:p w14:paraId="19E6233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linkDeclaratorList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2CE20A5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setDeclaratorTypeAndKind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makeDummyIdentifier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), string_type, ID_PARAM),</w:t>
      </w:r>
    </w:p>
    <w:p w14:paraId="76B2794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makeDummyIdentifier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), ID_PARAM)</w:t>
      </w:r>
    </w:p>
    <w:p w14:paraId="37E366F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)</w:t>
      </w:r>
    </w:p>
    <w:p w14:paraId="29F116C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),</w:t>
      </w:r>
    </w:p>
    <w:p w14:paraId="2103810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ID_FUNC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E78930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2AD259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malloc(int) library function</w:t>
      </w:r>
    </w:p>
    <w:p w14:paraId="17881EF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setDeclaratorTypeAndKind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5C1804E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"malloc"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),</w:t>
      </w:r>
    </w:p>
    <w:p w14:paraId="207FF2D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setTypeField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</w:p>
    <w:p w14:paraId="679430C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(T_FUNC), string_type),</w:t>
      </w:r>
    </w:p>
    <w:p w14:paraId="3B1FC96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setDeclaratorTypeAndKind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makeDummyIdentifier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), int_type, ID_PARAM)</w:t>
      </w:r>
    </w:p>
    <w:p w14:paraId="4D7EA4C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),</w:t>
      </w:r>
    </w:p>
    <w:p w14:paraId="0E851648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ID_FUNC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2B4786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007C2D1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6DA6FC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syntax_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4711B4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9F8197"/>
          <w:sz w:val="22"/>
          <w:szCs w:val="22"/>
        </w:rPr>
        <w:t>*</w:t>
      </w:r>
      <w:r w:rsidRPr="004711B4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4FEBD0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syntax_err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proofErr w:type="gramStart"/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BA74A8D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 xml:space="preserve">"line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%d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: syntax error:"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line_no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BE3F14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(i) {</w:t>
      </w:r>
    </w:p>
    <w:p w14:paraId="42AC9DA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73287CC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 xml:space="preserve">"illegal referencing struct or union identifier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%s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3480D8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E3CAEA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6905A4D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 xml:space="preserve">"redeclaration of identifier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%s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892D52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4091B3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13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7C657D6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 xml:space="preserve">"undefined identifier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%s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C886DE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8EDD5A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14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572AE04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"illegal type specifier in formal parameter"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2EAF7D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B33744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6FFFF0C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"illegal storage class in type specifiers"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8C5C6B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665E11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6D79953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"illegal function declarator"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C5F032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407C4D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0917E47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 xml:space="preserve">"conflicting parm type in prototype function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%s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4A594E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F4F628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23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73839674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"empty parameter name"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A2FCFF0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748DDF7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24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017813E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"illegal declaration specifiers"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6A0C0E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015A0BC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25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28C4158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"illegal function specifiers"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579BB1A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A0B81A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26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1678C546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 xml:space="preserve">"illegal or conflicting return type in function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%s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234C25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D10F22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31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7E278F5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 xml:space="preserve">"undefined type for identifier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%s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EB4265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030015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32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7CAF6A3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 xml:space="preserve">"incomplete forward reference for identifier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%s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08AF8D3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E78BB0E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18ACBA1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"unknown"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56AD792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EDCDB1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59CF215B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A3F8BE1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strlen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(yytext) </w:t>
      </w:r>
      <w:r w:rsidRPr="004711B4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 at end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E61F2F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4711B4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4711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 xml:space="preserve">" near </w:t>
      </w:r>
      <w:r w:rsidRPr="004711B4">
        <w:rPr>
          <w:rFonts w:asciiTheme="minorEastAsia" w:eastAsiaTheme="minorEastAsia" w:hAnsiTheme="minorEastAsia"/>
          <w:color w:val="AE81FF"/>
          <w:sz w:val="22"/>
          <w:szCs w:val="22"/>
        </w:rPr>
        <w:t>%s\n</w:t>
      </w:r>
      <w:r w:rsidRPr="004711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, yytext</w:t>
      </w:r>
      <w:proofErr w:type="gramStart"/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1475639" w14:textId="77777777" w:rsidR="004711B4" w:rsidRPr="004711B4" w:rsidRDefault="004711B4" w:rsidP="004711B4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4711B4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57481FCC" w14:textId="77777777" w:rsidR="00814E4F" w:rsidRDefault="00814E4F" w:rsidP="004711B4"/>
    <w:p w14:paraId="552E1CFF" w14:textId="77777777" w:rsidR="00814E4F" w:rsidRDefault="00814E4F">
      <w:pPr>
        <w:spacing w:after="160" w:line="259" w:lineRule="auto"/>
      </w:pPr>
      <w:r>
        <w:br w:type="page"/>
      </w:r>
    </w:p>
    <w:p w14:paraId="644A3F31" w14:textId="20FC0478" w:rsidR="00814E4F" w:rsidRPr="0065500C" w:rsidRDefault="00C46CCC" w:rsidP="004711B4">
      <w:pPr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65500C">
        <w:rPr>
          <w:rFonts w:asciiTheme="majorEastAsia" w:eastAsiaTheme="majorEastAsia" w:hAnsiTheme="majorEastAsia"/>
          <w:b/>
          <w:bCs/>
          <w:sz w:val="30"/>
          <w:szCs w:val="30"/>
        </w:rPr>
        <w:lastRenderedPageBreak/>
        <w:t>SEMANTIC.C</w:t>
      </w:r>
    </w:p>
    <w:p w14:paraId="73913F26" w14:textId="77777777" w:rsidR="0065500C" w:rsidRDefault="0065500C" w:rsidP="004711B4">
      <w:pPr>
        <w:rPr>
          <w:rFonts w:asciiTheme="majorEastAsia" w:eastAsiaTheme="majorEastAsia" w:hAnsiTheme="majorEastAsia"/>
          <w:b/>
          <w:bCs/>
        </w:rPr>
      </w:pPr>
    </w:p>
    <w:p w14:paraId="6DDD1F7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#include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"type.h"</w:t>
      </w:r>
    </w:p>
    <w:p w14:paraId="570C7C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505D9A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float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atof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1C7B40F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analysis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F79370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set_literal_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address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83FD5F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put_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literal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A_LITERAL,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4002BD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program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59E990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0620ED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BOOLEAN, BOOLEAN, BOOLEAN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CE031C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BOOLEAN, BOOLEAN, BOOLEAN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FE1CFA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sem_for_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4E7C39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A461DE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sem_declaration_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EF57E9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declaration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B06E4C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sem_arg_expr_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283E31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 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getStructFieldIdentifier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8AC9F3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 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getPointerFieldIdentifier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163AB2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convertScalarToInteger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7A9281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convertUsualAssignmentConversion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F74EEE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convertUsualUnaryConversion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3FDD75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convertUsualBinaryConversion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C3B83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convertCastingConversion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3CC6E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isAllowableAssignmentConversion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0A6C3C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isAllowableCastingConversion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8B0EC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isModifiableLvalue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67A447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isConstantZeroExp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BA0DBE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isSameParameterType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520E49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isNotSameType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9EE4D2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611770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71110E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4C340D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isFloatType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19A814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F5E0AC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isAnyIntegerType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5CF947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77F407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isStructOrUnionType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7DA028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19EFBD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B2F121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7D5A05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isPointerOrArrayType_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9744AD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D673CB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isStringType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C9238C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isVoidType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099694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A_LITERAL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checkTypeAndConvertLiteral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A_LITERAL,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868EF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A_LITERAL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CB64DF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8D9DD8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(T_KIND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91354B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setTypeSize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5A7126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warning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57AE72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2702407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NODE_NAME, 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C70271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599767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9F8197"/>
          <w:sz w:val="22"/>
          <w:szCs w:val="22"/>
        </w:rPr>
        <w:t>extern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int_type,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float_type,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char_type,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string_type,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void_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3B62F23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global_address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DF34E9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semantic_err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A1C026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#define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LIT_MAX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100</w:t>
      </w:r>
    </w:p>
    <w:p w14:paraId="7F94FEA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A_LITERAL   literal_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table[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LIT_MAX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];</w:t>
      </w:r>
      <w:proofErr w:type="gramEnd"/>
    </w:p>
    <w:p w14:paraId="11FB748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literal_no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6B29A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literal_size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CDB9F6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07E9DF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analysis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47ED00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sem_program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FFF07A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set_literal_address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5D4DE6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2657F6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AD60FD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lastRenderedPageBreak/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set_literal_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address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129F75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42023E1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for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 i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&lt;=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literal_no; i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</w:p>
    <w:p w14:paraId="6B14B36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literal_table[i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].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addr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4333A7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literal_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size;</w:t>
      </w:r>
      <w:proofErr w:type="gramEnd"/>
    </w:p>
    <w:p w14:paraId="0C564B4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6592EC8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08831E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program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3EE92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426BAC5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7BF11B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PROGRAM :</w:t>
      </w:r>
      <w:proofErr w:type="gramEnd"/>
    </w:p>
    <w:p w14:paraId="381890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sem_declaration_list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160B6C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global_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address;</w:t>
      </w:r>
      <w:proofErr w:type="gramEnd"/>
    </w:p>
    <w:p w14:paraId="1650469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0AFAF1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0EDE039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63B9A3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797B67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42411ED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574936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EB1851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put_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literal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A_LITERAL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6B4C9F0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float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ff;</w:t>
      </w:r>
      <w:proofErr w:type="gramEnd"/>
    </w:p>
    <w:p w14:paraId="757D7BD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(literal_no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&gt;=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LIT_MAX)</w:t>
      </w:r>
    </w:p>
    <w:p w14:paraId="6A0434F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93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ll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E71473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1AC6E8F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literal_no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proofErr w:type="gramStart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BE53F7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4BFFD3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literal_table[literal_no]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lit;</w:t>
      </w:r>
      <w:proofErr w:type="gramEnd"/>
    </w:p>
    <w:p w14:paraId="5460EF2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literal_table[literal_no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].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addr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literal_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size;</w:t>
      </w:r>
      <w:proofErr w:type="gramEnd"/>
    </w:p>
    <w:p w14:paraId="25C4A24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0391A30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T_ENUM)</w:t>
      </w:r>
    </w:p>
    <w:p w14:paraId="05292B3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literal_size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76B189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isStringType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029A791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literal_size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strlen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B2488A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39C317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(literal_size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%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5A2259C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literal_size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literal_size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/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2DA0B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1F5CF1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(literal_no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E163B2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75E8684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FF4C06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B864F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NIL,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t,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t1,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t2;</w:t>
      </w:r>
      <w:proofErr w:type="gramEnd"/>
    </w:p>
    <w:p w14:paraId="0AA6416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 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2728690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A_LITERAL  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lit;</w:t>
      </w:r>
      <w:proofErr w:type="gramEnd"/>
    </w:p>
    <w:p w14:paraId="545141F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4C5CDBE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BOOLEAN     lvalue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16CFCB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D27E37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E4EA7D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IDENT :</w:t>
      </w:r>
      <w:proofErr w:type="gramEnd"/>
    </w:p>
    <w:p w14:paraId="1A89F24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921058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2DD130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VAR :</w:t>
      </w:r>
      <w:proofErr w:type="gramEnd"/>
    </w:p>
    <w:p w14:paraId="36300CB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PARAM :</w:t>
      </w:r>
      <w:proofErr w:type="gramEnd"/>
    </w:p>
    <w:p w14:paraId="6C63ECF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087AE6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(result))</w:t>
      </w:r>
    </w:p>
    <w:p w14:paraId="003B89D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lvalue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7244C8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697E8A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FUNC :</w:t>
      </w:r>
      <w:proofErr w:type="gramEnd"/>
    </w:p>
    <w:p w14:paraId="5CC607B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42297A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E211C0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ID_ENUM_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LITERAL :</w:t>
      </w:r>
      <w:proofErr w:type="gramEnd"/>
    </w:p>
    <w:p w14:paraId="473C95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7A39831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B67FA4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2EFA451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name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239A3D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84FBEE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765AB2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06C8CC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CONST :</w:t>
      </w:r>
      <w:proofErr w:type="gramEnd"/>
    </w:p>
    <w:p w14:paraId="2F61D78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579748F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1D5FDA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CONST :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69718B3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43F5E39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atof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B28FD4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put_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literal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// index of literal table</w:t>
      </w:r>
    </w:p>
    <w:p w14:paraId="7E8A974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25DAD8B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7B7938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N_EXP_CHAR_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CONST :</w:t>
      </w:r>
      <w:proofErr w:type="gramEnd"/>
    </w:p>
    <w:p w14:paraId="38A2A53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52A8F1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63D9A9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N_EXP_STRING_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LITERAL :</w:t>
      </w:r>
      <w:proofErr w:type="gramEnd"/>
    </w:p>
    <w:p w14:paraId="745FA21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string_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13DA180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0D8D64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put_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literal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// index of literal table</w:t>
      </w:r>
    </w:p>
    <w:p w14:paraId="09A146C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string_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0B25D44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54C9AC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ARRAY :</w:t>
      </w:r>
      <w:proofErr w:type="gramEnd"/>
    </w:p>
    <w:p w14:paraId="26DAA3F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CD185F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D0C130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usual binary conversion</w:t>
      </w:r>
    </w:p>
    <w:p w14:paraId="5343521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convertUsualBinaryConversion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8B0B53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E25B53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7A4A59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isPointerOrArrayType_semantic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(t1))</w:t>
      </w:r>
    </w:p>
    <w:p w14:paraId="6272543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714EC0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58B0085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43D8B4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78145B0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FF45B7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(result))</w:t>
      </w:r>
    </w:p>
    <w:p w14:paraId="1C664BF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lvalue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B7DD54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56B7FE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STRUCT :</w:t>
      </w:r>
      <w:proofErr w:type="gramEnd"/>
    </w:p>
    <w:p w14:paraId="481761F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4171E4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getStructFieldIdentifier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5F1247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4F10DC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4E9AF3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</w:t>
      </w:r>
      <w:proofErr w:type="gramStart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(result))</w:t>
      </w:r>
    </w:p>
    <w:p w14:paraId="23F4A2D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lvalue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B179FE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545DD7D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2F2EA0E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AE0C96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0C9ACFA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A1C263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ARROW :</w:t>
      </w:r>
      <w:proofErr w:type="gramEnd"/>
    </w:p>
    <w:p w14:paraId="14F2AD7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CF5DC3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getPointerFieldIdentifier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F0DFAF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1662303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FE0C7A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(result))</w:t>
      </w:r>
    </w:p>
    <w:p w14:paraId="7D5866C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lvalue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36BA59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13BCDF8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4FD8556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951009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7390BF8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311797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N_EXP_FUNCTION_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CALL :</w:t>
      </w:r>
      <w:proofErr w:type="gramEnd"/>
    </w:p>
    <w:p w14:paraId="206E6E3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7877B4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usual unary conversion</w:t>
      </w:r>
    </w:p>
    <w:p w14:paraId="3391A60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convertUsualUnaryConversion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59AC3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D3848F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 {</w:t>
      </w:r>
    </w:p>
    <w:p w14:paraId="0353335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sem_arg_expr_list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9E4AE9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50B0D4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540A657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2DE46BC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F07F62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F7A305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N_EXP_POST_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INC :</w:t>
      </w:r>
      <w:proofErr w:type="gramEnd"/>
    </w:p>
    <w:p w14:paraId="6D9D906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N_EXP_POST_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DEC :</w:t>
      </w:r>
      <w:proofErr w:type="gramEnd"/>
    </w:p>
    <w:p w14:paraId="50BAE4D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CE8EE6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usual binary conversion between the experssion and 1</w:t>
      </w:r>
    </w:p>
    <w:p w14:paraId="7F0DF1E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(result))</w:t>
      </w:r>
    </w:p>
    <w:p w14:paraId="55051B2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FEEAB7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if modifiable lvalue</w:t>
      </w:r>
    </w:p>
    <w:p w14:paraId="4234ABF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isModifiableLvalue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79B6750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60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7B56EC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666C5B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CAST :</w:t>
      </w:r>
      <w:proofErr w:type="gramEnd"/>
    </w:p>
    <w:p w14:paraId="1FBB008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40F093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FE241B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6004AE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allowable casting conversion</w:t>
      </w:r>
    </w:p>
    <w:p w14:paraId="24451FB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isAllowableCastingConversion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(result, t))</w:t>
      </w:r>
    </w:p>
    <w:p w14:paraId="0ADF372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053B46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63D8A9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N_EXP_SIZE_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 :</w:t>
      </w:r>
      <w:proofErr w:type="gramEnd"/>
    </w:p>
    <w:p w14:paraId="51FAD09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E2230B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0B3A4D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if incomplete array, function, void</w:t>
      </w:r>
    </w:p>
    <w:p w14:paraId="26C8779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isVoidType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73A0DCB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D40DBF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3C4320B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764BF1A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5A82DC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93FC72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N_EXP_SIZE_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EXP :</w:t>
      </w:r>
      <w:proofErr w:type="gramEnd"/>
    </w:p>
    <w:p w14:paraId="4EC79EA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B1F0A3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if incomplete array, function</w:t>
      </w:r>
    </w:p>
    <w:p w14:paraId="50D7E91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name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proofErr w:type="gramEnd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N_EXP_IDENT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06164D5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((A_ID </w:t>
      </w:r>
      <w:proofErr w:type="gramStart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)node</w:t>
      </w:r>
      <w:proofErr w:type="gramEnd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clink)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kind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proofErr w:type="gramEnd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ID_PARAM)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</w:p>
    <w:p w14:paraId="20A27DC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(t)))</w:t>
      </w:r>
    </w:p>
    <w:p w14:paraId="14BF9CA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5E95AF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34541E6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A1E6F3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1C9D741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F7C3BE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PLUS :</w:t>
      </w:r>
      <w:proofErr w:type="gramEnd"/>
    </w:p>
    <w:p w14:paraId="3C13C0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MINUS :</w:t>
      </w:r>
      <w:proofErr w:type="gramEnd"/>
    </w:p>
    <w:p w14:paraId="5CC13AD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BFB53E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 {</w:t>
      </w:r>
    </w:p>
    <w:p w14:paraId="73CE79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convertUsualUnaryConversion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32429E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D68812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1D30514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61ABA20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13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074DDF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E72F46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NOT :</w:t>
      </w:r>
      <w:proofErr w:type="gramEnd"/>
    </w:p>
    <w:p w14:paraId="4B17512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890824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 {</w:t>
      </w:r>
    </w:p>
    <w:p w14:paraId="3AE1EFF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convertUsualUnaryConversion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8BF0C2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2442FE7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3928756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602C619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1A86C5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5503B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AMP :</w:t>
      </w:r>
      <w:proofErr w:type="gramEnd"/>
    </w:p>
    <w:p w14:paraId="020513A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7CEB61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value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 {</w:t>
      </w:r>
    </w:p>
    <w:p w14:paraId="702C8FC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(T_POINTER), 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895E7E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9EEF59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4F5180B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04C4EAC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60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16F30B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1AC388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STAR :</w:t>
      </w:r>
      <w:proofErr w:type="gramEnd"/>
    </w:p>
    <w:p w14:paraId="7700F29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A67BEE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convertUsualUnaryConversion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913B6B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 {</w:t>
      </w:r>
    </w:p>
    <w:p w14:paraId="0454EAF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8C5C10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lvalue if points to an object</w:t>
      </w:r>
    </w:p>
    <w:p w14:paraId="658BA44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isStructOrUnionType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(result)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(result))</w:t>
      </w:r>
    </w:p>
    <w:p w14:paraId="3929229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lvalue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A21A21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77537FD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595CBD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5CC0EC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060D2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N_EXP_PRE_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INC :</w:t>
      </w:r>
      <w:proofErr w:type="gramEnd"/>
    </w:p>
    <w:p w14:paraId="6D6CAE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N_EXP_PRE_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DEC :</w:t>
      </w:r>
      <w:proofErr w:type="gramEnd"/>
    </w:p>
    <w:p w14:paraId="7D6CFC9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922268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usual binary conversion between the expression and 1</w:t>
      </w:r>
    </w:p>
    <w:p w14:paraId="0E2C2F5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(result))</w:t>
      </w:r>
    </w:p>
    <w:p w14:paraId="50217FA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02A78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if modifiable lvalue</w:t>
      </w:r>
    </w:p>
    <w:p w14:paraId="6855942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isModifiableLvalue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3622BF1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60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E09C46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7C05E3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MUL :</w:t>
      </w:r>
      <w:proofErr w:type="gramEnd"/>
    </w:p>
    <w:p w14:paraId="79EC144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DIV :</w:t>
      </w:r>
      <w:proofErr w:type="gramEnd"/>
    </w:p>
    <w:p w14:paraId="70D240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D0DF3D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B50251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3CABE71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convertUsualBinaryConversion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9CCD0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31693C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D301EE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A1F29C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MOD :</w:t>
      </w:r>
      <w:proofErr w:type="gramEnd"/>
    </w:p>
    <w:p w14:paraId="0892ECF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79AB87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5A3B88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04EAB9D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convertUsualBinaryConversion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BE8E3D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7079B4C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81911E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44D1B6F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C661E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ADD :</w:t>
      </w:r>
      <w:proofErr w:type="gramEnd"/>
    </w:p>
    <w:p w14:paraId="34B90B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9E8A98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DBBF99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1F63822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convertUsualBinaryConversion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785F48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7901D1E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t1;</w:t>
      </w:r>
      <w:proofErr w:type="gramEnd"/>
    </w:p>
    <w:p w14:paraId="55DD767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2C17537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t2;</w:t>
      </w:r>
      <w:proofErr w:type="gramEnd"/>
    </w:p>
    <w:p w14:paraId="15EA66C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5C74E87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C07A5E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C73717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SUB :</w:t>
      </w:r>
      <w:proofErr w:type="gramEnd"/>
    </w:p>
    <w:p w14:paraId="13D5D6E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A3080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276FA4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696BA56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convertUsualBinaryConversion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1B4F15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759BE57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t1;</w:t>
      </w:r>
      <w:proofErr w:type="gramEnd"/>
    </w:p>
    <w:p w14:paraId="78BF8D1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t1, t2))</w:t>
      </w:r>
    </w:p>
    <w:p w14:paraId="6794199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t1;</w:t>
      </w:r>
      <w:proofErr w:type="gramEnd"/>
    </w:p>
    <w:p w14:paraId="37A6DAA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171DF0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8D6C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68064D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LSS :</w:t>
      </w:r>
      <w:proofErr w:type="gramEnd"/>
    </w:p>
    <w:p w14:paraId="76A986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GTR :</w:t>
      </w:r>
      <w:proofErr w:type="gramEnd"/>
    </w:p>
    <w:p w14:paraId="60870F3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LEQ :</w:t>
      </w:r>
      <w:proofErr w:type="gramEnd"/>
    </w:p>
    <w:p w14:paraId="38604B1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GEQ :</w:t>
      </w:r>
      <w:proofErr w:type="gramEnd"/>
    </w:p>
    <w:p w14:paraId="612D601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4CCF9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680EA0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7A9DDEF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convertUsualBinaryConversion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580535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isCompatiblePointerType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(t1, t2))</w:t>
      </w:r>
    </w:p>
    <w:p w14:paraId="770A431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FBCA75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636B9FB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2DB591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NEQ :</w:t>
      </w:r>
      <w:proofErr w:type="gramEnd"/>
    </w:p>
    <w:p w14:paraId="23F6B6B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EQL :</w:t>
      </w:r>
      <w:proofErr w:type="gramEnd"/>
    </w:p>
    <w:p w14:paraId="4ACCEDD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2CC222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C46E09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2624254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convertUsualBinaryConversion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3B6F5C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isCompatiblePointerType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(t1, t2)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</w:p>
    <w:p w14:paraId="2CFEA23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</w:t>
      </w:r>
      <w:proofErr w:type="gramStart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isConstantZeroExp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</w:p>
    <w:p w14:paraId="3FA2CFA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(t2)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</w:t>
      </w:r>
      <w:proofErr w:type="gramStart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isConstantZeroExp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)))</w:t>
      </w:r>
    </w:p>
    <w:p w14:paraId="640638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DA03B0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6704AD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97144B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AND :</w:t>
      </w:r>
      <w:proofErr w:type="gramEnd"/>
    </w:p>
    <w:p w14:paraId="4966EA6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OR :</w:t>
      </w:r>
      <w:proofErr w:type="gramEnd"/>
    </w:p>
    <w:p w14:paraId="0C3ACF1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727EAF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616CF8D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convertUsualUnaryConversion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C9423E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4A324B2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67A092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2BD41C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0190723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convertUsualUnaryConversion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D7B61E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2168C42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B39BF3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016A1F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F40901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ASSIGN :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4AE398A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863C74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if modifiable lvalue</w:t>
      </w:r>
    </w:p>
    <w:p w14:paraId="46E1111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isModifiableLvalue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4359637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60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749AA5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018AAD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isAllowableAssignmentConversion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result, t,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 {</w:t>
      </w:r>
    </w:p>
    <w:p w14:paraId="0D5ECEC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(result)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092F658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convertUsualAssignmentConversion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result,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A56156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5380D15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0FEBA8E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EBABB5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CB2FA1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3931F2C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C3B26F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451A7F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1BA4B1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result;</w:t>
      </w:r>
      <w:proofErr w:type="gramEnd"/>
    </w:p>
    <w:p w14:paraId="1846CD5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lvalue;</w:t>
      </w:r>
      <w:proofErr w:type="gramEnd"/>
    </w:p>
    <w:p w14:paraId="6F4116D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(result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F17115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3006C5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249924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argument-expression-list in function call expression</w:t>
      </w:r>
    </w:p>
    <w:p w14:paraId="3B7EC3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sem_arg_expr_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92B81C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TYPE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651E2FA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a;</w:t>
      </w:r>
      <w:proofErr w:type="gramEnd"/>
    </w:p>
    <w:p w14:paraId="521789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arg_size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C00711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800672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28272D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N_ARG_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LIST :</w:t>
      </w:r>
      <w:proofErr w:type="gramEnd"/>
    </w:p>
    <w:p w14:paraId="117DD33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231BD42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DA6650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{</w:t>
      </w:r>
    </w:p>
    <w:p w14:paraId="737DE83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041CAB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70A8E6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convertUsualUnaryConversion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B05903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isAllowableCastingConversion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0F7A21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convertCastingConversion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B542F0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479DA1F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55B93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sem_arg_expr_list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52E62D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7F9192B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{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DOTDOT </w:t>
      </w:r>
      <w:proofErr w:type="gramStart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parameter :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no conversion</w:t>
      </w:r>
    </w:p>
    <w:p w14:paraId="0EB739F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636D84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sem_arg_expr_list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id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114BE3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33D21F5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arg_size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F08506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1D00469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EA024C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N_ARG_LIST_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NIL :</w:t>
      </w:r>
      <w:proofErr w:type="gramEnd"/>
    </w:p>
    <w:p w14:paraId="50AEF88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type)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// check if '...' argument</w:t>
      </w:r>
    </w:p>
    <w:p w14:paraId="6381028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35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74B94D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999F01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019CA97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1D8DB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2D2D0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1C85FE8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(arg_size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%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arg_size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arg_size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/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B81C0A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arg_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size;</w:t>
      </w:r>
      <w:proofErr w:type="gramEnd"/>
    </w:p>
    <w:p w14:paraId="1BC9ABE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2D57F5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382D0B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isModifiableLvalue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C8E11C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isVoidType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714E32D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001AA6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3AF2860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50CDA9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>}</w:t>
      </w:r>
    </w:p>
    <w:p w14:paraId="592AAC1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518FB5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statement and return local variable size</w:t>
      </w:r>
    </w:p>
    <w:p w14:paraId="3A703F8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addr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ret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BOOLEAN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sw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BOOLEAN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brk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BOOLEAN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F41297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01E02F1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A_LITERAL  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lit;</w:t>
      </w:r>
      <w:proofErr w:type="gramEnd"/>
    </w:p>
    <w:p w14:paraId="107A769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4525644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6845F8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F512A7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N_STMT_LABEL_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CASE :</w:t>
      </w:r>
      <w:proofErr w:type="gramEnd"/>
    </w:p>
    <w:p w14:paraId="47D7C79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(sw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3C10BEF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71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97A5AF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lit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600F57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3DD5F5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54449BC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671A2D3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4568B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addr, ret, sw, brk, cnt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BCF87E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39E7F9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N_STMT_LABEL_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DEFAULT :</w:t>
      </w:r>
      <w:proofErr w:type="gramEnd"/>
    </w:p>
    <w:p w14:paraId="4290A9E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(sw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42D1EC2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72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A5DCF6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addr, ret, sw, brk, cnt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BEAEC4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E77204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COMPOUND :</w:t>
      </w:r>
      <w:proofErr w:type="gramEnd"/>
    </w:p>
    <w:p w14:paraId="0B1F393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llink)</w:t>
      </w:r>
    </w:p>
    <w:p w14:paraId="47E398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sem_declaration_list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addr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14C073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sem_statement_list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local_size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addr, ret, sw, brk, cnt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CBE2F3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726F19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EMPTY :</w:t>
      </w:r>
      <w:proofErr w:type="gramEnd"/>
    </w:p>
    <w:p w14:paraId="7C0FA05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E8661E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EXPRESSION :</w:t>
      </w:r>
      <w:proofErr w:type="gramEnd"/>
    </w:p>
    <w:p w14:paraId="046694F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E6E7F0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00D316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IF :</w:t>
      </w:r>
      <w:proofErr w:type="gramEnd"/>
    </w:p>
    <w:p w14:paraId="352DE74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D0F8A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184DCBA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convertScalarToInteger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B8A509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0443381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1CB352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addr, ret,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brk, cnt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BC2E38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E9E602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N_STMT_IF_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ELSE :</w:t>
      </w:r>
      <w:proofErr w:type="gramEnd"/>
    </w:p>
    <w:p w14:paraId="2CDC341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6C6B0A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5F745BF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convertScalarToInteger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F84C3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0991037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B3EE77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addr, ret,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brk, cnt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743788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addr, ret,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brk, cnt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273D63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&lt;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i)</w:t>
      </w:r>
    </w:p>
    <w:p w14:paraId="40EEE46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27BC77F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4531BF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SWITCH :</w:t>
      </w:r>
      <w:proofErr w:type="gramEnd"/>
    </w:p>
    <w:p w14:paraId="0363C4E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5853E9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03BEDF9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C93F77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addr, ret,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cnt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38AAEF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A66D57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WHILE :</w:t>
      </w:r>
      <w:proofErr w:type="gramEnd"/>
    </w:p>
    <w:p w14:paraId="3617A4E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41ECD2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6CB0F55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convertScalarToInteger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BC199F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2D3DA1B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072517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addr, ret,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CABDD2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84F1CD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DO :</w:t>
      </w:r>
      <w:proofErr w:type="gramEnd"/>
    </w:p>
    <w:p w14:paraId="6E126CD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addr, ret,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3E6ADA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39FC9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33FFA04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convertScalarToInteger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0B3E44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4048A17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D67959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9E1CA1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FOR :</w:t>
      </w:r>
      <w:proofErr w:type="gramEnd"/>
    </w:p>
    <w:p w14:paraId="7613D70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sem_for_expression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2E457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local_size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addr, ret,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42B0EF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2E8F6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CONTINUE :</w:t>
      </w:r>
      <w:proofErr w:type="gramEnd"/>
    </w:p>
    <w:p w14:paraId="2E32AF6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(cnt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6980B65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74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9E1492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2C14E6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BREAK :</w:t>
      </w:r>
      <w:proofErr w:type="gramEnd"/>
    </w:p>
    <w:p w14:paraId="6CEA172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(brk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6B86A9B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73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82A22C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3842C6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RETURN :</w:t>
      </w:r>
      <w:proofErr w:type="gramEnd"/>
    </w:p>
    <w:p w14:paraId="30A7CFD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clink) {</w:t>
      </w:r>
    </w:p>
    <w:p w14:paraId="30DD714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A507D0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isAllowableCastingConversion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ret, t))</w:t>
      </w:r>
    </w:p>
    <w:p w14:paraId="3CD9382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convertCastingConversion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ret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44C1C5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26E900B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3CD39B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032C9F3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1E3CFA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7BA1092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BE876A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01CD6E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7D6E68C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local_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size;</w:t>
      </w:r>
      <w:proofErr w:type="gramEnd"/>
    </w:p>
    <w:p w14:paraId="0FB7D32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(local_size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A2D102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DD0B75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B15D63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sem_for_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6FC838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6F20E12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5B6A934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2A0B2E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N_FOR_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EXP :</w:t>
      </w:r>
      <w:proofErr w:type="gramEnd"/>
    </w:p>
    <w:p w14:paraId="09FB426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llink) </w:t>
      </w:r>
    </w:p>
    <w:p w14:paraId="072F02A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1863C2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clink) {</w:t>
      </w:r>
    </w:p>
    <w:p w14:paraId="05BD87F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3150D1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</w:t>
      </w:r>
    </w:p>
    <w:p w14:paraId="69A4958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convertScalarToInteger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A0867C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5F81348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AC9CC1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2AA7FB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rlink)</w:t>
      </w:r>
    </w:p>
    <w:p w14:paraId="095CDA2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A2AB37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3346C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6D2B67B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535C11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</w:p>
    <w:p w14:paraId="6A3DC72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5F0E12A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9EEC2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79637D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statement-list and return local variable size</w:t>
      </w:r>
    </w:p>
    <w:p w14:paraId="78E9473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addr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ret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BOOLEAN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sw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BOOLEAN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brk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BOOLEAN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85ECCF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size,i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57EA2F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4E394A1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6DBC35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LIST :</w:t>
      </w:r>
      <w:proofErr w:type="gramEnd"/>
    </w:p>
    <w:p w14:paraId="37E1FE4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addr, ret, sw, brk, cnt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3E3E40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sem_statement_list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addr, ret, sw, brk, cnt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8B0716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&lt;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i)</w:t>
      </w:r>
    </w:p>
    <w:p w14:paraId="73FC77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377AC0B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B3FCED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N_STMT_LIST_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NIL :</w:t>
      </w:r>
      <w:proofErr w:type="gramEnd"/>
    </w:p>
    <w:p w14:paraId="59F0292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D67F62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85B952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7C75E89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268A02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2D4D3F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09D4250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size;</w:t>
      </w:r>
      <w:proofErr w:type="gramEnd"/>
    </w:p>
    <w:p w14:paraId="2A9DAB9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(size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DCD0AE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E286FE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05AA48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type and return its size (size of incomplete type is 0)</w:t>
      </w:r>
    </w:p>
    <w:p w14:paraId="20658E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311FF7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 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14822EA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tt;</w:t>
      </w:r>
      <w:proofErr w:type="gramEnd"/>
    </w:p>
    <w:p w14:paraId="6143AB6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A_LITERAL  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lit;</w:t>
      </w:r>
      <w:proofErr w:type="gramEnd"/>
    </w:p>
    <w:p w14:paraId="7C12A0B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71ACB60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9D09FF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check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239468D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F87ECB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check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C90B05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5CA22F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NULL :</w:t>
      </w:r>
      <w:proofErr w:type="gramEnd"/>
    </w:p>
    <w:p w14:paraId="36AB64D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849996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A8DD3F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ENUM :</w:t>
      </w:r>
      <w:proofErr w:type="gramEnd"/>
    </w:p>
    <w:p w14:paraId="5E09674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9CBB94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78FB24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{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  // enumerators</w:t>
      </w:r>
    </w:p>
    <w:p w14:paraId="2EB6632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init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607569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        lit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init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292B7C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51A01E1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6AFFE7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28C1704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1FFDEA6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init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proofErr w:type="gramStart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B154BC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B07EDA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6A34DE8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949F07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49A854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ARRAY :</w:t>
      </w:r>
      <w:proofErr w:type="gramEnd"/>
    </w:p>
    <w:p w14:paraId="66F8E22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expr) {</w:t>
      </w:r>
    </w:p>
    <w:p w14:paraId="750872F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lit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expr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030540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&lt;=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914CE5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E3C96C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expr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57037F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5D1FCE1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2831BC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expr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172578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1398AA1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element_</w:t>
      </w:r>
      <w:proofErr w:type="gramStart"/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expr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2C1143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isVoidType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2432154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83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066B8E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6FCF6E2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03C17C8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41C33D2" w14:textId="20BB8205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ab/>
      </w:r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</w:t>
      </w:r>
      <w:proofErr w:type="gramStart"/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STRUCT :</w:t>
      </w:r>
      <w:proofErr w:type="gramEnd"/>
    </w:p>
    <w:p w14:paraId="28FCE425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id</w:t>
      </w:r>
      <w:r w:rsidRPr="00A965FC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8C925A7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27B632B7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t </w:t>
      </w:r>
      <w:r w:rsidRPr="00A965FC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3C44F0E" w14:textId="2EEDE2F0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A965FC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A965FC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A965FC">
        <w:rPr>
          <w:rFonts w:asciiTheme="minorEastAsia" w:eastAsiaTheme="minorEastAsia" w:hAnsiTheme="minorEastAsia"/>
          <w:color w:val="AE81FF"/>
          <w:sz w:val="22"/>
          <w:szCs w:val="22"/>
        </w:rPr>
        <w:t>9</w:t>
      </w:r>
      <w:r w:rsidR="003913BE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D1984E1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proofErr w:type="gramStart"/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70B9FCE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63FE633F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A965FC">
        <w:rPr>
          <w:rFonts w:asciiTheme="minorEastAsia" w:eastAsiaTheme="minorEastAsia" w:hAnsiTheme="minorEastAsia"/>
          <w:color w:val="FDF9C4"/>
          <w:sz w:val="22"/>
          <w:szCs w:val="22"/>
        </w:rPr>
        <w:t>isStructOrUnionType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)){</w:t>
      </w:r>
      <w:proofErr w:type="gramEnd"/>
    </w:p>
    <w:p w14:paraId="313257AE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        A_ID </w:t>
      </w:r>
      <w:r w:rsidRPr="00A965FC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id2 </w:t>
      </w:r>
      <w:r w:rsidRPr="00A965FC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35A8859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(id</w:t>
      </w:r>
      <w:proofErr w:type="gramStart"/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2){</w:t>
      </w:r>
      <w:proofErr w:type="gramEnd"/>
    </w:p>
    <w:p w14:paraId="732DABE0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</w:t>
      </w:r>
      <w:proofErr w:type="gramStart"/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t </w:t>
      </w:r>
      <w:r w:rsidRPr="00A965FC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id2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){</w:t>
      </w:r>
      <w:proofErr w:type="gramEnd"/>
    </w:p>
    <w:p w14:paraId="3A279FA5" w14:textId="4E654043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    </w:t>
      </w:r>
      <w:r w:rsidRPr="00A965FC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A965FC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A965FC">
        <w:rPr>
          <w:rFonts w:asciiTheme="minorEastAsia" w:eastAsiaTheme="minorEastAsia" w:hAnsiTheme="minorEastAsia"/>
          <w:color w:val="AE81FF"/>
          <w:sz w:val="22"/>
          <w:szCs w:val="22"/>
        </w:rPr>
        <w:t>9</w:t>
      </w:r>
      <w:r w:rsidR="003913BE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id2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D244CBE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    </w:t>
      </w:r>
      <w:proofErr w:type="gramStart"/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4A0D9A9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}</w:t>
      </w:r>
    </w:p>
    <w:p w14:paraId="79CAEA8E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id2 </w:t>
      </w:r>
      <w:r w:rsidRPr="00A965FC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id2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8953255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}</w:t>
      </w:r>
    </w:p>
    <w:p w14:paraId="0EB8E489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662426C5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</w:t>
      </w:r>
      <w:r w:rsidRPr="00A965FC">
        <w:rPr>
          <w:rFonts w:asciiTheme="minorEastAsia" w:eastAsiaTheme="minorEastAsia" w:hAnsiTheme="minorEastAsia"/>
          <w:color w:val="D1E3D9"/>
          <w:sz w:val="22"/>
          <w:szCs w:val="22"/>
        </w:rPr>
        <w:t>+=</w:t>
      </w:r>
      <w:r w:rsidRPr="00A965FC">
        <w:rPr>
          <w:rFonts w:asciiTheme="minorEastAsia" w:eastAsiaTheme="minorEastAsia" w:hAnsiTheme="minorEastAsia"/>
          <w:color w:val="FDF9C4"/>
          <w:sz w:val="22"/>
          <w:szCs w:val="22"/>
        </w:rPr>
        <w:t>sem_declaration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id,result);</w:t>
      </w:r>
      <w:proofErr w:type="gramEnd"/>
    </w:p>
    <w:p w14:paraId="13F04CF4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id </w:t>
      </w:r>
      <w:r w:rsidRPr="00A965FC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A965FC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04C4EA03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 </w:t>
      </w:r>
    </w:p>
    <w:p w14:paraId="11521F81" w14:textId="77777777" w:rsidR="00D9360F" w:rsidRPr="00A965FC" w:rsidRDefault="00D9360F" w:rsidP="00D9360F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A965FC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A965FC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D56C06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FUNC :</w:t>
      </w:r>
      <w:proofErr w:type="gramEnd"/>
    </w:p>
    <w:p w14:paraId="141FE12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60E1FD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6E8403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(tt)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// check return type</w:t>
      </w:r>
    </w:p>
    <w:p w14:paraId="16F35D6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85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153552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sem_declaration_list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field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// parameter type and size</w:t>
      </w:r>
    </w:p>
    <w:p w14:paraId="44F72C2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expr)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{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                            // skip prototype declaration</w:t>
      </w:r>
    </w:p>
    <w:p w14:paraId="5965FD0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sem_statement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expr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i,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8A9EBF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69CE09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local_var_size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203FB78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771BA9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POINTER :</w:t>
      </w:r>
      <w:proofErr w:type="gramEnd"/>
    </w:p>
    <w:p w14:paraId="71113F2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element_type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DB0896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893B37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557E86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VOID :</w:t>
      </w:r>
      <w:proofErr w:type="gramEnd"/>
    </w:p>
    <w:p w14:paraId="687B25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74F5D2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1AB4DD5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t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79CDD8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7EA517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034508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result;</w:t>
      </w:r>
      <w:proofErr w:type="gramEnd"/>
    </w:p>
    <w:p w14:paraId="0A5178F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(result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9A6AB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8FC7D7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965C8A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set variable address in declaration-list and return its total variable size</w:t>
      </w:r>
    </w:p>
    <w:p w14:paraId="50CF454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sem_declaration_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list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addr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AA248E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addr;</w:t>
      </w:r>
      <w:proofErr w:type="gramEnd"/>
    </w:p>
    <w:p w14:paraId="7ED3AD0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9A1704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615C6CE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addr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declaration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id, addr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1CB3E2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D1C1C4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1A75E64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(addr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80EF4E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0D5F89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BAF8FC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declaration (identifier), set address, and return its size</w:t>
      </w:r>
    </w:p>
    <w:p w14:paraId="392C937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declaration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addr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E22674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08E176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4C798C7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A_LITERAL  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lit;</w:t>
      </w:r>
      <w:proofErr w:type="gramEnd"/>
    </w:p>
    <w:p w14:paraId="6E0F55B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D59856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E5EEA5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VAR :</w:t>
      </w:r>
      <w:proofErr w:type="gramEnd"/>
    </w:p>
    <w:p w14:paraId="2A50574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type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7322D6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check empty array</w:t>
      </w:r>
    </w:p>
    <w:p w14:paraId="0B0532C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expr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NIL)</w:t>
      </w:r>
    </w:p>
    <w:p w14:paraId="617A762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86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21493C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%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/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A764E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specifier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S_STATIC)</w:t>
      </w:r>
    </w:p>
    <w:p w14:paraId="079C2B6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level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D38CAA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level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6C26AA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address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global_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address;</w:t>
      </w:r>
      <w:proofErr w:type="gramEnd"/>
    </w:p>
    <w:p w14:paraId="7B81DB7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global_address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3FCE0FF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5F467FF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{</w:t>
      </w:r>
    </w:p>
    <w:p w14:paraId="2EA82AC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address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addr;</w:t>
      </w:r>
      <w:proofErr w:type="gramEnd"/>
    </w:p>
    <w:p w14:paraId="047D09E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4BF1A9F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1111B09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EB128A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FIELD :</w:t>
      </w:r>
      <w:proofErr w:type="gramEnd"/>
    </w:p>
    <w:p w14:paraId="1D70D87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type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2E4D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isVoidType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446172F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9841A5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%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0BF24B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/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953B2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address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addr;</w:t>
      </w:r>
      <w:proofErr w:type="gramEnd"/>
    </w:p>
    <w:p w14:paraId="4AF576F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i;</w:t>
      </w:r>
      <w:proofErr w:type="gramEnd"/>
    </w:p>
    <w:p w14:paraId="45E2580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75793A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FUNC :</w:t>
      </w:r>
      <w:proofErr w:type="gramEnd"/>
    </w:p>
    <w:p w14:paraId="15C9483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type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5E41CD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B32C95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PARAM :</w:t>
      </w:r>
      <w:proofErr w:type="gramEnd"/>
    </w:p>
    <w:p w14:paraId="666387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type) {</w:t>
      </w:r>
    </w:p>
    <w:p w14:paraId="135E3C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13105D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usual unary conversion of parm type</w:t>
      </w:r>
    </w:p>
    <w:p w14:paraId="70B9351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char_type)</w:t>
      </w:r>
    </w:p>
    <w:p w14:paraId="0C375BA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42C2C4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 {</w:t>
      </w:r>
    </w:p>
    <w:p w14:paraId="44FAE3E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POINTER;</w:t>
      </w:r>
      <w:proofErr w:type="gramEnd"/>
    </w:p>
    <w:p w14:paraId="68062C3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FDA701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0A0B6B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 {</w:t>
      </w:r>
    </w:p>
    <w:p w14:paraId="73295BA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(T_POINTER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4AE23A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79AC5F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7A957B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0696F02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6787FED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748E69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(size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%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72C3BA5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size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size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/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9D0D3B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address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addr;</w:t>
      </w:r>
      <w:proofErr w:type="gramEnd"/>
    </w:p>
    <w:p w14:paraId="3B56857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014B27B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B3F1FC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 :</w:t>
      </w:r>
      <w:proofErr w:type="gramEnd"/>
    </w:p>
    <w:p w14:paraId="7FB3B52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type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C3A12A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AEB71C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4579C87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name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C0BAAB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6A1C8A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579BD77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(size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0A66C9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5BA0ADB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E34ABD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getStructFieldIdentifier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5B1C5C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0FFC44B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BE61FB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isStructOrUnionType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 {</w:t>
      </w:r>
    </w:p>
    <w:p w14:paraId="265C73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3B56D1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2227093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strcmp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s)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4E9A22A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A2F60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697771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}</w:t>
      </w:r>
    </w:p>
    <w:p w14:paraId="0BC1330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0DCE924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8CF146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B4F508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CD0DDA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getPointerFieldIdentifier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3D31EC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454FFE4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8DB932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T_POINTER) {</w:t>
      </w:r>
    </w:p>
    <w:p w14:paraId="0AAA49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1CA86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isStructOrUnionType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 {</w:t>
      </w:r>
    </w:p>
    <w:p w14:paraId="118B6F6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D3E901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5429FCD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strcmp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s)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69D4EEE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8DE4CB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330F94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38D887A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}</w:t>
      </w:r>
    </w:p>
    <w:p w14:paraId="65D961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5F76609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B64AC1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029E3E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21861E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isSameParameterType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b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C704D4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(a) {</w:t>
      </w:r>
    </w:p>
    <w:p w14:paraId="1B519AC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(b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NIL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isNotSameType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b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24AA783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AD1AB5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a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a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8A81E8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b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b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4A6D6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0F8BB9E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(b)</w:t>
      </w:r>
    </w:p>
    <w:p w14:paraId="7E67088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1BE7BA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1399BAD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BA26EE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71864E3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87479B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76D349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73888FE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5904759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B200D6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37AE0E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B7B33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308025E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isSameParameterType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</w:t>
      </w:r>
    </w:p>
    <w:p w14:paraId="3F3BF41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A105EB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610E611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FAF2AE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7E0EF78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F3AD4A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2EFDDA9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(t1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t2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BB6F83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155C51E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1BE1C0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isConstantZeroExp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545F29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N_EXP_INT_CONST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</w:p>
    <w:p w14:paraId="2779421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1E9F42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374951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2CA0A4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6BF8216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92632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965862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06D749A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C313ED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5844C0A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09ECA5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6C61E8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98D616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convertScalarToInteger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FDF8AA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isFloatType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)) {</w:t>
      </w:r>
    </w:p>
    <w:p w14:paraId="3DD6423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16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FB812D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N_EXP_CAST, int_type, NIL, 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3B6FB6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0DD659B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733D3C3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F3AF4C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63CE1D9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551D76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convertUsualAssignmentConversion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FC1C1C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t2;</w:t>
      </w:r>
      <w:proofErr w:type="gramEnd"/>
    </w:p>
    <w:p w14:paraId="273368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A36161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</w:t>
      </w:r>
    </w:p>
    <w:p w14:paraId="07FB27D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(t1, t2)) {</w:t>
      </w:r>
    </w:p>
    <w:p w14:paraId="4933F35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90C209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N_EXP_CAST, t1, NIL, 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14AE04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t1;</w:t>
      </w:r>
      <w:proofErr w:type="gramEnd"/>
    </w:p>
    <w:p w14:paraId="0089D53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42C549E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5B172E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3928FA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89E54F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convertUsualUnaryConversion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D2F146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122F5B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DC34B9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837E7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char_type) {</w:t>
      </w:r>
    </w:p>
    <w:p w14:paraId="63B2449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48FDAB0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N_EXP_CAST, t, NIL, 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697B79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4569DEB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0992C0D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 {</w:t>
      </w:r>
    </w:p>
    <w:p w14:paraId="5DFBE8B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(T_POINTER),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41AB52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FA5684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N_EXP_CAST, t, NIL, 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79D1E1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6199279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4B9072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(t)) {</w:t>
      </w:r>
    </w:p>
    <w:p w14:paraId="7F7D880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setTypeElementType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(T_POINTER), 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D94EA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4AA9D0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N_EXP_AMP, NIL, node, NIL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057F3C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492F32D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32BF3CE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D8F378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A518A2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52D299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convertUsualBinaryConversion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0A2887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t1,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t2,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765AE11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779828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B9228C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1330DB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isFloatType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</w:t>
      </w:r>
      <w:proofErr w:type="gramStart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isFloatType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 {</w:t>
      </w:r>
    </w:p>
    <w:p w14:paraId="3EA1305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8C963A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N_EXP_CAST, t1, NIL,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101183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t1;</w:t>
      </w:r>
      <w:proofErr w:type="gramEnd"/>
    </w:p>
    <w:p w14:paraId="520BF82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t1;</w:t>
      </w:r>
      <w:proofErr w:type="gramEnd"/>
    </w:p>
    <w:p w14:paraId="303C1D7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0D43B05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isFloatType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isFloatType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 {</w:t>
      </w:r>
    </w:p>
    <w:p w14:paraId="78D06CA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EE4BF8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N_EXP_CAST, t2, NIL,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894396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t2;</w:t>
      </w:r>
      <w:proofErr w:type="gramEnd"/>
    </w:p>
    <w:p w14:paraId="496A96B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t2;</w:t>
      </w:r>
      <w:proofErr w:type="gramEnd"/>
    </w:p>
    <w:p w14:paraId="19246E6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25AB43C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(t1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t2)</w:t>
      </w:r>
    </w:p>
    <w:p w14:paraId="3654CAA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t1;</w:t>
      </w:r>
      <w:proofErr w:type="gramEnd"/>
    </w:p>
    <w:p w14:paraId="6DEFC8A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22F09F6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0420273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(result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08DE3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E4DCF5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A17D1E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convertCastingConversion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EDBBB6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t2;</w:t>
      </w:r>
      <w:proofErr w:type="gramEnd"/>
    </w:p>
    <w:p w14:paraId="1EB1DC6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t2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862124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</w:p>
    <w:p w14:paraId="5564B92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(t1, t2)) {</w:t>
      </w:r>
    </w:p>
    <w:p w14:paraId="141F512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0790C0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makeNode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N_EXP_CAST, t1, NIL, 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ED0221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t1;</w:t>
      </w:r>
      <w:proofErr w:type="gramEnd"/>
    </w:p>
    <w:p w14:paraId="61B9B91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2CFF235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(node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2FB94F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188F028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160C85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isAllowableAssignmentConversion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{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// t1 &lt;---- t2</w:t>
      </w:r>
    </w:p>
    <w:p w14:paraId="38F3710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6E43D9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C08946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isStructOrUnionType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t1, t2))</w:t>
      </w:r>
    </w:p>
    <w:p w14:paraId="3030F22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0C7973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isConstantZeroExp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(node)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isCompatiblePointerType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t1, t2)))</w:t>
      </w:r>
    </w:p>
    <w:p w14:paraId="6401F8C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AB16FD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441C4F8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234E9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1E8A2C2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5CCAA5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isAllowableCastingConversion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)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{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    // t1 &lt;--- t2</w:t>
      </w:r>
    </w:p>
    <w:p w14:paraId="07AF7AB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isAnyIntegerType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isAnyIntegerType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(t2)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isFloatType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(t2)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(t2)))</w:t>
      </w:r>
    </w:p>
    <w:p w14:paraId="720461C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D28D7B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isFloatType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</w:t>
      </w:r>
    </w:p>
    <w:p w14:paraId="12E7F3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76E964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(t1)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isAnyIntegerType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(t2)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(t2)))</w:t>
      </w:r>
    </w:p>
    <w:p w14:paraId="188948C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5B9488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isVoidType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(t1))</w:t>
      </w:r>
    </w:p>
    <w:p w14:paraId="1020BEF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34A9B4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7033468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A24DC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731969C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0FBFFE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isFloatType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E94866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</w:t>
      </w:r>
    </w:p>
    <w:p w14:paraId="32F4D63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5CAC9A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7FA7FFE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B11767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17FAB7E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86EF35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isArithmeticType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379135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T_ENUM)</w:t>
      </w:r>
    </w:p>
    <w:p w14:paraId="76E7AAD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0913FA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4F441C8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3070A4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40216E0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D87CE0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isScalarType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DF7C3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T_ENUM)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T_POINTER)))</w:t>
      </w:r>
    </w:p>
    <w:p w14:paraId="6508618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9173D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2016FBF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CCD174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53031C3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95E5BD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isAnyIntegerType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3F7577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char_type))</w:t>
      </w:r>
    </w:p>
    <w:p w14:paraId="72E29DA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AC72FC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468138A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667BB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48A831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0D41A0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isIntegralType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3F7E82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T_FUNC)</w:t>
      </w:r>
    </w:p>
    <w:p w14:paraId="7892A11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C3B100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70E1BA9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EC151D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796C493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A40B23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isFunctionType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F01EAE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T_FUNC)</w:t>
      </w:r>
    </w:p>
    <w:p w14:paraId="779CA01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EB670D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4813C3E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94EEF3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43C3F0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64B3A9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isStructOrUnionType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F13E2D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T_STRUCT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T_UNION))</w:t>
      </w:r>
    </w:p>
    <w:p w14:paraId="38F3059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E2B1CE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3700544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2AD445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6C247C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EBD974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A6073A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T_POINTER)</w:t>
      </w:r>
    </w:p>
    <w:p w14:paraId="41419BB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D00AC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6DDB1B1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9ABE14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21EF48F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3CF57E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isPointerOrArrayType_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746C959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T_POINTER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T_ARRAY))</w:t>
      </w:r>
    </w:p>
    <w:p w14:paraId="04B34C6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D87963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059B752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7EB497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586D44D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2F6252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isIntType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67FBFC1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</w:t>
      </w:r>
    </w:p>
    <w:p w14:paraId="4903F88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861D63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1C62E16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86E10D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5188316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0DC834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isVoidType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6A5177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void_type)</w:t>
      </w:r>
    </w:p>
    <w:p w14:paraId="168297B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B01F1C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04A5845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CD39D2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D41CCC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05A74D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isArrayType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94147E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T_ARRAY)</w:t>
      </w:r>
    </w:p>
    <w:p w14:paraId="6871378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A6CD7A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1C9989F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94F9F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0EB3579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13411F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BOOLEAN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isStringType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15A165C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T_POINTER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kind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T_ARRAY)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element_type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char_type)</w:t>
      </w:r>
    </w:p>
    <w:p w14:paraId="6BCB511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TRUE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1F30DF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146A929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FALSE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785B18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EF91EC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761E86B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convert literal type</w:t>
      </w:r>
    </w:p>
    <w:p w14:paraId="0C2407A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A_LITERAL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checkTypeAndConvertLiteral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A_LITERAL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A_TYPE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D47843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</w:p>
    <w:p w14:paraId="1BA7077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||</w:t>
      </w:r>
    </w:p>
    <w:p w14:paraId="71D56A5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35E7CB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 {</w:t>
      </w:r>
    </w:p>
    <w:p w14:paraId="7AE2D61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6B3BFBE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773AEA8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2A4477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char_type) {</w:t>
      </w:r>
    </w:p>
    <w:p w14:paraId="1F9987C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5FFB59C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48B0EC4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466471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1657877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36F4ED8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6D49DD5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45BE19E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28F4294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39DF6BE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B3AFC6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30F17E1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3B800D0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ll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A81A8D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(result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B379A1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3F1E8D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1224E6E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A_LITERAL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A_NODE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CBB880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A_TYPE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t;</w:t>
      </w:r>
      <w:proofErr w:type="gramEnd"/>
    </w:p>
    <w:p w14:paraId="315F744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A_ID       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id;</w:t>
      </w:r>
      <w:proofErr w:type="gramEnd"/>
    </w:p>
    <w:p w14:paraId="35FB9C0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A_LITERAL   result,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r;</w:t>
      </w:r>
      <w:proofErr w:type="gramEnd"/>
    </w:p>
    <w:p w14:paraId="109EB90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42C0EC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NIL;</w:t>
      </w:r>
      <w:proofErr w:type="gramEnd"/>
    </w:p>
    <w:p w14:paraId="193F3FE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name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2A8384C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IDENT :</w:t>
      </w:r>
      <w:proofErr w:type="gramEnd"/>
    </w:p>
    <w:p w14:paraId="128A2D9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A0415D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kind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!</w:t>
      </w:r>
      <w:proofErr w:type="gramEnd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ID_ENUM_LITERAL)</w:t>
      </w:r>
    </w:p>
    <w:p w14:paraId="69C7532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id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name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ECD6B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{</w:t>
      </w:r>
    </w:p>
    <w:p w14:paraId="4992111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03A79BD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init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0126F2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6E401D0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CA5EC1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CONST :</w:t>
      </w:r>
      <w:proofErr w:type="gramEnd"/>
    </w:p>
    <w:p w14:paraId="745FB6E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16F98A4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E397F2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ED00D6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N_EXP_CHAR_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CONST :</w:t>
      </w:r>
      <w:proofErr w:type="gramEnd"/>
    </w:p>
    <w:p w14:paraId="0E9FFE0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char_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2AE0BD3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clink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AC6BD3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554EA1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CONST :</w:t>
      </w:r>
      <w:proofErr w:type="gramEnd"/>
    </w:p>
    <w:p w14:paraId="25A4BC9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3BE4811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atof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83A2A9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A80189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N_EXP_STRING_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LITERAL :</w:t>
      </w:r>
      <w:proofErr w:type="gramEnd"/>
    </w:p>
    <w:p w14:paraId="1F3CA59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ARRAY :</w:t>
      </w:r>
      <w:proofErr w:type="gramEnd"/>
    </w:p>
    <w:p w14:paraId="74A8421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N_EXP_FUNCTION_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CALL :</w:t>
      </w:r>
      <w:proofErr w:type="gramEnd"/>
    </w:p>
    <w:p w14:paraId="75FBDF0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STRUCT :</w:t>
      </w:r>
      <w:proofErr w:type="gramEnd"/>
    </w:p>
    <w:p w14:paraId="5AA78FE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ARROW :</w:t>
      </w:r>
      <w:proofErr w:type="gramEnd"/>
    </w:p>
    <w:p w14:paraId="694900C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N_EXP_POST_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INC :</w:t>
      </w:r>
      <w:proofErr w:type="gramEnd"/>
    </w:p>
    <w:p w14:paraId="30AF233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N_EXP_PRE_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INC :</w:t>
      </w:r>
      <w:proofErr w:type="gramEnd"/>
    </w:p>
    <w:p w14:paraId="49E7B24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N_EXP_POST_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DEC :</w:t>
      </w:r>
      <w:proofErr w:type="gramEnd"/>
    </w:p>
    <w:p w14:paraId="58B017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N_EXP_PRE_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DEC :</w:t>
      </w:r>
      <w:proofErr w:type="gramEnd"/>
    </w:p>
    <w:p w14:paraId="767BC5C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AMP :</w:t>
      </w:r>
      <w:proofErr w:type="gramEnd"/>
    </w:p>
    <w:p w14:paraId="05607D4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STAR :</w:t>
      </w:r>
      <w:proofErr w:type="gramEnd"/>
    </w:p>
    <w:p w14:paraId="61B3CA6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NOT :</w:t>
      </w:r>
      <w:proofErr w:type="gramEnd"/>
    </w:p>
    <w:p w14:paraId="49691D5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098AFA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C98B52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MINUS :</w:t>
      </w:r>
      <w:proofErr w:type="gramEnd"/>
    </w:p>
    <w:p w14:paraId="696B48B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3D0F48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</w:t>
      </w:r>
    </w:p>
    <w:p w14:paraId="1243039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2FEE8CE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</w:t>
      </w:r>
    </w:p>
    <w:p w14:paraId="6DA159B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61FB47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7FE09BF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6CBB34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FA8E0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N_EXP_SIZE_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EXP :</w:t>
      </w:r>
      <w:proofErr w:type="gramEnd"/>
    </w:p>
    <w:p w14:paraId="7CA9A88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3B2F22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5301659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size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7A22E8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3DF325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N_EXP_SIZE_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 :</w:t>
      </w:r>
      <w:proofErr w:type="gramEnd"/>
    </w:p>
    <w:p w14:paraId="449A992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79F268C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sem_A_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TYPE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clink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3AB4F1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E0554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CAST :</w:t>
      </w:r>
      <w:proofErr w:type="gramEnd"/>
    </w:p>
    <w:p w14:paraId="6D7C59F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693EAA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checkTypeAndConvertLiteral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result, (A_TYPE </w:t>
      </w:r>
      <w:proofErr w:type="gramStart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)node</w:t>
      </w:r>
      <w:proofErr w:type="gramEnd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39D58F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669D45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MUL :</w:t>
      </w:r>
      <w:proofErr w:type="gramEnd"/>
    </w:p>
    <w:p w14:paraId="6503EFA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30F03D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213EF5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61D2472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5AFFAB5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1D5DB14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2E65D35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 {</w:t>
      </w:r>
    </w:p>
    <w:p w14:paraId="136AA54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7D5440E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2449E3A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41AEAD4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653A0DB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7F2D745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0DD5B47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5A78A77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 {</w:t>
      </w:r>
    </w:p>
    <w:p w14:paraId="61BDA4E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436CD50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4134C7C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20E1088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7410870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918A73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1D34E6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DIV :</w:t>
      </w:r>
      <w:proofErr w:type="gramEnd"/>
    </w:p>
    <w:p w14:paraId="2272CCE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92CC3A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55B559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0BEFF7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0FE4613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/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47736CF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32288A6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 {</w:t>
      </w:r>
    </w:p>
    <w:p w14:paraId="5852C4F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7A5A59D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/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77359CD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5ECDE69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1C14725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57736FF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/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029C047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366434F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 {</w:t>
      </w:r>
    </w:p>
    <w:p w14:paraId="3D513C4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708352E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/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790F53B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5C0B3C0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360A49A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3B7A01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684B2A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MOD :</w:t>
      </w:r>
      <w:proofErr w:type="gramEnd"/>
    </w:p>
    <w:p w14:paraId="5BC74C0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7BD40D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26DB28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</w:t>
      </w:r>
    </w:p>
    <w:p w14:paraId="4566BBE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%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1142BAF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480AD1B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21B76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29268E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ADD :</w:t>
      </w:r>
      <w:proofErr w:type="gramEnd"/>
    </w:p>
    <w:p w14:paraId="55CE5E3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9018C6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B74CB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4AA8081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2B4A256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5689C73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7EAC914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 {</w:t>
      </w:r>
    </w:p>
    <w:p w14:paraId="3D4E13C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7759A1F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44A7776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679D12E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0FEBB36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604EAE8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4589E2F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55D4A52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 {</w:t>
      </w:r>
    </w:p>
    <w:p w14:paraId="59D07BF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2E30B8C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1E2D826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52F0C0F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7928E21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0762B9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073830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SUB :</w:t>
      </w:r>
      <w:proofErr w:type="gramEnd"/>
    </w:p>
    <w:p w14:paraId="2A771D8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result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6B3B5E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r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getTypeAndValueOfExpression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rlink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756492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3441BF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5968ED4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296283C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4366F0E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 {</w:t>
      </w:r>
    </w:p>
    <w:p w14:paraId="5F34351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70E6950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58EFA17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7C12BC3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int_type) {</w:t>
      </w:r>
    </w:p>
    <w:p w14:paraId="75CC076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2F4446A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i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6956EE2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46FB093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result.type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&amp;&amp;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r.type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float_type) {</w:t>
      </w:r>
    </w:p>
    <w:p w14:paraId="279D3B8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float_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type;</w:t>
      </w:r>
      <w:proofErr w:type="gramEnd"/>
    </w:p>
    <w:p w14:paraId="56026F6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result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proofErr w:type="gramStart"/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value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.</w:t>
      </w:r>
      <w:r w:rsidRPr="00376465">
        <w:rPr>
          <w:rFonts w:asciiTheme="minorEastAsia" w:eastAsiaTheme="minorEastAsia" w:hAnsiTheme="minorEastAsia"/>
          <w:color w:val="B5D3F8"/>
          <w:sz w:val="22"/>
          <w:szCs w:val="22"/>
        </w:rPr>
        <w:t>f</w:t>
      </w:r>
      <w:proofErr w:type="gramEnd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</w:p>
    <w:p w14:paraId="3677D04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</w:t>
      </w:r>
    </w:p>
    <w:p w14:paraId="2D7F01A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else</w:t>
      </w:r>
    </w:p>
    <w:p w14:paraId="7C700C4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19510F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EB8742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LSS :</w:t>
      </w:r>
      <w:proofErr w:type="gramEnd"/>
    </w:p>
    <w:p w14:paraId="054DAED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GTR :</w:t>
      </w:r>
      <w:proofErr w:type="gramEnd"/>
    </w:p>
    <w:p w14:paraId="1039A6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LEQ :</w:t>
      </w:r>
      <w:proofErr w:type="gramEnd"/>
    </w:p>
    <w:p w14:paraId="0EA9FDE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GEQ :</w:t>
      </w:r>
      <w:proofErr w:type="gramEnd"/>
    </w:p>
    <w:p w14:paraId="2A7E0E5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NEQ :</w:t>
      </w:r>
      <w:proofErr w:type="gramEnd"/>
    </w:p>
    <w:p w14:paraId="40F8D26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EQL :</w:t>
      </w:r>
      <w:proofErr w:type="gramEnd"/>
    </w:p>
    <w:p w14:paraId="24ACBF7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AND :</w:t>
      </w:r>
      <w:proofErr w:type="gramEnd"/>
    </w:p>
    <w:p w14:paraId="123A105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OR :</w:t>
      </w:r>
      <w:proofErr w:type="gramEnd"/>
    </w:p>
    <w:p w14:paraId="5891F12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N_EXP_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ASSIGN :</w:t>
      </w:r>
      <w:proofErr w:type="gramEnd"/>
    </w:p>
    <w:p w14:paraId="71DE838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068714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1CEF3F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:</w:t>
      </w:r>
      <w:proofErr w:type="gramEnd"/>
    </w:p>
    <w:p w14:paraId="3B72C4B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node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-&gt;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line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CF0A0B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652E50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    </w:t>
      </w:r>
    </w:p>
    <w:p w14:paraId="6528EEC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return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(result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E5CE27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7C67F1F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3AB9DC8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s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074D29F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semantic_err</w:t>
      </w:r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proofErr w:type="gramStart"/>
      <w:r w:rsidRPr="00376465">
        <w:rPr>
          <w:rFonts w:asciiTheme="minorEastAsia" w:eastAsiaTheme="minorEastAsia" w:hAnsiTheme="minorEastAsia"/>
          <w:color w:val="D1E3D9"/>
          <w:sz w:val="22"/>
          <w:szCs w:val="22"/>
        </w:rPr>
        <w:t>+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650A2A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 xml:space="preserve">"*** semantic error at line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%d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: "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ll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E7DC9E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4AB74A7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(i) {</w:t>
      </w:r>
    </w:p>
    <w:p w14:paraId="74B126E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//errors in expression</w:t>
      </w:r>
    </w:p>
    <w:p w14:paraId="4B2F2E8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13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6C1A035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%a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rith type expr required in unary operation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CFEB67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2AB8E6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5A822F8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constant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F6707E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EA798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3E827C6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 xml:space="preserve">"illegal identifier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%s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 xml:space="preserve"> in constant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EEB514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49A3D8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7C364B7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type in function call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9FADB2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7B5E11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578960E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"incompatible type in additive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C589D6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E9B0D1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1D52570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"scalar type expr required in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AE113A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7BD1B9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1CD8ECE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"arith type expression required in binary operation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904A9A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2EDB97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29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04F215B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"integral type expression required in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63768B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6B8210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00D7AB0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"pointer type expr required in pointer operation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CC9598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37C610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55A3AF7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"array type required in array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39086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A822E5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4F3957B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"too many arguments in function call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5E5D3B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CF869C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35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20FEBDA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"too few arguments in function call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7BE78A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1274F0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2C0E6C8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struct field identifier in struct reference expr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066FD8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A1895C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2C37EC6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 xml:space="preserve">"illegal kind of identifier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%s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 xml:space="preserve"> in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875332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339975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39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1370F6C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type size in sizeof operation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FB6D20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3A546A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0694D10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expression type in relational operation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624019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E5EB87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case 41:</w:t>
      </w:r>
    </w:p>
    <w:p w14:paraId="12D8155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// </w:t>
      </w:r>
      <w:proofErr w:type="gramStart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printf(</w:t>
      </w:r>
      <w:proofErr w:type="gramEnd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"incompatible type in literal\n"</w:t>
      </w:r>
      <w:proofErr w:type="gramStart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);</w:t>
      </w:r>
      <w:proofErr w:type="gramEnd"/>
    </w:p>
    <w:p w14:paraId="06B839A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 xml:space="preserve">// </w:t>
      </w:r>
      <w:proofErr w:type="gramStart"/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break;</w:t>
      </w:r>
      <w:proofErr w:type="gramEnd"/>
    </w:p>
    <w:p w14:paraId="6487626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errors in statement</w:t>
      </w:r>
    </w:p>
    <w:p w14:paraId="38D5E00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49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7FFF6C1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"scalar type expr required in middle of for-expr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4E3880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7E53E6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20976CB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"integral type expression required in statement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C32F2B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996137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0D75DD4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expression type in case label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DB5C76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1B07F0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57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2B05447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"not permitted type conversion in return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4209A2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1C63C2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58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5CFEA5A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"not permitted type casting in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0257FF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9ABC69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59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3DEEFCE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"not permitted type conversion in argument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469068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C2C565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60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6BFA082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 xml:space="preserve">"expression is not </w:t>
      </w:r>
      <w:proofErr w:type="gramStart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an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 xml:space="preserve"> lvalue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1775E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9128ED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71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27FD731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"case label not within a switch statement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13515A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C8D129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72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3B0E2F8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"default label not within a switch statement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A42024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15DDBB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73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48C212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"break statement not within loop or switch stmt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8414D3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C3C78F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74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16F9A6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"continue statement not within a loop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269BFC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DEF198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errors in type &amp; declarator</w:t>
      </w:r>
    </w:p>
    <w:p w14:paraId="48B3EB0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394D1E6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"undefined type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E931BB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C9C442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21F071B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"integer type expression required in enumerator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047BE5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B5D09C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3B4D2E2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array size or type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AEF4DD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9898D7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83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5D03F03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element type of array declarator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B22F80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791BEB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7D4D754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type in struct or union field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F98EAA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86DE10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85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3A5FA34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"invalid function return type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2071EA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62EBF6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86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2A72E0F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"illegal array size or empty array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42D33D5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252A2C8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89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5DFAE8B8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 xml:space="preserve">"unknown identifier kind: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%s\n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s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DBEC51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A9BF2E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FBB62A"/>
          <w:sz w:val="22"/>
          <w:szCs w:val="22"/>
        </w:rPr>
        <w:t>// misc errors</w:t>
      </w:r>
    </w:p>
    <w:p w14:paraId="6BC3336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90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3A97F74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"fatal compiler error in parse result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2F6E24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4534BB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lastRenderedPageBreak/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93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0A8D168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"too many literals in source program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61A631D3" w14:textId="77777777" w:rsidR="00C46CCC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DC0AF12" w14:textId="77777777" w:rsidR="007B12AA" w:rsidRPr="00512BB4" w:rsidRDefault="007B12AA" w:rsidP="007B12AA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12BB4">
        <w:rPr>
          <w:rFonts w:asciiTheme="minorEastAsia" w:eastAsiaTheme="minorEastAsia" w:hAnsiTheme="minorEastAsia"/>
          <w:color w:val="F8F8F2"/>
          <w:sz w:val="22"/>
          <w:szCs w:val="22"/>
        </w:rPr>
        <w:tab/>
      </w:r>
      <w:r w:rsidRPr="00512BB4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512B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512BB4">
        <w:rPr>
          <w:rFonts w:asciiTheme="minorEastAsia" w:eastAsiaTheme="minorEastAsia" w:hAnsiTheme="minorEastAsia"/>
          <w:color w:val="AE81FF"/>
          <w:sz w:val="22"/>
          <w:szCs w:val="22"/>
        </w:rPr>
        <w:t>94</w:t>
      </w:r>
      <w:r w:rsidRPr="00512B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: </w:t>
      </w:r>
    </w:p>
    <w:p w14:paraId="440928E5" w14:textId="30AE12D0" w:rsidR="007B12AA" w:rsidRPr="00512BB4" w:rsidRDefault="007B12AA" w:rsidP="007B12AA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12B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</w:t>
      </w:r>
      <w:r w:rsidR="00512B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</w:t>
      </w:r>
      <w:proofErr w:type="gramStart"/>
      <w:r w:rsidRPr="00512BB4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512BB4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512BB4">
        <w:rPr>
          <w:rFonts w:asciiTheme="minorEastAsia" w:eastAsiaTheme="minorEastAsia" w:hAnsiTheme="minorEastAsia"/>
          <w:color w:val="E6DB74"/>
          <w:sz w:val="22"/>
          <w:szCs w:val="22"/>
        </w:rPr>
        <w:t>"self-referential struct declartion</w:t>
      </w:r>
      <w:r w:rsidRPr="00512BB4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512BB4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r w:rsidRPr="00512BB4">
        <w:rPr>
          <w:rFonts w:asciiTheme="minorEastAsia" w:eastAsiaTheme="minorEastAsia" w:hAnsiTheme="minorEastAsia"/>
          <w:color w:val="F8F8F2"/>
          <w:sz w:val="22"/>
          <w:szCs w:val="22"/>
        </w:rPr>
        <w:t>, i</w:t>
      </w:r>
      <w:proofErr w:type="gramStart"/>
      <w:r w:rsidRPr="00512BB4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6F96CA4" w14:textId="07CF359A" w:rsidR="007B12AA" w:rsidRPr="00512BB4" w:rsidRDefault="007B12AA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12B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</w:t>
      </w:r>
      <w:r w:rsidR="00512BB4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</w:t>
      </w:r>
      <w:proofErr w:type="gramStart"/>
      <w:r w:rsidRPr="00512BB4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512BB4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FD2645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05610F2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"unknown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78F8DC1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93E1A9A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3E8F589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1C46801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57AD712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warning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i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376465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ll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33DC0F1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 xml:space="preserve">"--- warning at line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%d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: "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, ll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C3A9D60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FB4271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switch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(i) {</w:t>
      </w:r>
    </w:p>
    <w:p w14:paraId="0D4BA40D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11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29E1374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"incompatible types in assignment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40126D3E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1DF5C42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12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7873FEA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"incompatible types in argument or return expr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4FE87F2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3B218D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14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6270E13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"incompatible types in binary expression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F7C5897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05F6463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16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669AE109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"integer type expression is required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EB80384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46BC0B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</w:t>
      </w:r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default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:</w:t>
      </w:r>
    </w:p>
    <w:p w14:paraId="44CDC7B6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376465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"unknown</w:t>
      </w:r>
      <w:r w:rsidRPr="00376465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376465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5735BAC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376465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5590A50F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}</w:t>
      </w:r>
    </w:p>
    <w:p w14:paraId="2919068B" w14:textId="77777777" w:rsidR="00C46CCC" w:rsidRPr="00376465" w:rsidRDefault="00C46CCC" w:rsidP="00C46CC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376465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72D436CA" w14:textId="2EB20E3D" w:rsidR="00C46CCC" w:rsidRPr="0062552E" w:rsidRDefault="0062552E" w:rsidP="004711B4">
      <w:pPr>
        <w:rPr>
          <w:rFonts w:asciiTheme="majorEastAsia" w:eastAsiaTheme="majorEastAsia" w:hAnsiTheme="majorEastAsia"/>
          <w:b/>
          <w:bCs/>
          <w:sz w:val="30"/>
          <w:szCs w:val="30"/>
        </w:rPr>
      </w:pPr>
      <w:r w:rsidRPr="0062552E">
        <w:rPr>
          <w:rFonts w:asciiTheme="majorEastAsia" w:eastAsiaTheme="majorEastAsia" w:hAnsiTheme="majorEastAsia"/>
          <w:b/>
          <w:bCs/>
          <w:sz w:val="30"/>
          <w:szCs w:val="30"/>
        </w:rPr>
        <w:lastRenderedPageBreak/>
        <w:t>main.c</w:t>
      </w:r>
    </w:p>
    <w:p w14:paraId="43A7EF47" w14:textId="77777777" w:rsidR="0062552E" w:rsidRDefault="0062552E" w:rsidP="004711B4">
      <w:pPr>
        <w:rPr>
          <w:rFonts w:asciiTheme="majorEastAsia" w:eastAsiaTheme="majorEastAsia" w:hAnsiTheme="majorEastAsia"/>
        </w:rPr>
      </w:pPr>
    </w:p>
    <w:p w14:paraId="3DCD6CDE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B0C7B8"/>
          <w:sz w:val="22"/>
          <w:szCs w:val="22"/>
        </w:rPr>
        <w:t>#include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53175C">
        <w:rPr>
          <w:rFonts w:asciiTheme="minorEastAsia" w:eastAsiaTheme="minorEastAsia" w:hAnsiTheme="minorEastAsia"/>
          <w:color w:val="E6DB74"/>
          <w:sz w:val="22"/>
          <w:szCs w:val="22"/>
        </w:rPr>
        <w:t>&lt;stdio.h&gt;</w:t>
      </w:r>
    </w:p>
    <w:p w14:paraId="0CD66727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B0C7B8"/>
          <w:sz w:val="22"/>
          <w:szCs w:val="22"/>
        </w:rPr>
        <w:t>#include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53175C">
        <w:rPr>
          <w:rFonts w:asciiTheme="minorEastAsia" w:eastAsiaTheme="minorEastAsia" w:hAnsiTheme="minorEastAsia"/>
          <w:color w:val="E6DB74"/>
          <w:sz w:val="22"/>
          <w:szCs w:val="22"/>
        </w:rPr>
        <w:t>&lt;stdlib.h&gt;</w:t>
      </w:r>
    </w:p>
    <w:p w14:paraId="1840093B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B0C7B8"/>
          <w:sz w:val="22"/>
          <w:szCs w:val="22"/>
        </w:rPr>
        <w:t>#include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53175C">
        <w:rPr>
          <w:rFonts w:asciiTheme="minorEastAsia" w:eastAsiaTheme="minorEastAsia" w:hAnsiTheme="minorEastAsia"/>
          <w:color w:val="E6DB74"/>
          <w:sz w:val="22"/>
          <w:szCs w:val="22"/>
        </w:rPr>
        <w:t>"type.h"</w:t>
      </w:r>
    </w:p>
    <w:p w14:paraId="6BAEC98A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2B769A50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9F8197"/>
          <w:sz w:val="22"/>
          <w:szCs w:val="22"/>
        </w:rPr>
        <w:t>extern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</w:t>
      </w:r>
      <w:r w:rsidRPr="0053175C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syntax_</w:t>
      </w:r>
      <w:proofErr w:type="gramStart"/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err;</w:t>
      </w:r>
      <w:proofErr w:type="gramEnd"/>
    </w:p>
    <w:p w14:paraId="000AA730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9F8197"/>
          <w:sz w:val="22"/>
          <w:szCs w:val="22"/>
        </w:rPr>
        <w:t>extern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</w:t>
      </w:r>
      <w:r w:rsidRPr="0053175C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semantic_</w:t>
      </w:r>
      <w:proofErr w:type="gramStart"/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err;</w:t>
      </w:r>
      <w:proofErr w:type="gramEnd"/>
    </w:p>
    <w:p w14:paraId="33BC91CA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9F8197"/>
          <w:sz w:val="22"/>
          <w:szCs w:val="22"/>
        </w:rPr>
        <w:t>extern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A_NODE   </w:t>
      </w:r>
      <w:r w:rsidRPr="0053175C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proofErr w:type="gramStart"/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root;</w:t>
      </w:r>
      <w:proofErr w:type="gramEnd"/>
    </w:p>
    <w:p w14:paraId="6431B272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6197B281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initialize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13A7D8B5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print_</w:t>
      </w:r>
      <w:proofErr w:type="gramStart"/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ast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29314310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print_sem_</w:t>
      </w:r>
      <w:proofErr w:type="gramStart"/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ast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61E69633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void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analysis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661D171D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</w:p>
    <w:p w14:paraId="050CA5A8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proofErr w:type="gramStart"/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main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53175C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int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53175C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argc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53175C">
        <w:rPr>
          <w:rFonts w:asciiTheme="minorEastAsia" w:eastAsiaTheme="minorEastAsia" w:hAnsiTheme="minorEastAsia"/>
          <w:i/>
          <w:iCs/>
          <w:color w:val="66D9EF"/>
          <w:sz w:val="22"/>
          <w:szCs w:val="22"/>
        </w:rPr>
        <w:t>char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53175C">
        <w:rPr>
          <w:rFonts w:asciiTheme="minorEastAsia" w:eastAsiaTheme="minorEastAsia" w:hAnsiTheme="minorEastAsia"/>
          <w:color w:val="D1E3D9"/>
          <w:sz w:val="22"/>
          <w:szCs w:val="22"/>
        </w:rPr>
        <w:t>**</w:t>
      </w:r>
      <w:r w:rsidRPr="0053175C">
        <w:rPr>
          <w:rFonts w:asciiTheme="minorEastAsia" w:eastAsiaTheme="minorEastAsia" w:hAnsiTheme="minorEastAsia"/>
          <w:i/>
          <w:iCs/>
          <w:color w:val="84B6F4"/>
          <w:sz w:val="22"/>
          <w:szCs w:val="22"/>
        </w:rPr>
        <w:t>argv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513BC3A5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initialize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7CCD71D2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proofErr w:type="gramStart"/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yyparse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();</w:t>
      </w:r>
      <w:proofErr w:type="gramEnd"/>
    </w:p>
    <w:p w14:paraId="7094802B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53175C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(syntax_err) </w:t>
      </w:r>
      <w:proofErr w:type="gramStart"/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exit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53175C">
        <w:rPr>
          <w:rFonts w:asciiTheme="minorEastAsia" w:eastAsiaTheme="minorEastAsia" w:hAnsiTheme="minorEastAsia"/>
          <w:color w:val="AE81FF"/>
          <w:sz w:val="22"/>
          <w:szCs w:val="22"/>
        </w:rPr>
        <w:t>1</w:t>
      </w:r>
      <w:proofErr w:type="gramStart"/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0C05EDA2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print_ast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(root</w:t>
      </w:r>
      <w:proofErr w:type="gramStart"/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A7A04A4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semantic_analysis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(root</w:t>
      </w:r>
      <w:proofErr w:type="gramStart"/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1610E88A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53175C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(semantic_err) </w:t>
      </w:r>
      <w:proofErr w:type="gramStart"/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exit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53175C">
        <w:rPr>
          <w:rFonts w:asciiTheme="minorEastAsia" w:eastAsiaTheme="minorEastAsia" w:hAnsiTheme="minorEastAsia"/>
          <w:color w:val="AE81FF"/>
          <w:sz w:val="22"/>
          <w:szCs w:val="22"/>
        </w:rPr>
        <w:t>1</w:t>
      </w:r>
      <w:proofErr w:type="gramStart"/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1B5AB42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print_sem_ast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(root</w:t>
      </w:r>
      <w:proofErr w:type="gramStart"/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5177D47F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</w:t>
      </w:r>
      <w:r w:rsidRPr="0053175C">
        <w:rPr>
          <w:rFonts w:asciiTheme="minorEastAsia" w:eastAsiaTheme="minorEastAsia" w:hAnsiTheme="minorEastAsia"/>
          <w:color w:val="FDF9C4"/>
          <w:sz w:val="22"/>
          <w:szCs w:val="22"/>
        </w:rPr>
        <w:t>printf</w:t>
      </w: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53175C">
        <w:rPr>
          <w:rFonts w:asciiTheme="minorEastAsia" w:eastAsiaTheme="minorEastAsia" w:hAnsiTheme="minorEastAsia"/>
          <w:color w:val="E6DB74"/>
          <w:sz w:val="22"/>
          <w:szCs w:val="22"/>
        </w:rPr>
        <w:t>"성공적으로 파싱을 마쳤습니다.</w:t>
      </w:r>
      <w:r w:rsidRPr="0053175C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53175C">
        <w:rPr>
          <w:rFonts w:asciiTheme="minorEastAsia" w:eastAsiaTheme="minorEastAsia" w:hAnsiTheme="minorEastAsia"/>
          <w:color w:val="E6DB74"/>
          <w:sz w:val="22"/>
          <w:szCs w:val="22"/>
        </w:rPr>
        <w:t>프로그램을 종료합니다.</w:t>
      </w:r>
      <w:r w:rsidRPr="0053175C">
        <w:rPr>
          <w:rFonts w:asciiTheme="minorEastAsia" w:eastAsiaTheme="minorEastAsia" w:hAnsiTheme="minorEastAsia"/>
          <w:color w:val="AE81FF"/>
          <w:sz w:val="22"/>
          <w:szCs w:val="22"/>
        </w:rPr>
        <w:t>\n</w:t>
      </w:r>
      <w:r w:rsidRPr="0053175C">
        <w:rPr>
          <w:rFonts w:asciiTheme="minorEastAsia" w:eastAsiaTheme="minorEastAsia" w:hAnsiTheme="minorEastAsia"/>
          <w:color w:val="E6DB74"/>
          <w:sz w:val="22"/>
          <w:szCs w:val="22"/>
        </w:rPr>
        <w:t>"</w:t>
      </w:r>
      <w:proofErr w:type="gramStart"/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7D1FFDF3" w14:textId="77777777" w:rsidR="0053175C" w:rsidRPr="0053175C" w:rsidRDefault="0053175C" w:rsidP="0053175C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53175C">
        <w:rPr>
          <w:rFonts w:asciiTheme="minorEastAsia" w:eastAsiaTheme="minorEastAsia" w:hAnsiTheme="minorEastAsia"/>
          <w:color w:val="F8F8F2"/>
          <w:sz w:val="22"/>
          <w:szCs w:val="22"/>
        </w:rPr>
        <w:t>}</w:t>
      </w:r>
    </w:p>
    <w:p w14:paraId="5C049773" w14:textId="1361FE1C" w:rsidR="003913BE" w:rsidRDefault="003913BE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315E41C1" w14:textId="7C9E7AB0" w:rsidR="0062552E" w:rsidRPr="00883F87" w:rsidRDefault="00883F87" w:rsidP="004711B4">
      <w:pPr>
        <w:rPr>
          <w:rFonts w:asciiTheme="majorEastAsia" w:eastAsiaTheme="majorEastAsia" w:hAnsiTheme="majorEastAsia" w:hint="eastAsia"/>
          <w:b/>
          <w:bCs/>
        </w:rPr>
      </w:pPr>
      <w:r w:rsidRPr="00883F87">
        <w:rPr>
          <w:rFonts w:asciiTheme="majorEastAsia" w:eastAsiaTheme="majorEastAsia" w:hAnsiTheme="majorEastAsia" w:hint="eastAsia"/>
          <w:b/>
          <w:bCs/>
        </w:rPr>
        <w:lastRenderedPageBreak/>
        <w:t>구조체의 자기 참조 여부 검사</w:t>
      </w:r>
    </w:p>
    <w:p w14:paraId="00FC65F6" w14:textId="77777777" w:rsidR="003913BE" w:rsidRDefault="003913BE" w:rsidP="004711B4">
      <w:pPr>
        <w:rPr>
          <w:rFonts w:asciiTheme="majorEastAsia" w:eastAsiaTheme="majorEastAsia" w:hAnsiTheme="majorEastAsia"/>
        </w:rPr>
      </w:pPr>
    </w:p>
    <w:p w14:paraId="15A2E872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B0C7B8"/>
          <w:sz w:val="22"/>
          <w:szCs w:val="22"/>
        </w:rPr>
        <w:t>case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T_</w:t>
      </w:r>
      <w:proofErr w:type="gramStart"/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STRUCT :</w:t>
      </w:r>
      <w:proofErr w:type="gramEnd"/>
    </w:p>
    <w:p w14:paraId="25BC2892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id</w:t>
      </w:r>
      <w:r w:rsidRPr="00824D41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t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3E6D3200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r w:rsidRPr="00824D41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(id) {</w:t>
      </w:r>
    </w:p>
    <w:p w14:paraId="7E24088E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proofErr w:type="gramStart"/>
      <w:r w:rsidRPr="00824D41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t </w:t>
      </w:r>
      <w:r w:rsidRPr="00824D41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) {</w:t>
      </w:r>
    </w:p>
    <w:p w14:paraId="476938A1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824D41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824D41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824D41">
        <w:rPr>
          <w:rFonts w:asciiTheme="minorEastAsia" w:eastAsiaTheme="minorEastAsia" w:hAnsiTheme="minorEastAsia"/>
          <w:color w:val="AE81FF"/>
          <w:sz w:val="22"/>
          <w:szCs w:val="22"/>
        </w:rPr>
        <w:t>99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2AAE5ADF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proofErr w:type="gramStart"/>
      <w:r w:rsidRPr="00824D41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7DE0E371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37825C5D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</w:t>
      </w:r>
      <w:r w:rsidRPr="00824D41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824D41">
        <w:rPr>
          <w:rFonts w:asciiTheme="minorEastAsia" w:eastAsiaTheme="minorEastAsia" w:hAnsiTheme="minorEastAsia"/>
          <w:color w:val="FDF9C4"/>
          <w:sz w:val="22"/>
          <w:szCs w:val="22"/>
        </w:rPr>
        <w:t>isStructOrUnionType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proofErr w:type="gramStart"/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)){</w:t>
      </w:r>
      <w:proofErr w:type="gramEnd"/>
    </w:p>
    <w:p w14:paraId="1F1E2E6F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A_ID </w:t>
      </w:r>
      <w:r w:rsidRPr="00824D41">
        <w:rPr>
          <w:rFonts w:asciiTheme="minorEastAsia" w:eastAsiaTheme="minorEastAsia" w:hAnsiTheme="minorEastAsia"/>
          <w:color w:val="D1E3D9"/>
          <w:sz w:val="22"/>
          <w:szCs w:val="22"/>
        </w:rPr>
        <w:t>*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id2 </w:t>
      </w:r>
      <w:r w:rsidRPr="00824D41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field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3E81936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</w:t>
      </w:r>
      <w:r w:rsidRPr="00824D41">
        <w:rPr>
          <w:rFonts w:asciiTheme="minorEastAsia" w:eastAsiaTheme="minorEastAsia" w:hAnsiTheme="minorEastAsia"/>
          <w:color w:val="B0C7B8"/>
          <w:sz w:val="22"/>
          <w:szCs w:val="22"/>
        </w:rPr>
        <w:t>while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(id</w:t>
      </w:r>
      <w:proofErr w:type="gramStart"/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2){</w:t>
      </w:r>
      <w:proofErr w:type="gramEnd"/>
    </w:p>
    <w:p w14:paraId="5A1C11FE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</w:t>
      </w:r>
      <w:proofErr w:type="gramStart"/>
      <w:r w:rsidRPr="00824D41">
        <w:rPr>
          <w:rFonts w:asciiTheme="minorEastAsia" w:eastAsiaTheme="minorEastAsia" w:hAnsiTheme="minorEastAsia"/>
          <w:color w:val="B0C7B8"/>
          <w:sz w:val="22"/>
          <w:szCs w:val="22"/>
        </w:rPr>
        <w:t>if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t </w:t>
      </w:r>
      <w:r w:rsidRPr="00824D41">
        <w:rPr>
          <w:rFonts w:asciiTheme="minorEastAsia" w:eastAsiaTheme="minorEastAsia" w:hAnsiTheme="minorEastAsia"/>
          <w:color w:val="D1E3D9"/>
          <w:sz w:val="22"/>
          <w:szCs w:val="22"/>
        </w:rPr>
        <w:t>==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id2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type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){</w:t>
      </w:r>
      <w:proofErr w:type="gramEnd"/>
    </w:p>
    <w:p w14:paraId="01EB3444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    </w:t>
      </w:r>
      <w:r w:rsidRPr="00824D41">
        <w:rPr>
          <w:rFonts w:asciiTheme="minorEastAsia" w:eastAsiaTheme="minorEastAsia" w:hAnsiTheme="minorEastAsia"/>
          <w:color w:val="FDF9C4"/>
          <w:sz w:val="22"/>
          <w:szCs w:val="22"/>
        </w:rPr>
        <w:t>semantic_</w:t>
      </w:r>
      <w:proofErr w:type="gramStart"/>
      <w:r w:rsidRPr="00824D41">
        <w:rPr>
          <w:rFonts w:asciiTheme="minorEastAsia" w:eastAsiaTheme="minorEastAsia" w:hAnsiTheme="minorEastAsia"/>
          <w:color w:val="FDF9C4"/>
          <w:sz w:val="22"/>
          <w:szCs w:val="22"/>
        </w:rPr>
        <w:t>error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End"/>
      <w:r w:rsidRPr="00824D41">
        <w:rPr>
          <w:rFonts w:asciiTheme="minorEastAsia" w:eastAsiaTheme="minorEastAsia" w:hAnsiTheme="minorEastAsia"/>
          <w:color w:val="AE81FF"/>
          <w:sz w:val="22"/>
          <w:szCs w:val="22"/>
        </w:rPr>
        <w:t>94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, 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id2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line</w:t>
      </w:r>
      <w:proofErr w:type="gramStart"/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);</w:t>
      </w:r>
      <w:proofErr w:type="gramEnd"/>
    </w:p>
    <w:p w14:paraId="3740B2E6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    </w:t>
      </w:r>
      <w:proofErr w:type="gramStart"/>
      <w:r w:rsidRPr="00824D41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481C031D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}</w:t>
      </w:r>
    </w:p>
    <w:p w14:paraId="75B04D0B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    id2 </w:t>
      </w:r>
      <w:r w:rsidRPr="00824D41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id2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07889337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    }</w:t>
      </w:r>
    </w:p>
    <w:p w14:paraId="1D844DF8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}</w:t>
      </w:r>
    </w:p>
    <w:p w14:paraId="77AFE447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result</w:t>
      </w:r>
      <w:r w:rsidRPr="00824D41">
        <w:rPr>
          <w:rFonts w:asciiTheme="minorEastAsia" w:eastAsiaTheme="minorEastAsia" w:hAnsiTheme="minorEastAsia"/>
          <w:color w:val="D1E3D9"/>
          <w:sz w:val="22"/>
          <w:szCs w:val="22"/>
        </w:rPr>
        <w:t>+=</w:t>
      </w:r>
      <w:r w:rsidRPr="00824D41">
        <w:rPr>
          <w:rFonts w:asciiTheme="minorEastAsia" w:eastAsiaTheme="minorEastAsia" w:hAnsiTheme="minorEastAsia"/>
          <w:color w:val="FDF9C4"/>
          <w:sz w:val="22"/>
          <w:szCs w:val="22"/>
        </w:rPr>
        <w:t>sem_declaration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(</w:t>
      </w:r>
      <w:proofErr w:type="gramStart"/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id,result);</w:t>
      </w:r>
      <w:proofErr w:type="gramEnd"/>
    </w:p>
    <w:p w14:paraId="31D5790C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    id </w:t>
      </w:r>
      <w:r w:rsidRPr="00824D41">
        <w:rPr>
          <w:rFonts w:asciiTheme="minorEastAsia" w:eastAsiaTheme="minorEastAsia" w:hAnsiTheme="minorEastAsia"/>
          <w:color w:val="D1E3D9"/>
          <w:sz w:val="22"/>
          <w:szCs w:val="22"/>
        </w:rPr>
        <w:t>=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id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-&gt;</w:t>
      </w:r>
      <w:proofErr w:type="gramStart"/>
      <w:r w:rsidRPr="00824D41">
        <w:rPr>
          <w:rFonts w:asciiTheme="minorEastAsia" w:eastAsiaTheme="minorEastAsia" w:hAnsiTheme="minorEastAsia"/>
          <w:color w:val="B5D3F8"/>
          <w:sz w:val="22"/>
          <w:szCs w:val="22"/>
        </w:rPr>
        <w:t>link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</w:t>
      </w:r>
    </w:p>
    <w:p w14:paraId="65918192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} </w:t>
      </w:r>
    </w:p>
    <w:p w14:paraId="1A24B16E" w14:textId="77777777" w:rsidR="00824D41" w:rsidRPr="00824D41" w:rsidRDefault="00824D41" w:rsidP="00824D41">
      <w:pPr>
        <w:shd w:val="clear" w:color="auto" w:fill="272822"/>
        <w:spacing w:line="270" w:lineRule="atLeast"/>
        <w:rPr>
          <w:rFonts w:asciiTheme="minorEastAsia" w:eastAsiaTheme="minorEastAsia" w:hAnsiTheme="minorEastAsia"/>
          <w:color w:val="F8F8F2"/>
          <w:sz w:val="22"/>
          <w:szCs w:val="22"/>
        </w:rPr>
      </w:pP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 xml:space="preserve">            </w:t>
      </w:r>
      <w:proofErr w:type="gramStart"/>
      <w:r w:rsidRPr="00824D41">
        <w:rPr>
          <w:rFonts w:asciiTheme="minorEastAsia" w:eastAsiaTheme="minorEastAsia" w:hAnsiTheme="minorEastAsia"/>
          <w:color w:val="B0C7B8"/>
          <w:sz w:val="22"/>
          <w:szCs w:val="22"/>
        </w:rPr>
        <w:t>break</w:t>
      </w:r>
      <w:r w:rsidRPr="00824D41">
        <w:rPr>
          <w:rFonts w:asciiTheme="minorEastAsia" w:eastAsiaTheme="minorEastAsia" w:hAnsiTheme="minorEastAsia"/>
          <w:color w:val="F8F8F2"/>
          <w:sz w:val="22"/>
          <w:szCs w:val="22"/>
        </w:rPr>
        <w:t>;</w:t>
      </w:r>
      <w:proofErr w:type="gramEnd"/>
    </w:p>
    <w:p w14:paraId="656027D7" w14:textId="77777777" w:rsidR="00824D41" w:rsidRDefault="00824D41" w:rsidP="004711B4">
      <w:pPr>
        <w:rPr>
          <w:rFonts w:asciiTheme="majorEastAsia" w:eastAsiaTheme="majorEastAsia" w:hAnsiTheme="majorEastAsia"/>
        </w:rPr>
      </w:pPr>
    </w:p>
    <w:p w14:paraId="3E99EC62" w14:textId="17E0A5E5" w:rsidR="00824D41" w:rsidRDefault="00824D41" w:rsidP="004711B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  의미 분석 단계에서 T_STRUCT 타입에 해당하는 구조체 정의에 대해, 구조체의 필드가 자기 자신을 직접 또는 간접적으로 참조하는지를 검사하여 의미 오류를 유발하도록 설계하였다. 이는 구조체가 무한 재귀적으로 자신을 포함하는 정의를 방지하고, 타입의 완전성을 보장</w:t>
      </w:r>
      <w:r w:rsidR="00B85BD8">
        <w:rPr>
          <w:rFonts w:asciiTheme="majorEastAsia" w:eastAsiaTheme="majorEastAsia" w:hAnsiTheme="majorEastAsia" w:hint="eastAsia"/>
        </w:rPr>
        <w:t>한다.</w:t>
      </w:r>
    </w:p>
    <w:p w14:paraId="3140D9FF" w14:textId="49F4C748" w:rsidR="00E11F99" w:rsidRPr="00E11F99" w:rsidRDefault="00E11F99" w:rsidP="004711B4">
      <w:pPr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  </w:t>
      </w:r>
      <w:r w:rsidR="00580441">
        <w:rPr>
          <w:rFonts w:asciiTheme="majorEastAsia" w:eastAsiaTheme="majorEastAsia" w:hAnsiTheme="majorEastAsia" w:hint="eastAsia"/>
        </w:rPr>
        <w:t xml:space="preserve">예를 들어, </w:t>
      </w:r>
      <w:r w:rsidR="00580441">
        <w:rPr>
          <w:rFonts w:asciiTheme="majorEastAsia" w:eastAsiaTheme="majorEastAsia" w:hAnsiTheme="majorEastAsia"/>
        </w:rPr>
        <w:t xml:space="preserve">struct S { struct T t; }; struct T { struct S x; } </w:t>
      </w:r>
      <w:r w:rsidR="00580441">
        <w:rPr>
          <w:rFonts w:asciiTheme="majorEastAsia" w:eastAsiaTheme="majorEastAsia" w:hAnsiTheme="majorEastAsia" w:hint="eastAsia"/>
        </w:rPr>
        <w:t>처럼</w:t>
      </w:r>
      <w:r>
        <w:rPr>
          <w:rFonts w:asciiTheme="majorEastAsia" w:eastAsiaTheme="majorEastAsia" w:hAnsiTheme="majorEastAsia" w:hint="eastAsia"/>
        </w:rPr>
        <w:t xml:space="preserve"> 두 구조체가 서로를 참조하는 순환 참조를 감지하고 94번 오류를 통해 보고된다. </w:t>
      </w:r>
    </w:p>
    <w:p w14:paraId="3E56A314" w14:textId="7955A321" w:rsidR="004711B4" w:rsidRPr="006D3049" w:rsidRDefault="00BE7940" w:rsidP="004711B4">
      <w:pPr>
        <w:rPr>
          <w:rFonts w:hint="eastAsia"/>
        </w:rPr>
      </w:pPr>
      <w:r>
        <w:br w:type="page"/>
      </w:r>
    </w:p>
    <w:p w14:paraId="1557863A" w14:textId="67930263" w:rsidR="0089094B" w:rsidRPr="005E390E" w:rsidRDefault="00200D60" w:rsidP="0089094B">
      <w:pPr>
        <w:pStyle w:val="1"/>
        <w:rPr>
          <w:rFonts w:asciiTheme="minorEastAsia" w:eastAsiaTheme="minorEastAsia" w:hAnsiTheme="minorEastAsia"/>
        </w:rPr>
      </w:pPr>
      <w:r w:rsidRPr="005E390E">
        <w:rPr>
          <w:rFonts w:asciiTheme="minorEastAsia" w:eastAsiaTheme="minorEastAsia" w:hAnsiTheme="minorEastAsia"/>
        </w:rPr>
        <w:lastRenderedPageBreak/>
        <w:t>Test Case</w:t>
      </w:r>
    </w:p>
    <w:p w14:paraId="10AFA696" w14:textId="400F1F0C" w:rsidR="00F108A4" w:rsidRDefault="00BE7940" w:rsidP="00537674">
      <w:pPr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D674EA">
        <w:rPr>
          <w:rFonts w:asciiTheme="minorEastAsia" w:eastAsiaTheme="minorEastAsia" w:hAnsiTheme="minorEastAsia"/>
          <w:b/>
          <w:bCs/>
          <w:sz w:val="30"/>
          <w:szCs w:val="30"/>
        </w:rPr>
        <w:t>Success Test Case</w:t>
      </w:r>
    </w:p>
    <w:p w14:paraId="3009FB04" w14:textId="6A4B1397" w:rsidR="00041584" w:rsidRPr="00041584" w:rsidRDefault="003532DA" w:rsidP="00537674">
      <w:pPr>
        <w:rPr>
          <w:rFonts w:asciiTheme="minorEastAsia" w:eastAsiaTheme="minorEastAsia" w:hAnsiTheme="minorEastAsia"/>
          <w:b/>
          <w:bCs/>
        </w:rPr>
      </w:pPr>
      <w:r>
        <w:rPr>
          <w:rFonts w:asciiTheme="minorEastAsia" w:eastAsiaTheme="minorEastAsia" w:hAnsiTheme="minorEastAsia"/>
          <w:b/>
          <w:bCs/>
        </w:rPr>
        <w:t xml:space="preserve">( </w:t>
      </w:r>
      <w:r w:rsidR="00041584">
        <w:rPr>
          <w:rFonts w:asciiTheme="minorEastAsia" w:eastAsiaTheme="minorEastAsia" w:hAnsiTheme="minorEastAsia" w:hint="eastAsia"/>
          <w:b/>
          <w:bCs/>
        </w:rPr>
        <w:t xml:space="preserve">편의상 </w:t>
      </w:r>
      <w:r w:rsidR="00041584">
        <w:rPr>
          <w:rFonts w:asciiTheme="minorEastAsia" w:eastAsiaTheme="minorEastAsia" w:hAnsiTheme="minorEastAsia"/>
          <w:b/>
          <w:bCs/>
        </w:rPr>
        <w:t>Syntax Graph</w:t>
      </w:r>
      <w:r w:rsidR="00041584">
        <w:rPr>
          <w:rFonts w:asciiTheme="minorEastAsia" w:eastAsiaTheme="minorEastAsia" w:hAnsiTheme="minorEastAsia" w:hint="eastAsia"/>
          <w:b/>
          <w:bCs/>
        </w:rPr>
        <w:t>는 제외했습니다</w:t>
      </w:r>
      <w:r w:rsidR="00041584">
        <w:rPr>
          <w:rFonts w:asciiTheme="minorEastAsia" w:eastAsiaTheme="minorEastAsia" w:hAnsiTheme="minorEastAsia"/>
          <w:b/>
          <w:bCs/>
        </w:rPr>
        <w:t>.</w:t>
      </w:r>
      <w:r>
        <w:rPr>
          <w:rFonts w:asciiTheme="minorEastAsia" w:eastAsiaTheme="minorEastAsia" w:hAnsiTheme="minorEastAsia"/>
          <w:b/>
          <w:bCs/>
        </w:rPr>
        <w:t xml:space="preserve"> )</w:t>
      </w:r>
    </w:p>
    <w:p w14:paraId="23DC5744" w14:textId="77777777" w:rsidR="00BF545B" w:rsidRDefault="00BF545B" w:rsidP="00121D65">
      <w:pPr>
        <w:rPr>
          <w:rFonts w:asciiTheme="minorEastAsia" w:eastAsiaTheme="minorEastAsia" w:hAnsiTheme="minorEastAsia"/>
        </w:rPr>
      </w:pPr>
    </w:p>
    <w:p w14:paraId="37AD396D" w14:textId="7A3F074E" w:rsidR="00195861" w:rsidRPr="00D674EA" w:rsidRDefault="00121D65" w:rsidP="00121D65">
      <w:pPr>
        <w:rPr>
          <w:rFonts w:asciiTheme="minorEastAsia" w:eastAsiaTheme="minorEastAsia" w:hAnsiTheme="minorEastAsia"/>
        </w:rPr>
      </w:pPr>
      <w:r w:rsidRPr="00D674EA">
        <w:rPr>
          <w:rFonts w:asciiTheme="minorEastAsia" w:eastAsiaTheme="minorEastAsia" w:hAnsiTheme="minorEastAsia" w:hint="eastAsia"/>
        </w:rPr>
        <w:t>1. 기본 변수 선언</w:t>
      </w:r>
    </w:p>
    <w:p w14:paraId="295D817F" w14:textId="77777777" w:rsidR="00121D65" w:rsidRPr="00537674" w:rsidRDefault="00121D65" w:rsidP="00121D6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537674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537674">
        <w:rPr>
          <w:rFonts w:ascii="Hurmit Nerd Font Mono" w:hAnsi="Hurmit Nerd Font Mono"/>
          <w:color w:val="FDF9C4"/>
          <w:sz w:val="18"/>
          <w:szCs w:val="18"/>
        </w:rPr>
        <w:t>main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537674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033DAAD3" w14:textId="77777777" w:rsidR="00121D65" w:rsidRPr="00537674" w:rsidRDefault="00121D65" w:rsidP="00121D6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537674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537674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537674">
        <w:rPr>
          <w:rFonts w:ascii="Hurmit Nerd Font Mono" w:hAnsi="Hurmit Nerd Font Mono"/>
          <w:color w:val="B5D3F8"/>
          <w:sz w:val="18"/>
          <w:szCs w:val="18"/>
        </w:rPr>
        <w:t>a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6FCF1147" w14:textId="77777777" w:rsidR="00121D65" w:rsidRPr="00537674" w:rsidRDefault="00121D65" w:rsidP="00121D6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537674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537674">
        <w:rPr>
          <w:rFonts w:ascii="Hurmit Nerd Font Mono" w:hAnsi="Hurmit Nerd Font Mono"/>
          <w:i/>
          <w:iCs/>
          <w:color w:val="66D9EF"/>
          <w:sz w:val="18"/>
          <w:szCs w:val="18"/>
        </w:rPr>
        <w:t>char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537674">
        <w:rPr>
          <w:rFonts w:ascii="Hurmit Nerd Font Mono" w:hAnsi="Hurmit Nerd Font Mono"/>
          <w:color w:val="B5D3F8"/>
          <w:sz w:val="18"/>
          <w:szCs w:val="18"/>
        </w:rPr>
        <w:t>c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75D6CC93" w14:textId="77777777" w:rsidR="00121D65" w:rsidRPr="00537674" w:rsidRDefault="00121D65" w:rsidP="00121D6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537674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537674">
        <w:rPr>
          <w:rFonts w:ascii="Hurmit Nerd Font Mono" w:hAnsi="Hurmit Nerd Font Mono"/>
          <w:i/>
          <w:iCs/>
          <w:color w:val="66D9EF"/>
          <w:sz w:val="18"/>
          <w:szCs w:val="18"/>
        </w:rPr>
        <w:t>float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537674">
        <w:rPr>
          <w:rFonts w:ascii="Hurmit Nerd Font Mono" w:hAnsi="Hurmit Nerd Font Mono"/>
          <w:color w:val="B5D3F8"/>
          <w:sz w:val="18"/>
          <w:szCs w:val="18"/>
        </w:rPr>
        <w:t>f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C7316DE" w14:textId="77777777" w:rsidR="00121D65" w:rsidRPr="00537674" w:rsidRDefault="00121D65" w:rsidP="00121D6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537674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537674">
        <w:rPr>
          <w:rFonts w:ascii="Hurmit Nerd Font Mono" w:hAnsi="Hurmit Nerd Font Mono"/>
          <w:color w:val="B0C7B8"/>
          <w:sz w:val="18"/>
          <w:szCs w:val="18"/>
        </w:rPr>
        <w:t>return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537674">
        <w:rPr>
          <w:rFonts w:ascii="Hurmit Nerd Font Mono" w:hAnsi="Hurmit Nerd Font Mono"/>
          <w:color w:val="AE81FF"/>
          <w:sz w:val="18"/>
          <w:szCs w:val="18"/>
        </w:rPr>
        <w:t>0</w:t>
      </w:r>
      <w:r w:rsidRPr="00537674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7641190A" w14:textId="77777777" w:rsidR="00121D65" w:rsidRPr="00537674" w:rsidRDefault="00121D65" w:rsidP="00121D6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537674"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16D9032A" w14:textId="77777777" w:rsidR="003C54B9" w:rsidRDefault="003C54B9">
      <w:pPr>
        <w:spacing w:after="160" w:line="259" w:lineRule="auto"/>
        <w:rPr>
          <w:rFonts w:asciiTheme="minorEastAsia" w:eastAsiaTheme="minorEastAsia" w:hAnsiTheme="minorEastAsia"/>
          <w:b/>
          <w:bCs/>
          <w:sz w:val="22"/>
          <w:szCs w:val="22"/>
        </w:rPr>
      </w:pPr>
    </w:p>
    <w:p w14:paraId="0F445A16" w14:textId="01189058" w:rsidR="00DA443A" w:rsidRPr="000A2ACD" w:rsidRDefault="00F95C60">
      <w:pPr>
        <w:spacing w:after="160" w:line="259" w:lineRule="auto"/>
        <w:rPr>
          <w:rFonts w:asciiTheme="minorEastAsia" w:eastAsiaTheme="minorEastAsia" w:hAnsiTheme="minorEastAsia"/>
          <w:b/>
          <w:bCs/>
          <w:sz w:val="22"/>
          <w:szCs w:val="22"/>
        </w:rPr>
      </w:pPr>
      <w:r w:rsidRPr="00F95C60">
        <w:rPr>
          <w:rFonts w:asciiTheme="minorEastAsia" w:eastAsiaTheme="minorEastAsia" w:hAnsiTheme="minorEastAsia"/>
          <w:b/>
          <w:bCs/>
          <w:noProof/>
          <w:sz w:val="22"/>
          <w:szCs w:val="22"/>
        </w:rPr>
        <w:drawing>
          <wp:inline distT="0" distB="0" distL="0" distR="0" wp14:anchorId="26663A7D" wp14:editId="748A8823">
            <wp:extent cx="5943600" cy="4251325"/>
            <wp:effectExtent l="0" t="0" r="0" b="3175"/>
            <wp:docPr id="169112894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2894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0947" w14:textId="77777777" w:rsidR="00F95C60" w:rsidRDefault="00F95C60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3936253F" w14:textId="77777777" w:rsidR="004B1806" w:rsidRDefault="004B1806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33194933" w14:textId="4460309F" w:rsidR="004F2982" w:rsidRDefault="00195861" w:rsidP="004F2982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>2</w:t>
      </w:r>
      <w:r w:rsidRPr="00D674EA">
        <w:rPr>
          <w:rFonts w:asciiTheme="minorEastAsia" w:eastAsiaTheme="minorEastAsia" w:hAnsiTheme="minorEastAsia" w:hint="eastAsia"/>
        </w:rPr>
        <w:t>.</w:t>
      </w:r>
      <w:r w:rsidR="004F2982">
        <w:rPr>
          <w:rFonts w:asciiTheme="minorEastAsia" w:eastAsiaTheme="minorEastAsia" w:hAnsiTheme="minorEastAsia" w:hint="eastAsia"/>
        </w:rPr>
        <w:t xml:space="preserve"> 배열 선언</w:t>
      </w:r>
    </w:p>
    <w:p w14:paraId="5335D4F3" w14:textId="77777777" w:rsidR="004F2982" w:rsidRPr="003451EA" w:rsidRDefault="004F2982" w:rsidP="004F298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3451EA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3451EA">
        <w:rPr>
          <w:rFonts w:ascii="Hurmit Nerd Font Mono" w:hAnsi="Hurmit Nerd Font Mono"/>
          <w:color w:val="FDF9C4"/>
          <w:sz w:val="18"/>
          <w:szCs w:val="18"/>
        </w:rPr>
        <w:t>main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3451EA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53375A06" w14:textId="77777777" w:rsidR="004F2982" w:rsidRPr="003451EA" w:rsidRDefault="004F2982" w:rsidP="004F298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3451EA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3451EA">
        <w:rPr>
          <w:rFonts w:ascii="Hurmit Nerd Font Mono" w:hAnsi="Hurmit Nerd Font Mono"/>
          <w:color w:val="B5D3F8"/>
          <w:sz w:val="18"/>
          <w:szCs w:val="18"/>
        </w:rPr>
        <w:t>arr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>[</w:t>
      </w:r>
      <w:proofErr w:type="gramEnd"/>
      <w:r w:rsidRPr="003451EA">
        <w:rPr>
          <w:rFonts w:ascii="Hurmit Nerd Font Mono" w:hAnsi="Hurmit Nerd Font Mono"/>
          <w:color w:val="AE81FF"/>
          <w:sz w:val="18"/>
          <w:szCs w:val="18"/>
        </w:rPr>
        <w:t>5</w:t>
      </w:r>
      <w:proofErr w:type="gramStart"/>
      <w:r w:rsidRPr="003451EA">
        <w:rPr>
          <w:rFonts w:ascii="Hurmit Nerd Font Mono" w:hAnsi="Hurmit Nerd Font Mono"/>
          <w:color w:val="F8F8F2"/>
          <w:sz w:val="18"/>
          <w:szCs w:val="18"/>
        </w:rPr>
        <w:t>];</w:t>
      </w:r>
      <w:proofErr w:type="gramEnd"/>
    </w:p>
    <w:p w14:paraId="0D8579AA" w14:textId="5C8E9B2F" w:rsidR="004F2982" w:rsidRPr="003451EA" w:rsidRDefault="004F2982" w:rsidP="004F298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3451EA">
        <w:rPr>
          <w:rFonts w:ascii="Hurmit Nerd Font Mono" w:hAnsi="Hurmit Nerd Font Mono"/>
          <w:i/>
          <w:iCs/>
          <w:color w:val="66D9EF"/>
          <w:sz w:val="18"/>
          <w:szCs w:val="18"/>
        </w:rPr>
        <w:t>char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3451EA">
        <w:rPr>
          <w:rFonts w:ascii="Hurmit Nerd Font Mono" w:hAnsi="Hurmit Nerd Font Mono"/>
          <w:color w:val="B5D3F8"/>
          <w:sz w:val="18"/>
          <w:szCs w:val="18"/>
        </w:rPr>
        <w:t>str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>[</w:t>
      </w:r>
      <w:proofErr w:type="gramEnd"/>
      <w:r w:rsidRPr="003451EA">
        <w:rPr>
          <w:rFonts w:ascii="Hurmit Nerd Font Mono" w:hAnsi="Hurmit Nerd Font Mono"/>
          <w:color w:val="AE81FF"/>
          <w:sz w:val="18"/>
          <w:szCs w:val="18"/>
        </w:rPr>
        <w:t>10</w:t>
      </w:r>
      <w:proofErr w:type="gramStart"/>
      <w:r w:rsidRPr="003451EA">
        <w:rPr>
          <w:rFonts w:ascii="Hurmit Nerd Font Mono" w:hAnsi="Hurmit Nerd Font Mono"/>
          <w:color w:val="F8F8F2"/>
          <w:sz w:val="18"/>
          <w:szCs w:val="18"/>
        </w:rPr>
        <w:t>];</w:t>
      </w:r>
      <w:proofErr w:type="gramEnd"/>
    </w:p>
    <w:p w14:paraId="54992E4C" w14:textId="77777777" w:rsidR="004F2982" w:rsidRPr="003451EA" w:rsidRDefault="004F2982" w:rsidP="004F298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3451EA">
        <w:rPr>
          <w:rFonts w:ascii="Hurmit Nerd Font Mono" w:hAnsi="Hurmit Nerd Font Mono"/>
          <w:color w:val="B0C7B8"/>
          <w:sz w:val="18"/>
          <w:szCs w:val="18"/>
        </w:rPr>
        <w:t>return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3451EA">
        <w:rPr>
          <w:rFonts w:ascii="Hurmit Nerd Font Mono" w:hAnsi="Hurmit Nerd Font Mono"/>
          <w:color w:val="AE81FF"/>
          <w:sz w:val="18"/>
          <w:szCs w:val="18"/>
        </w:rPr>
        <w:t>0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1391F4A6" w14:textId="77777777" w:rsidR="004F2982" w:rsidRPr="003451EA" w:rsidRDefault="004F2982" w:rsidP="004F298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3451EA"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8CCEF30" w14:textId="77777777" w:rsidR="004F2982" w:rsidRDefault="004F2982" w:rsidP="004F2982">
      <w:pPr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7BD57080" w14:textId="728A29DD" w:rsidR="00185ED5" w:rsidRPr="004F2982" w:rsidRDefault="00185ED5" w:rsidP="004F2982">
      <w:pPr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185ED5">
        <w:rPr>
          <w:rFonts w:asciiTheme="minorEastAsia" w:eastAsiaTheme="minorEastAsia" w:hAnsiTheme="minorEastAsia"/>
          <w:b/>
          <w:bCs/>
          <w:noProof/>
          <w:sz w:val="30"/>
          <w:szCs w:val="30"/>
        </w:rPr>
        <w:drawing>
          <wp:inline distT="0" distB="0" distL="0" distR="0" wp14:anchorId="3974FA6C" wp14:editId="1A381CC4">
            <wp:extent cx="5943600" cy="4836795"/>
            <wp:effectExtent l="0" t="0" r="0" b="1905"/>
            <wp:docPr id="1227219893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219893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FDA0F" w14:textId="43BD38C8" w:rsidR="00CB6D31" w:rsidRDefault="00CB6D31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/>
          <w:b/>
          <w:bCs/>
          <w:sz w:val="30"/>
          <w:szCs w:val="30"/>
        </w:rPr>
        <w:br w:type="page"/>
      </w:r>
    </w:p>
    <w:p w14:paraId="68992015" w14:textId="0A0F6FF8" w:rsidR="00CB6D31" w:rsidRDefault="00E50BC0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/>
        </w:rPr>
        <w:lastRenderedPageBreak/>
        <w:t>3</w:t>
      </w:r>
      <w:r w:rsidR="00CB6D31" w:rsidRPr="00E71D77">
        <w:rPr>
          <w:rFonts w:asciiTheme="minorEastAsia" w:eastAsiaTheme="minorEastAsia" w:hAnsiTheme="minorEastAsia" w:hint="eastAsia"/>
        </w:rPr>
        <w:t>. 중첩 배열 선언 및 초기화</w:t>
      </w:r>
    </w:p>
    <w:p w14:paraId="7E1DEDB7" w14:textId="77777777" w:rsidR="00CB6D31" w:rsidRPr="003451EA" w:rsidRDefault="00CB6D31" w:rsidP="00CB6D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3451EA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3451EA">
        <w:rPr>
          <w:rFonts w:ascii="Hurmit Nerd Font Mono" w:hAnsi="Hurmit Nerd Font Mono"/>
          <w:color w:val="FDF9C4"/>
          <w:sz w:val="18"/>
          <w:szCs w:val="18"/>
        </w:rPr>
        <w:t>main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3451EA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5D3572F3" w14:textId="77777777" w:rsidR="00CB6D31" w:rsidRPr="003451EA" w:rsidRDefault="00CB6D31" w:rsidP="00CB6D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3451EA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3451EA">
        <w:rPr>
          <w:rFonts w:ascii="Hurmit Nerd Font Mono" w:hAnsi="Hurmit Nerd Font Mono"/>
          <w:color w:val="B5D3F8"/>
          <w:sz w:val="18"/>
          <w:szCs w:val="18"/>
        </w:rPr>
        <w:t>mat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>[</w:t>
      </w:r>
      <w:proofErr w:type="gramEnd"/>
      <w:r w:rsidRPr="003451EA">
        <w:rPr>
          <w:rFonts w:ascii="Hurmit Nerd Font Mono" w:hAnsi="Hurmit Nerd Font Mono"/>
          <w:color w:val="AE81FF"/>
          <w:sz w:val="18"/>
          <w:szCs w:val="18"/>
        </w:rPr>
        <w:t>2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>][</w:t>
      </w:r>
      <w:r w:rsidRPr="003451EA">
        <w:rPr>
          <w:rFonts w:ascii="Hurmit Nerd Font Mono" w:hAnsi="Hurmit Nerd Font Mono"/>
          <w:color w:val="AE81FF"/>
          <w:sz w:val="18"/>
          <w:szCs w:val="18"/>
        </w:rPr>
        <w:t>3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] </w:t>
      </w:r>
      <w:r w:rsidRPr="003451EA">
        <w:rPr>
          <w:rFonts w:ascii="Hurmit Nerd Font Mono" w:hAnsi="Hurmit Nerd Font Mono"/>
          <w:color w:val="D1E3D9"/>
          <w:sz w:val="18"/>
          <w:szCs w:val="18"/>
        </w:rPr>
        <w:t>=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3451EA">
        <w:rPr>
          <w:rFonts w:ascii="Hurmit Nerd Font Mono" w:hAnsi="Hurmit Nerd Font Mono"/>
          <w:color w:val="F8F8F2"/>
          <w:sz w:val="18"/>
          <w:szCs w:val="18"/>
        </w:rPr>
        <w:t>{ {</w:t>
      </w:r>
      <w:proofErr w:type="gramEnd"/>
      <w:r w:rsidRPr="003451EA">
        <w:rPr>
          <w:rFonts w:ascii="Hurmit Nerd Font Mono" w:hAnsi="Hurmit Nerd Font Mono"/>
          <w:color w:val="AE81FF"/>
          <w:sz w:val="18"/>
          <w:szCs w:val="18"/>
        </w:rPr>
        <w:t>1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 w:rsidRPr="003451EA">
        <w:rPr>
          <w:rFonts w:ascii="Hurmit Nerd Font Mono" w:hAnsi="Hurmit Nerd Font Mono"/>
          <w:color w:val="AE81FF"/>
          <w:sz w:val="18"/>
          <w:szCs w:val="18"/>
        </w:rPr>
        <w:t>2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 w:rsidRPr="003451EA">
        <w:rPr>
          <w:rFonts w:ascii="Hurmit Nerd Font Mono" w:hAnsi="Hurmit Nerd Font Mono"/>
          <w:color w:val="AE81FF"/>
          <w:sz w:val="18"/>
          <w:szCs w:val="18"/>
        </w:rPr>
        <w:t>3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>}, {</w:t>
      </w:r>
      <w:r w:rsidRPr="003451EA">
        <w:rPr>
          <w:rFonts w:ascii="Hurmit Nerd Font Mono" w:hAnsi="Hurmit Nerd Font Mono"/>
          <w:color w:val="AE81FF"/>
          <w:sz w:val="18"/>
          <w:szCs w:val="18"/>
        </w:rPr>
        <w:t>4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 w:rsidRPr="003451EA">
        <w:rPr>
          <w:rFonts w:ascii="Hurmit Nerd Font Mono" w:hAnsi="Hurmit Nerd Font Mono"/>
          <w:color w:val="AE81FF"/>
          <w:sz w:val="18"/>
          <w:szCs w:val="18"/>
        </w:rPr>
        <w:t>5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 w:rsidRPr="003451EA">
        <w:rPr>
          <w:rFonts w:ascii="Hurmit Nerd Font Mono" w:hAnsi="Hurmit Nerd Font Mono"/>
          <w:color w:val="AE81FF"/>
          <w:sz w:val="18"/>
          <w:szCs w:val="18"/>
        </w:rPr>
        <w:t>6</w:t>
      </w:r>
      <w:proofErr w:type="gramStart"/>
      <w:r w:rsidRPr="003451EA">
        <w:rPr>
          <w:rFonts w:ascii="Hurmit Nerd Font Mono" w:hAnsi="Hurmit Nerd Font Mono"/>
          <w:color w:val="F8F8F2"/>
          <w:sz w:val="18"/>
          <w:szCs w:val="18"/>
        </w:rPr>
        <w:t>} }</w:t>
      </w:r>
      <w:proofErr w:type="gramEnd"/>
      <w:r w:rsidRPr="003451EA"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6687BCA7" w14:textId="77777777" w:rsidR="00CB6D31" w:rsidRPr="003451EA" w:rsidRDefault="00CB6D31" w:rsidP="00CB6D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3451EA">
        <w:rPr>
          <w:rFonts w:ascii="Hurmit Nerd Font Mono" w:hAnsi="Hurmit Nerd Font Mono"/>
          <w:color w:val="B0C7B8"/>
          <w:sz w:val="18"/>
          <w:szCs w:val="18"/>
        </w:rPr>
        <w:t>return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3451EA">
        <w:rPr>
          <w:rFonts w:ascii="Hurmit Nerd Font Mono" w:hAnsi="Hurmit Nerd Font Mono"/>
          <w:color w:val="AE81FF"/>
          <w:sz w:val="18"/>
          <w:szCs w:val="18"/>
        </w:rPr>
        <w:t>0</w:t>
      </w:r>
      <w:r w:rsidRPr="003451EA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005D2D7C" w14:textId="77777777" w:rsidR="00CB6D31" w:rsidRPr="0054131B" w:rsidRDefault="00CB6D31" w:rsidP="00CB6D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3451EA"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44E4CE39" w14:textId="77777777" w:rsidR="00CB6D31" w:rsidRDefault="00CB6D31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46ABCE28" w14:textId="47B2C396" w:rsidR="00CB6D31" w:rsidRDefault="00CB6D31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CB6D31">
        <w:rPr>
          <w:rFonts w:asciiTheme="minorEastAsia" w:eastAsiaTheme="minorEastAsia" w:hAnsiTheme="minorEastAsia"/>
          <w:b/>
          <w:bCs/>
          <w:noProof/>
          <w:sz w:val="30"/>
          <w:szCs w:val="30"/>
        </w:rPr>
        <w:drawing>
          <wp:inline distT="0" distB="0" distL="0" distR="0" wp14:anchorId="30061B4C" wp14:editId="1FF15C92">
            <wp:extent cx="4099302" cy="6192673"/>
            <wp:effectExtent l="0" t="0" r="3175" b="5080"/>
            <wp:docPr id="253621720" name="그림 1" descr="텍스트, 스크린샷, 메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621720" name="그림 1" descr="텍스트, 스크린샷, 메뉴이(가) 표시된 사진&#10;&#10;AI가 생성한 콘텐츠는 부정확할 수 있습니다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15622" cy="621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E663D" w14:textId="77777777" w:rsidR="006722C0" w:rsidRDefault="006722C0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1FCAAF22" w14:textId="3EB4F8BE" w:rsidR="00235A26" w:rsidRPr="006722C0" w:rsidRDefault="00E50BC0" w:rsidP="006722C0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>4</w:t>
      </w:r>
      <w:r w:rsidRPr="00F31605">
        <w:rPr>
          <w:rFonts w:asciiTheme="minorEastAsia" w:eastAsiaTheme="minorEastAsia" w:hAnsiTheme="minorEastAsia" w:hint="eastAsia"/>
        </w:rPr>
        <w:t>. 구조체 정의</w:t>
      </w:r>
    </w:p>
    <w:p w14:paraId="1A22929B" w14:textId="77777777" w:rsidR="004F4E2D" w:rsidRDefault="004F4E2D" w:rsidP="004F4E2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Point {</w:t>
      </w:r>
    </w:p>
    <w:p w14:paraId="3B5F07AB" w14:textId="77777777" w:rsidR="004F4E2D" w:rsidRDefault="004F4E2D" w:rsidP="004F4E2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x;</w:t>
      </w:r>
      <w:proofErr w:type="gramEnd"/>
    </w:p>
    <w:p w14:paraId="47B61046" w14:textId="77777777" w:rsidR="004F4E2D" w:rsidRDefault="004F4E2D" w:rsidP="004F4E2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y;</w:t>
      </w:r>
      <w:proofErr w:type="gramEnd"/>
    </w:p>
    <w:p w14:paraId="2E9B2F83" w14:textId="77777777" w:rsidR="004F4E2D" w:rsidRDefault="004F4E2D" w:rsidP="004F4E2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127A8584" w14:textId="77777777" w:rsidR="004F4E2D" w:rsidRDefault="004F4E2D" w:rsidP="004F4E2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0160D307" w14:textId="77777777" w:rsidR="004F4E2D" w:rsidRDefault="004F4E2D" w:rsidP="004F4E2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7A8C5E40" w14:textId="77777777" w:rsidR="004F4E2D" w:rsidRDefault="004F4E2D" w:rsidP="004F4E2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7608AB9E" w14:textId="77777777" w:rsidR="004F4E2D" w:rsidRDefault="004F4E2D" w:rsidP="004F4E2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29E32DBE" w14:textId="77777777" w:rsidR="00E50BC0" w:rsidRDefault="00E50BC0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4026DE22" w14:textId="0B6B3CB5" w:rsidR="00790E2F" w:rsidRDefault="00951911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951911">
        <w:rPr>
          <w:rFonts w:asciiTheme="minorEastAsia" w:eastAsiaTheme="minorEastAsia" w:hAnsiTheme="minorEastAsia"/>
          <w:b/>
          <w:bCs/>
          <w:sz w:val="30"/>
          <w:szCs w:val="30"/>
        </w:rPr>
        <w:drawing>
          <wp:inline distT="0" distB="0" distL="0" distR="0" wp14:anchorId="2C04A7B3" wp14:editId="1394B186">
            <wp:extent cx="5943600" cy="4838065"/>
            <wp:effectExtent l="0" t="0" r="0" b="635"/>
            <wp:docPr id="1342869059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69059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2B373" w14:textId="77777777" w:rsidR="00790E2F" w:rsidRDefault="00790E2F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/>
          <w:b/>
          <w:bCs/>
          <w:sz w:val="30"/>
          <w:szCs w:val="30"/>
        </w:rPr>
        <w:br w:type="page"/>
      </w:r>
    </w:p>
    <w:p w14:paraId="24282A47" w14:textId="5CEF3927" w:rsidR="00790E2F" w:rsidRPr="005A46D3" w:rsidRDefault="005078BB" w:rsidP="005A46D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>5</w:t>
      </w:r>
      <w:r w:rsidRPr="00B037E9">
        <w:rPr>
          <w:rFonts w:asciiTheme="minorEastAsia" w:eastAsiaTheme="minorEastAsia" w:hAnsiTheme="minorEastAsia" w:hint="eastAsia"/>
        </w:rPr>
        <w:t>. 구조체 선언 + 변수</w:t>
      </w:r>
    </w:p>
    <w:p w14:paraId="57165211" w14:textId="77777777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Point {</w:t>
      </w:r>
    </w:p>
    <w:p w14:paraId="0E5740A7" w14:textId="77777777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x;</w:t>
      </w:r>
      <w:proofErr w:type="gramEnd"/>
    </w:p>
    <w:p w14:paraId="4457FE6A" w14:textId="77777777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y;</w:t>
      </w:r>
      <w:proofErr w:type="gramEnd"/>
    </w:p>
    <w:p w14:paraId="7EC807BD" w14:textId="77777777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5ADDD8B1" w14:textId="77777777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0BCEE1E2" w14:textId="77777777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1ABC5DF1" w14:textId="77777777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Point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p1;</w:t>
      </w:r>
      <w:proofErr w:type="gramEnd"/>
    </w:p>
    <w:p w14:paraId="476C9AED" w14:textId="77777777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2C804EAA" w14:textId="77777777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02FA782D" w14:textId="60557224" w:rsidR="006A0C1F" w:rsidRDefault="006A0C1F" w:rsidP="006A0C1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8AEEBEC" w14:textId="77777777" w:rsidR="005078BB" w:rsidRDefault="005078BB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6BE14B0F" w14:textId="534A629A" w:rsidR="004562F2" w:rsidRDefault="00241868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241868">
        <w:rPr>
          <w:rFonts w:asciiTheme="minorEastAsia" w:eastAsiaTheme="minorEastAsia" w:hAnsiTheme="minorEastAsia"/>
          <w:b/>
          <w:bCs/>
          <w:sz w:val="30"/>
          <w:szCs w:val="30"/>
        </w:rPr>
        <w:drawing>
          <wp:inline distT="0" distB="0" distL="0" distR="0" wp14:anchorId="67B5A23B" wp14:editId="7B8ED1E1">
            <wp:extent cx="5943600" cy="5278755"/>
            <wp:effectExtent l="0" t="0" r="0" b="4445"/>
            <wp:docPr id="45968992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8992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E049B" w14:textId="77777777" w:rsidR="004562F2" w:rsidRDefault="004562F2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/>
          <w:b/>
          <w:bCs/>
          <w:sz w:val="30"/>
          <w:szCs w:val="30"/>
        </w:rPr>
        <w:br w:type="page"/>
      </w:r>
    </w:p>
    <w:p w14:paraId="0E079829" w14:textId="3BE4E989" w:rsidR="004562F2" w:rsidRPr="00D12DFF" w:rsidRDefault="004562F2" w:rsidP="00D12DFF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>6</w:t>
      </w:r>
      <w:r w:rsidRPr="00761943">
        <w:rPr>
          <w:rFonts w:asciiTheme="minorEastAsia" w:eastAsiaTheme="minorEastAsia" w:hAnsiTheme="minorEastAsia" w:hint="eastAsia"/>
        </w:rPr>
        <w:t>. 구조체 초기화</w:t>
      </w:r>
    </w:p>
    <w:p w14:paraId="1B6290F7" w14:textId="77777777" w:rsidR="004562F2" w:rsidRPr="00CF325C" w:rsidRDefault="004562F2" w:rsidP="004562F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CF325C"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CF325C">
        <w:rPr>
          <w:rFonts w:ascii="Hurmit Nerd Font Mono" w:hAnsi="Hurmit Nerd Font Mono"/>
          <w:color w:val="A6E22E"/>
          <w:sz w:val="18"/>
          <w:szCs w:val="18"/>
          <w:u w:val="single"/>
        </w:rPr>
        <w:t>Point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{</w:t>
      </w:r>
    </w:p>
    <w:p w14:paraId="2F600602" w14:textId="77777777" w:rsidR="004562F2" w:rsidRPr="00CF325C" w:rsidRDefault="004562F2" w:rsidP="004562F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CF325C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CF325C">
        <w:rPr>
          <w:rFonts w:ascii="Hurmit Nerd Font Mono" w:hAnsi="Hurmit Nerd Font Mono"/>
          <w:color w:val="B5D3F8"/>
          <w:sz w:val="18"/>
          <w:szCs w:val="18"/>
        </w:rPr>
        <w:t>x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11D35000" w14:textId="77777777" w:rsidR="004562F2" w:rsidRPr="00CF325C" w:rsidRDefault="004562F2" w:rsidP="004562F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CF325C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CF325C">
        <w:rPr>
          <w:rFonts w:ascii="Hurmit Nerd Font Mono" w:hAnsi="Hurmit Nerd Font Mono"/>
          <w:color w:val="B5D3F8"/>
          <w:sz w:val="18"/>
          <w:szCs w:val="18"/>
        </w:rPr>
        <w:t>y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72B0B83C" w14:textId="77777777" w:rsidR="004562F2" w:rsidRPr="00CF325C" w:rsidRDefault="004562F2" w:rsidP="004562F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CF325C"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0098C465" w14:textId="77777777" w:rsidR="004562F2" w:rsidRPr="00CF325C" w:rsidRDefault="004562F2" w:rsidP="004562F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7FB30E0F" w14:textId="77777777" w:rsidR="004562F2" w:rsidRPr="00CF325C" w:rsidRDefault="004562F2" w:rsidP="004562F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CF325C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CF325C">
        <w:rPr>
          <w:rFonts w:ascii="Hurmit Nerd Font Mono" w:hAnsi="Hurmit Nerd Font Mono"/>
          <w:color w:val="FDF9C4"/>
          <w:sz w:val="18"/>
          <w:szCs w:val="18"/>
        </w:rPr>
        <w:t>main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CF325C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132F5E92" w14:textId="77777777" w:rsidR="004562F2" w:rsidRPr="00CF325C" w:rsidRDefault="004562F2" w:rsidP="004562F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CF325C"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CF325C">
        <w:rPr>
          <w:rFonts w:ascii="Hurmit Nerd Font Mono" w:hAnsi="Hurmit Nerd Font Mono"/>
          <w:color w:val="A6E22E"/>
          <w:sz w:val="18"/>
          <w:szCs w:val="18"/>
          <w:u w:val="single"/>
        </w:rPr>
        <w:t>Point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CF325C">
        <w:rPr>
          <w:rFonts w:ascii="Hurmit Nerd Font Mono" w:hAnsi="Hurmit Nerd Font Mono"/>
          <w:color w:val="B5D3F8"/>
          <w:sz w:val="18"/>
          <w:szCs w:val="18"/>
        </w:rPr>
        <w:t>p2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CF325C">
        <w:rPr>
          <w:rFonts w:ascii="Hurmit Nerd Font Mono" w:hAnsi="Hurmit Nerd Font Mono"/>
          <w:color w:val="D1E3D9"/>
          <w:sz w:val="18"/>
          <w:szCs w:val="18"/>
        </w:rPr>
        <w:t>=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{</w:t>
      </w:r>
      <w:r w:rsidRPr="00CF325C">
        <w:rPr>
          <w:rFonts w:ascii="Hurmit Nerd Font Mono" w:hAnsi="Hurmit Nerd Font Mono"/>
          <w:color w:val="AE81FF"/>
          <w:sz w:val="18"/>
          <w:szCs w:val="18"/>
        </w:rPr>
        <w:t>1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 w:rsidRPr="00CF325C">
        <w:rPr>
          <w:rFonts w:ascii="Hurmit Nerd Font Mono" w:hAnsi="Hurmit Nerd Font Mono"/>
          <w:color w:val="AE81FF"/>
          <w:sz w:val="18"/>
          <w:szCs w:val="18"/>
        </w:rPr>
        <w:t>2</w:t>
      </w:r>
      <w:proofErr w:type="gramStart"/>
      <w:r w:rsidRPr="00CF325C">
        <w:rPr>
          <w:rFonts w:ascii="Hurmit Nerd Font Mono" w:hAnsi="Hurmit Nerd Font Mono"/>
          <w:color w:val="F8F8F2"/>
          <w:sz w:val="18"/>
          <w:szCs w:val="18"/>
        </w:rPr>
        <w:t>};</w:t>
      </w:r>
      <w:proofErr w:type="gramEnd"/>
    </w:p>
    <w:p w14:paraId="1B4BD57E" w14:textId="77777777" w:rsidR="004562F2" w:rsidRPr="00CF325C" w:rsidRDefault="004562F2" w:rsidP="004562F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CF325C">
        <w:rPr>
          <w:rFonts w:ascii="Hurmit Nerd Font Mono" w:hAnsi="Hurmit Nerd Font Mono"/>
          <w:color w:val="B0C7B8"/>
          <w:sz w:val="18"/>
          <w:szCs w:val="18"/>
        </w:rPr>
        <w:t>return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CF325C">
        <w:rPr>
          <w:rFonts w:ascii="Hurmit Nerd Font Mono" w:hAnsi="Hurmit Nerd Font Mono"/>
          <w:color w:val="AE81FF"/>
          <w:sz w:val="18"/>
          <w:szCs w:val="18"/>
        </w:rPr>
        <w:t>0</w:t>
      </w:r>
      <w:r w:rsidRPr="00CF325C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749FD11" w14:textId="77777777" w:rsidR="004562F2" w:rsidRPr="00CF325C" w:rsidRDefault="004562F2" w:rsidP="004562F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CF325C"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6DBACBE1" w14:textId="77777777" w:rsidR="004562F2" w:rsidRDefault="004562F2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7A9235E1" w14:textId="5F735CFC" w:rsidR="00C3326E" w:rsidRDefault="004562F2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4562F2">
        <w:rPr>
          <w:rFonts w:asciiTheme="minorEastAsia" w:eastAsiaTheme="minorEastAsia" w:hAnsiTheme="minorEastAsia"/>
          <w:b/>
          <w:bCs/>
          <w:noProof/>
          <w:sz w:val="30"/>
          <w:szCs w:val="30"/>
        </w:rPr>
        <w:drawing>
          <wp:inline distT="0" distB="0" distL="0" distR="0" wp14:anchorId="36EB9F56" wp14:editId="62ECCBCD">
            <wp:extent cx="4696904" cy="5393410"/>
            <wp:effectExtent l="0" t="0" r="2540" b="4445"/>
            <wp:docPr id="1655125771" name="그림 1" descr="텍스트, 스크린샷, 폰트, 메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25771" name="그림 1" descr="텍스트, 스크린샷, 폰트, 메뉴이(가) 표시된 사진&#10;&#10;AI가 생성한 콘텐츠는 부정확할 수 있습니다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16567" cy="5415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0FE40" w14:textId="77777777" w:rsidR="00D12DFF" w:rsidRDefault="00D12DFF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3AD6BAE7" w14:textId="13E62C6D" w:rsidR="00C3326E" w:rsidRPr="00F57144" w:rsidRDefault="009D2E63" w:rsidP="00F57144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7</w:t>
      </w:r>
      <w:r w:rsidR="00C3326E" w:rsidRPr="00C10940">
        <w:rPr>
          <w:rFonts w:asciiTheme="majorEastAsia" w:eastAsiaTheme="majorEastAsia" w:hAnsiTheme="majorEastAsia" w:hint="eastAsia"/>
        </w:rPr>
        <w:t>. 공용체 선언</w:t>
      </w:r>
    </w:p>
    <w:p w14:paraId="53D07D1B" w14:textId="77777777" w:rsidR="00164E03" w:rsidRDefault="00164E03" w:rsidP="00164E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union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Data {</w:t>
      </w:r>
    </w:p>
    <w:p w14:paraId="005C5924" w14:textId="77777777" w:rsidR="00164E03" w:rsidRDefault="00164E03" w:rsidP="00164E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i;</w:t>
      </w:r>
      <w:proofErr w:type="gramEnd"/>
    </w:p>
    <w:p w14:paraId="71D475DE" w14:textId="77777777" w:rsidR="00164E03" w:rsidRDefault="00164E03" w:rsidP="00164E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float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f;</w:t>
      </w:r>
      <w:proofErr w:type="gramEnd"/>
    </w:p>
    <w:p w14:paraId="7EBAC3E7" w14:textId="77777777" w:rsidR="00164E03" w:rsidRDefault="00164E03" w:rsidP="00164E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char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str[</w:t>
      </w:r>
      <w:proofErr w:type="gramEnd"/>
      <w:r>
        <w:rPr>
          <w:rFonts w:ascii="Hurmit Nerd Font Mono" w:hAnsi="Hurmit Nerd Font Mono"/>
          <w:color w:val="AE81FF"/>
          <w:sz w:val="18"/>
          <w:szCs w:val="18"/>
        </w:rPr>
        <w:t>20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];</w:t>
      </w:r>
      <w:proofErr w:type="gramEnd"/>
    </w:p>
    <w:p w14:paraId="5DFA5F8A" w14:textId="77777777" w:rsidR="00164E03" w:rsidRDefault="00164E03" w:rsidP="00164E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69301D41" w14:textId="77777777" w:rsidR="00164E03" w:rsidRDefault="00164E03" w:rsidP="00164E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75DF2492" w14:textId="77777777" w:rsidR="00164E03" w:rsidRDefault="00164E03" w:rsidP="00164E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0C8AECB4" w14:textId="77777777" w:rsidR="00164E03" w:rsidRDefault="00164E03" w:rsidP="00164E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8A76C03" w14:textId="77777777" w:rsidR="00164E03" w:rsidRDefault="00164E03" w:rsidP="00164E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6F682FF0" w14:textId="77777777" w:rsidR="00DC0F8E" w:rsidRDefault="00DC0F8E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658C5006" w14:textId="6B6760FE" w:rsidR="009D2E63" w:rsidRDefault="00892847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892847">
        <w:rPr>
          <w:rFonts w:asciiTheme="minorEastAsia" w:eastAsiaTheme="minorEastAsia" w:hAnsiTheme="minorEastAsia"/>
          <w:b/>
          <w:bCs/>
          <w:sz w:val="30"/>
          <w:szCs w:val="30"/>
        </w:rPr>
        <w:drawing>
          <wp:inline distT="0" distB="0" distL="0" distR="0" wp14:anchorId="7800D280" wp14:editId="5E164087">
            <wp:extent cx="5325287" cy="5463540"/>
            <wp:effectExtent l="0" t="0" r="0" b="0"/>
            <wp:docPr id="1247174611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174611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27502" cy="546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26B7" w14:textId="77777777" w:rsidR="009D2E63" w:rsidRDefault="009D2E63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/>
          <w:b/>
          <w:bCs/>
          <w:sz w:val="30"/>
          <w:szCs w:val="30"/>
        </w:rPr>
        <w:br w:type="page"/>
      </w:r>
    </w:p>
    <w:p w14:paraId="388262AA" w14:textId="43175A34" w:rsidR="009D2E63" w:rsidRDefault="009D2E63" w:rsidP="009D2E6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>8</w:t>
      </w:r>
      <w:r w:rsidRPr="00AB1B98">
        <w:rPr>
          <w:rFonts w:asciiTheme="minorEastAsia" w:eastAsiaTheme="minorEastAsia" w:hAnsiTheme="minorEastAsia" w:hint="eastAsia"/>
        </w:rPr>
        <w:t>. 열거형 정의</w:t>
      </w:r>
    </w:p>
    <w:p w14:paraId="3348C153" w14:textId="77777777" w:rsidR="00630931" w:rsidRDefault="00630931" w:rsidP="006309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enum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Color {</w:t>
      </w:r>
    </w:p>
    <w:p w14:paraId="092D6113" w14:textId="77777777" w:rsidR="00630931" w:rsidRDefault="00630931" w:rsidP="006309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RED,</w:t>
      </w:r>
    </w:p>
    <w:p w14:paraId="2CF1DA2A" w14:textId="77777777" w:rsidR="00630931" w:rsidRDefault="00630931" w:rsidP="006309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GREEN,</w:t>
      </w:r>
    </w:p>
    <w:p w14:paraId="554B42F1" w14:textId="77777777" w:rsidR="00630931" w:rsidRDefault="00630931" w:rsidP="006309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BLUE</w:t>
      </w:r>
    </w:p>
    <w:p w14:paraId="4353EE8B" w14:textId="77777777" w:rsidR="00630931" w:rsidRDefault="00630931" w:rsidP="006309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05F31FEB" w14:textId="77777777" w:rsidR="00630931" w:rsidRDefault="00630931" w:rsidP="006309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5B1C308B" w14:textId="77777777" w:rsidR="00630931" w:rsidRDefault="00630931" w:rsidP="006309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637F2AD9" w14:textId="77777777" w:rsidR="00630931" w:rsidRDefault="00630931" w:rsidP="006309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209BA552" w14:textId="77777777" w:rsidR="00630931" w:rsidRDefault="00630931" w:rsidP="0063093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6596C9B6" w14:textId="77777777" w:rsidR="009D2E63" w:rsidRDefault="009D2E63" w:rsidP="009D2E63">
      <w:pPr>
        <w:rPr>
          <w:rFonts w:asciiTheme="minorEastAsia" w:eastAsiaTheme="minorEastAsia" w:hAnsiTheme="minorEastAsia"/>
        </w:rPr>
      </w:pPr>
    </w:p>
    <w:p w14:paraId="586825F8" w14:textId="56FF5151" w:rsidR="00DA3E0C" w:rsidRDefault="009B34B3" w:rsidP="009D2E63">
      <w:pPr>
        <w:rPr>
          <w:rFonts w:asciiTheme="minorEastAsia" w:eastAsiaTheme="minorEastAsia" w:hAnsiTheme="minorEastAsia"/>
        </w:rPr>
      </w:pPr>
      <w:r w:rsidRPr="009B34B3">
        <w:rPr>
          <w:rFonts w:asciiTheme="minorEastAsia" w:eastAsiaTheme="minorEastAsia" w:hAnsiTheme="minorEastAsia"/>
        </w:rPr>
        <w:drawing>
          <wp:inline distT="0" distB="0" distL="0" distR="0" wp14:anchorId="1BDF6EC3" wp14:editId="06E80B4A">
            <wp:extent cx="5943600" cy="4851400"/>
            <wp:effectExtent l="0" t="0" r="0" b="0"/>
            <wp:docPr id="204944518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4518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90235" w14:textId="77777777" w:rsidR="00DA3E0C" w:rsidRDefault="00DA3E0C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7512578D" w14:textId="0B8F7CE8" w:rsidR="00DA3E0C" w:rsidRDefault="00DA3E0C" w:rsidP="009D2E6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 xml:space="preserve">9. </w:t>
      </w:r>
      <w:r>
        <w:rPr>
          <w:rFonts w:asciiTheme="minorEastAsia" w:eastAsiaTheme="minorEastAsia" w:hAnsiTheme="minorEastAsia" w:hint="eastAsia"/>
        </w:rPr>
        <w:t>열거형과 값 지정</w:t>
      </w:r>
    </w:p>
    <w:p w14:paraId="4B869059" w14:textId="77777777" w:rsidR="00056DCF" w:rsidRDefault="00056DCF" w:rsidP="00056D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enum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Weekday {</w:t>
      </w:r>
    </w:p>
    <w:p w14:paraId="045C71CA" w14:textId="77777777" w:rsidR="00056DCF" w:rsidRDefault="00056DCF" w:rsidP="00056D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MON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AE81FF"/>
          <w:sz w:val="18"/>
          <w:szCs w:val="18"/>
        </w:rPr>
        <w:t>1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, TUE, WED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AE81FF"/>
          <w:sz w:val="18"/>
          <w:szCs w:val="18"/>
        </w:rPr>
        <w:t>5</w:t>
      </w:r>
    </w:p>
    <w:p w14:paraId="6986027C" w14:textId="77777777" w:rsidR="00056DCF" w:rsidRDefault="00056DCF" w:rsidP="00056D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551A406A" w14:textId="77777777" w:rsidR="00056DCF" w:rsidRDefault="00056DCF" w:rsidP="00056D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6B25F587" w14:textId="77777777" w:rsidR="00056DCF" w:rsidRDefault="00056DCF" w:rsidP="00056D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2A491FC6" w14:textId="77777777" w:rsidR="00056DCF" w:rsidRDefault="00056DCF" w:rsidP="00056D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184E0EC3" w14:textId="71A2375D" w:rsidR="00056DCF" w:rsidRDefault="00056DCF" w:rsidP="00056D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6591B8C6" w14:textId="77777777" w:rsidR="00DA3E0C" w:rsidRDefault="00DA3E0C" w:rsidP="009D2E63">
      <w:pPr>
        <w:rPr>
          <w:rFonts w:asciiTheme="minorEastAsia" w:eastAsiaTheme="minorEastAsia" w:hAnsiTheme="minorEastAsia"/>
        </w:rPr>
      </w:pPr>
    </w:p>
    <w:p w14:paraId="556BF65D" w14:textId="13A286A7" w:rsidR="00CE1AD3" w:rsidRDefault="003B7C10" w:rsidP="009D2E63">
      <w:pPr>
        <w:rPr>
          <w:rFonts w:asciiTheme="minorEastAsia" w:eastAsiaTheme="minorEastAsia" w:hAnsiTheme="minorEastAsia"/>
        </w:rPr>
      </w:pPr>
      <w:r w:rsidRPr="003B7C10">
        <w:rPr>
          <w:rFonts w:asciiTheme="minorEastAsia" w:eastAsiaTheme="minorEastAsia" w:hAnsiTheme="minorEastAsia"/>
        </w:rPr>
        <w:drawing>
          <wp:inline distT="0" distB="0" distL="0" distR="0" wp14:anchorId="5D147627" wp14:editId="06D2D018">
            <wp:extent cx="5943600" cy="5428615"/>
            <wp:effectExtent l="0" t="0" r="0" b="0"/>
            <wp:docPr id="203695540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5540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F83F" w14:textId="77777777" w:rsidR="00CE1AD3" w:rsidRDefault="00CE1AD3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1FDA3995" w14:textId="4B8237FD" w:rsidR="00CE1AD3" w:rsidRDefault="00CE1AD3" w:rsidP="009D2E6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 xml:space="preserve">10. </w:t>
      </w:r>
      <w:r>
        <w:rPr>
          <w:rFonts w:asciiTheme="minorEastAsia" w:eastAsiaTheme="minorEastAsia" w:hAnsiTheme="minorEastAsia" w:hint="eastAsia"/>
        </w:rPr>
        <w:t>함수 선언</w:t>
      </w:r>
    </w:p>
    <w:p w14:paraId="5573AB89" w14:textId="77777777" w:rsidR="00850B57" w:rsidRDefault="00850B57" w:rsidP="00850B5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sum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i/>
          <w:iCs/>
          <w:color w:val="84B6F4"/>
          <w:sz w:val="18"/>
          <w:szCs w:val="18"/>
        </w:rPr>
        <w:t>a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i/>
          <w:iCs/>
          <w:color w:val="84B6F4"/>
          <w:sz w:val="18"/>
          <w:szCs w:val="18"/>
        </w:rPr>
        <w:t>b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);</w:t>
      </w:r>
      <w:proofErr w:type="gramEnd"/>
    </w:p>
    <w:p w14:paraId="51889C42" w14:textId="77777777" w:rsidR="00850B57" w:rsidRDefault="00850B57" w:rsidP="00850B5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00DF62A0" w14:textId="77777777" w:rsidR="00850B57" w:rsidRDefault="00850B57" w:rsidP="00850B5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14D75504" w14:textId="77777777" w:rsidR="00850B57" w:rsidRDefault="00850B57" w:rsidP="00850B5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23E53979" w14:textId="77777777" w:rsidR="00850B57" w:rsidRDefault="00850B57" w:rsidP="00850B5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509269A0" w14:textId="77777777" w:rsidR="00CE1AD3" w:rsidRDefault="00CE1AD3" w:rsidP="009D2E63">
      <w:pPr>
        <w:rPr>
          <w:rFonts w:asciiTheme="minorEastAsia" w:eastAsiaTheme="minorEastAsia" w:hAnsiTheme="minorEastAsia"/>
        </w:rPr>
      </w:pPr>
    </w:p>
    <w:p w14:paraId="5EE6A2C0" w14:textId="16AB2A80" w:rsidR="00CE1AD3" w:rsidRDefault="00234143" w:rsidP="009D2E63">
      <w:pPr>
        <w:rPr>
          <w:rFonts w:asciiTheme="minorEastAsia" w:eastAsiaTheme="minorEastAsia" w:hAnsiTheme="minorEastAsia"/>
        </w:rPr>
      </w:pPr>
      <w:r w:rsidRPr="00234143">
        <w:rPr>
          <w:rFonts w:asciiTheme="minorEastAsia" w:eastAsiaTheme="minorEastAsia" w:hAnsiTheme="minorEastAsia"/>
        </w:rPr>
        <w:drawing>
          <wp:inline distT="0" distB="0" distL="0" distR="0" wp14:anchorId="3F8A22C7" wp14:editId="21B1587C">
            <wp:extent cx="5943600" cy="5074285"/>
            <wp:effectExtent l="0" t="0" r="0" b="5715"/>
            <wp:docPr id="178398781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98781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7B6D" w14:textId="77777777" w:rsidR="00CE1AD3" w:rsidRDefault="00CE1AD3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2FEDDA06" w14:textId="295E89BC" w:rsidR="00CE1AD3" w:rsidRDefault="00CE1AD3" w:rsidP="009D2E6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>11. 함수 정의</w:t>
      </w:r>
    </w:p>
    <w:p w14:paraId="476B33B4" w14:textId="77777777" w:rsidR="00CE1AD3" w:rsidRPr="00152418" w:rsidRDefault="00CE1AD3" w:rsidP="00CE1AD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52418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152418">
        <w:rPr>
          <w:rFonts w:ascii="Hurmit Nerd Font Mono" w:hAnsi="Hurmit Nerd Font Mono"/>
          <w:color w:val="FDF9C4"/>
          <w:sz w:val="18"/>
          <w:szCs w:val="18"/>
        </w:rPr>
        <w:t>sum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152418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52418">
        <w:rPr>
          <w:rFonts w:ascii="Hurmit Nerd Font Mono" w:hAnsi="Hurmit Nerd Font Mono"/>
          <w:i/>
          <w:iCs/>
          <w:color w:val="84B6F4"/>
          <w:sz w:val="18"/>
          <w:szCs w:val="18"/>
        </w:rPr>
        <w:t>a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 w:rsidRPr="00152418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52418">
        <w:rPr>
          <w:rFonts w:ascii="Hurmit Nerd Font Mono" w:hAnsi="Hurmit Nerd Font Mono"/>
          <w:i/>
          <w:iCs/>
          <w:color w:val="84B6F4"/>
          <w:sz w:val="18"/>
          <w:szCs w:val="18"/>
        </w:rPr>
        <w:t>b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76AB64B7" w14:textId="77777777" w:rsidR="00CE1AD3" w:rsidRPr="00152418" w:rsidRDefault="00CE1AD3" w:rsidP="00CE1AD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152418">
        <w:rPr>
          <w:rFonts w:ascii="Hurmit Nerd Font Mono" w:hAnsi="Hurmit Nerd Font Mono"/>
          <w:color w:val="B0C7B8"/>
          <w:sz w:val="18"/>
          <w:szCs w:val="18"/>
        </w:rPr>
        <w:t>return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52418">
        <w:rPr>
          <w:rFonts w:ascii="Hurmit Nerd Font Mono" w:hAnsi="Hurmit Nerd Font Mono"/>
          <w:i/>
          <w:iCs/>
          <w:color w:val="84B6F4"/>
          <w:sz w:val="18"/>
          <w:szCs w:val="18"/>
        </w:rPr>
        <w:t>a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52418">
        <w:rPr>
          <w:rFonts w:ascii="Hurmit Nerd Font Mono" w:hAnsi="Hurmit Nerd Font Mono"/>
          <w:color w:val="D1E3D9"/>
          <w:sz w:val="18"/>
          <w:szCs w:val="18"/>
        </w:rPr>
        <w:t>+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152418">
        <w:rPr>
          <w:rFonts w:ascii="Hurmit Nerd Font Mono" w:hAnsi="Hurmit Nerd Font Mono"/>
          <w:i/>
          <w:iCs/>
          <w:color w:val="84B6F4"/>
          <w:sz w:val="18"/>
          <w:szCs w:val="18"/>
        </w:rPr>
        <w:t>b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2843C900" w14:textId="77777777" w:rsidR="00CE1AD3" w:rsidRPr="00152418" w:rsidRDefault="00CE1AD3" w:rsidP="00CE1AD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52418"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4B82DCE4" w14:textId="77777777" w:rsidR="00CE1AD3" w:rsidRPr="00152418" w:rsidRDefault="00CE1AD3" w:rsidP="00CE1AD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7660F323" w14:textId="77777777" w:rsidR="00CE1AD3" w:rsidRPr="00152418" w:rsidRDefault="00CE1AD3" w:rsidP="00CE1AD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52418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152418">
        <w:rPr>
          <w:rFonts w:ascii="Hurmit Nerd Font Mono" w:hAnsi="Hurmit Nerd Font Mono"/>
          <w:color w:val="FDF9C4"/>
          <w:sz w:val="18"/>
          <w:szCs w:val="18"/>
        </w:rPr>
        <w:t>main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152418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005C7D88" w14:textId="77777777" w:rsidR="00CE1AD3" w:rsidRPr="00152418" w:rsidRDefault="00CE1AD3" w:rsidP="00CE1AD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152418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52418">
        <w:rPr>
          <w:rFonts w:ascii="Hurmit Nerd Font Mono" w:hAnsi="Hurmit Nerd Font Mono"/>
          <w:color w:val="B5D3F8"/>
          <w:sz w:val="18"/>
          <w:szCs w:val="18"/>
        </w:rPr>
        <w:t>result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52418">
        <w:rPr>
          <w:rFonts w:ascii="Hurmit Nerd Font Mono" w:hAnsi="Hurmit Nerd Font Mono"/>
          <w:color w:val="D1E3D9"/>
          <w:sz w:val="18"/>
          <w:szCs w:val="18"/>
        </w:rPr>
        <w:t>=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152418">
        <w:rPr>
          <w:rFonts w:ascii="Hurmit Nerd Font Mono" w:hAnsi="Hurmit Nerd Font Mono"/>
          <w:color w:val="FDF9C4"/>
          <w:sz w:val="18"/>
          <w:szCs w:val="18"/>
        </w:rPr>
        <w:t>sum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152418">
        <w:rPr>
          <w:rFonts w:ascii="Hurmit Nerd Font Mono" w:hAnsi="Hurmit Nerd Font Mono"/>
          <w:color w:val="AE81FF"/>
          <w:sz w:val="18"/>
          <w:szCs w:val="18"/>
        </w:rPr>
        <w:t>3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 w:rsidRPr="00152418">
        <w:rPr>
          <w:rFonts w:ascii="Hurmit Nerd Font Mono" w:hAnsi="Hurmit Nerd Font Mono"/>
          <w:color w:val="AE81FF"/>
          <w:sz w:val="18"/>
          <w:szCs w:val="18"/>
        </w:rPr>
        <w:t>4</w:t>
      </w:r>
      <w:proofErr w:type="gramStart"/>
      <w:r w:rsidRPr="00152418">
        <w:rPr>
          <w:rFonts w:ascii="Hurmit Nerd Font Mono" w:hAnsi="Hurmit Nerd Font Mono"/>
          <w:color w:val="F8F8F2"/>
          <w:sz w:val="18"/>
          <w:szCs w:val="18"/>
        </w:rPr>
        <w:t>);</w:t>
      </w:r>
      <w:proofErr w:type="gramEnd"/>
    </w:p>
    <w:p w14:paraId="77486899" w14:textId="77777777" w:rsidR="00CE1AD3" w:rsidRPr="00152418" w:rsidRDefault="00CE1AD3" w:rsidP="00CE1AD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152418">
        <w:rPr>
          <w:rFonts w:ascii="Hurmit Nerd Font Mono" w:hAnsi="Hurmit Nerd Font Mono"/>
          <w:color w:val="B0C7B8"/>
          <w:sz w:val="18"/>
          <w:szCs w:val="18"/>
        </w:rPr>
        <w:t>return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152418">
        <w:rPr>
          <w:rFonts w:ascii="Hurmit Nerd Font Mono" w:hAnsi="Hurmit Nerd Font Mono"/>
          <w:color w:val="AE81FF"/>
          <w:sz w:val="18"/>
          <w:szCs w:val="18"/>
        </w:rPr>
        <w:t>0</w:t>
      </w:r>
      <w:r w:rsidRPr="00152418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2FE1BD81" w14:textId="77777777" w:rsidR="00CE1AD3" w:rsidRPr="00152418" w:rsidRDefault="00CE1AD3" w:rsidP="00CE1AD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52418"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5C247124" w14:textId="77777777" w:rsidR="00CE1AD3" w:rsidRDefault="00CE1AD3" w:rsidP="009D2E63">
      <w:pPr>
        <w:rPr>
          <w:rFonts w:asciiTheme="minorEastAsia" w:eastAsiaTheme="minorEastAsia" w:hAnsiTheme="minorEastAsia"/>
        </w:rPr>
      </w:pPr>
    </w:p>
    <w:p w14:paraId="61AA0688" w14:textId="77777777" w:rsidR="000D7473" w:rsidRDefault="00714099" w:rsidP="000D7473">
      <w:pPr>
        <w:rPr>
          <w:rFonts w:asciiTheme="minorEastAsia" w:eastAsiaTheme="minorEastAsia" w:hAnsiTheme="minorEastAsia"/>
        </w:rPr>
      </w:pPr>
      <w:r w:rsidRPr="00714099">
        <w:rPr>
          <w:rFonts w:asciiTheme="minorEastAsia" w:eastAsiaTheme="minorEastAsia" w:hAnsiTheme="minorEastAsia"/>
          <w:noProof/>
        </w:rPr>
        <w:drawing>
          <wp:inline distT="0" distB="0" distL="0" distR="0" wp14:anchorId="6A942B11" wp14:editId="7885E562">
            <wp:extent cx="4620338" cy="5935851"/>
            <wp:effectExtent l="0" t="0" r="2540" b="0"/>
            <wp:docPr id="1986290703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90703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32441" cy="59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DCD6" w14:textId="77777777" w:rsidR="008F69AE" w:rsidRDefault="008F69AE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2A4021B0" w14:textId="1DA008F6" w:rsidR="000D7473" w:rsidRDefault="000D7473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 w:hint="eastAsia"/>
        </w:rPr>
        <w:lastRenderedPageBreak/>
        <w:t xml:space="preserve">12. </w:t>
      </w:r>
      <w:r>
        <w:rPr>
          <w:rFonts w:asciiTheme="minorEastAsia" w:eastAsiaTheme="minorEastAsia" w:hAnsiTheme="minorEastAsia"/>
        </w:rPr>
        <w:t xml:space="preserve">if </w:t>
      </w:r>
      <w:r>
        <w:rPr>
          <w:rFonts w:asciiTheme="minorEastAsia" w:eastAsiaTheme="minorEastAsia" w:hAnsiTheme="minorEastAsia" w:hint="eastAsia"/>
        </w:rPr>
        <w:t>문</w:t>
      </w:r>
    </w:p>
    <w:p w14:paraId="2E6583B1" w14:textId="77777777" w:rsidR="000D7473" w:rsidRPr="00A83FFB" w:rsidRDefault="000D7473" w:rsidP="000D747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A83FFB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A83FFB">
        <w:rPr>
          <w:rFonts w:ascii="Hurmit Nerd Font Mono" w:hAnsi="Hurmit Nerd Font Mono"/>
          <w:color w:val="FDF9C4"/>
          <w:sz w:val="18"/>
          <w:szCs w:val="18"/>
        </w:rPr>
        <w:t>main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A83FFB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0779ED1A" w14:textId="77777777" w:rsidR="000D7473" w:rsidRPr="00A83FFB" w:rsidRDefault="000D7473" w:rsidP="000D747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A83FFB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A83FFB">
        <w:rPr>
          <w:rFonts w:ascii="Hurmit Nerd Font Mono" w:hAnsi="Hurmit Nerd Font Mono"/>
          <w:color w:val="B5D3F8"/>
          <w:sz w:val="18"/>
          <w:szCs w:val="18"/>
        </w:rPr>
        <w:t>x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A83FFB">
        <w:rPr>
          <w:rFonts w:ascii="Hurmit Nerd Font Mono" w:hAnsi="Hurmit Nerd Font Mono"/>
          <w:color w:val="D1E3D9"/>
          <w:sz w:val="18"/>
          <w:szCs w:val="18"/>
        </w:rPr>
        <w:t>=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A83FFB">
        <w:rPr>
          <w:rFonts w:ascii="Hurmit Nerd Font Mono" w:hAnsi="Hurmit Nerd Font Mono"/>
          <w:color w:val="AE81FF"/>
          <w:sz w:val="18"/>
          <w:szCs w:val="18"/>
        </w:rPr>
        <w:t>5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6B89C314" w14:textId="77777777" w:rsidR="000D7473" w:rsidRPr="00A83FFB" w:rsidRDefault="000D7473" w:rsidP="000D747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A83FFB">
        <w:rPr>
          <w:rFonts w:ascii="Hurmit Nerd Font Mono" w:hAnsi="Hurmit Nerd Font Mono"/>
          <w:color w:val="B0C7B8"/>
          <w:sz w:val="18"/>
          <w:szCs w:val="18"/>
        </w:rPr>
        <w:t>if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(</w:t>
      </w:r>
      <w:r w:rsidRPr="00A83FFB">
        <w:rPr>
          <w:rFonts w:ascii="Hurmit Nerd Font Mono" w:hAnsi="Hurmit Nerd Font Mono"/>
          <w:color w:val="B5D3F8"/>
          <w:sz w:val="18"/>
          <w:szCs w:val="18"/>
        </w:rPr>
        <w:t>x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A83FFB">
        <w:rPr>
          <w:rFonts w:ascii="Hurmit Nerd Font Mono" w:hAnsi="Hurmit Nerd Font Mono"/>
          <w:color w:val="D1E3D9"/>
          <w:sz w:val="18"/>
          <w:szCs w:val="18"/>
        </w:rPr>
        <w:t>&gt;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A83FFB">
        <w:rPr>
          <w:rFonts w:ascii="Hurmit Nerd Font Mono" w:hAnsi="Hurmit Nerd Font Mono"/>
          <w:color w:val="AE81FF"/>
          <w:sz w:val="18"/>
          <w:szCs w:val="18"/>
        </w:rPr>
        <w:t>0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>)</w:t>
      </w:r>
    </w:p>
    <w:p w14:paraId="1F0DBECB" w14:textId="77777777" w:rsidR="000D7473" w:rsidRPr="00A83FFB" w:rsidRDefault="000D7473" w:rsidP="000D747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       </w:t>
      </w:r>
      <w:r w:rsidRPr="00A83FFB">
        <w:rPr>
          <w:rFonts w:ascii="Hurmit Nerd Font Mono" w:hAnsi="Hurmit Nerd Font Mono"/>
          <w:color w:val="B5D3F8"/>
          <w:sz w:val="18"/>
          <w:szCs w:val="18"/>
        </w:rPr>
        <w:t>x</w:t>
      </w:r>
      <w:r w:rsidRPr="00A83FFB">
        <w:rPr>
          <w:rFonts w:ascii="Hurmit Nerd Font Mono" w:hAnsi="Hurmit Nerd Font Mono"/>
          <w:color w:val="D1E3D9"/>
          <w:sz w:val="18"/>
          <w:szCs w:val="18"/>
        </w:rPr>
        <w:t>-</w:t>
      </w:r>
      <w:proofErr w:type="gramStart"/>
      <w:r w:rsidRPr="00A83FFB">
        <w:rPr>
          <w:rFonts w:ascii="Hurmit Nerd Font Mono" w:hAnsi="Hurmit Nerd Font Mono"/>
          <w:color w:val="D1E3D9"/>
          <w:sz w:val="18"/>
          <w:szCs w:val="18"/>
        </w:rPr>
        <w:t>-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6D5D3434" w14:textId="77777777" w:rsidR="000D7473" w:rsidRPr="00A83FFB" w:rsidRDefault="000D7473" w:rsidP="000D747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A83FFB">
        <w:rPr>
          <w:rFonts w:ascii="Hurmit Nerd Font Mono" w:hAnsi="Hurmit Nerd Font Mono"/>
          <w:color w:val="B0C7B8"/>
          <w:sz w:val="18"/>
          <w:szCs w:val="18"/>
        </w:rPr>
        <w:t>else</w:t>
      </w:r>
    </w:p>
    <w:p w14:paraId="2BA8B384" w14:textId="77777777" w:rsidR="000D7473" w:rsidRPr="00A83FFB" w:rsidRDefault="000D7473" w:rsidP="000D747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       </w:t>
      </w:r>
      <w:r w:rsidRPr="00A83FFB">
        <w:rPr>
          <w:rFonts w:ascii="Hurmit Nerd Font Mono" w:hAnsi="Hurmit Nerd Font Mono"/>
          <w:color w:val="B5D3F8"/>
          <w:sz w:val="18"/>
          <w:szCs w:val="18"/>
        </w:rPr>
        <w:t>x</w:t>
      </w:r>
      <w:r w:rsidRPr="00A83FFB">
        <w:rPr>
          <w:rFonts w:ascii="Hurmit Nerd Font Mono" w:hAnsi="Hurmit Nerd Font Mono"/>
          <w:color w:val="D1E3D9"/>
          <w:sz w:val="18"/>
          <w:szCs w:val="18"/>
        </w:rPr>
        <w:t>+</w:t>
      </w:r>
      <w:proofErr w:type="gramStart"/>
      <w:r w:rsidRPr="00A83FFB">
        <w:rPr>
          <w:rFonts w:ascii="Hurmit Nerd Font Mono" w:hAnsi="Hurmit Nerd Font Mono"/>
          <w:color w:val="D1E3D9"/>
          <w:sz w:val="18"/>
          <w:szCs w:val="18"/>
        </w:rPr>
        <w:t>+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01FB95C4" w14:textId="77777777" w:rsidR="000D7473" w:rsidRPr="00A83FFB" w:rsidRDefault="000D7473" w:rsidP="000D747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A83FFB">
        <w:rPr>
          <w:rFonts w:ascii="Hurmit Nerd Font Mono" w:hAnsi="Hurmit Nerd Font Mono"/>
          <w:color w:val="B0C7B8"/>
          <w:sz w:val="18"/>
          <w:szCs w:val="18"/>
        </w:rPr>
        <w:t>return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A83FFB">
        <w:rPr>
          <w:rFonts w:ascii="Hurmit Nerd Font Mono" w:hAnsi="Hurmit Nerd Font Mono"/>
          <w:color w:val="AE81FF"/>
          <w:sz w:val="18"/>
          <w:szCs w:val="18"/>
        </w:rPr>
        <w:t>0</w:t>
      </w:r>
      <w:r w:rsidRPr="00A83FFB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2BAD2645" w14:textId="77777777" w:rsidR="000D7473" w:rsidRPr="00A83FFB" w:rsidRDefault="000D7473" w:rsidP="000D747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A83FFB"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6CB177D2" w14:textId="77777777" w:rsidR="000D7473" w:rsidRDefault="000D7473">
      <w:pPr>
        <w:spacing w:after="160" w:line="259" w:lineRule="auto"/>
        <w:rPr>
          <w:rFonts w:asciiTheme="minorEastAsia" w:eastAsiaTheme="minorEastAsia" w:hAnsiTheme="minorEastAsia"/>
        </w:rPr>
      </w:pPr>
    </w:p>
    <w:p w14:paraId="31B0B945" w14:textId="77777777" w:rsidR="000D7473" w:rsidRDefault="000D7473" w:rsidP="000D7473">
      <w:pPr>
        <w:spacing w:after="160" w:line="259" w:lineRule="auto"/>
        <w:rPr>
          <w:rFonts w:asciiTheme="minorEastAsia" w:eastAsiaTheme="minorEastAsia" w:hAnsiTheme="minorEastAsia"/>
        </w:rPr>
      </w:pPr>
      <w:r w:rsidRPr="000D7473">
        <w:rPr>
          <w:rFonts w:asciiTheme="minorEastAsia" w:eastAsiaTheme="minorEastAsia" w:hAnsiTheme="minorEastAsia"/>
          <w:noProof/>
        </w:rPr>
        <w:drawing>
          <wp:inline distT="0" distB="0" distL="0" distR="0" wp14:anchorId="33171F5F" wp14:editId="2DA2EDE6">
            <wp:extent cx="5943600" cy="5805805"/>
            <wp:effectExtent l="0" t="0" r="0" b="0"/>
            <wp:docPr id="107352708" name="그림 1" descr="텍스트, 스크린샷, 메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52708" name="그림 1" descr="텍스트, 스크린샷, 메뉴이(가) 표시된 사진&#10;&#10;AI가 생성한 콘텐츠는 부정확할 수 있습니다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AF23" w14:textId="6293F42B" w:rsidR="000D7473" w:rsidRDefault="000D7473" w:rsidP="00D94B90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 xml:space="preserve">13. </w:t>
      </w:r>
      <w:r w:rsidR="00D94B90">
        <w:rPr>
          <w:rFonts w:asciiTheme="minorEastAsia" w:eastAsiaTheme="minorEastAsia" w:hAnsiTheme="minorEastAsia"/>
        </w:rPr>
        <w:t xml:space="preserve">while </w:t>
      </w:r>
      <w:r w:rsidR="00D94B90">
        <w:rPr>
          <w:rFonts w:asciiTheme="minorEastAsia" w:eastAsiaTheme="minorEastAsia" w:hAnsiTheme="minorEastAsia" w:hint="eastAsia"/>
        </w:rPr>
        <w:t>반복문</w:t>
      </w:r>
    </w:p>
    <w:p w14:paraId="023F4339" w14:textId="77777777" w:rsidR="00D94B90" w:rsidRPr="0065745B" w:rsidRDefault="00D94B90" w:rsidP="00D94B9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65745B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65745B">
        <w:rPr>
          <w:rFonts w:ascii="Hurmit Nerd Font Mono" w:hAnsi="Hurmit Nerd Font Mono"/>
          <w:color w:val="FDF9C4"/>
          <w:sz w:val="18"/>
          <w:szCs w:val="18"/>
        </w:rPr>
        <w:t>main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65745B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500299AE" w14:textId="77777777" w:rsidR="00D94B90" w:rsidRPr="0065745B" w:rsidRDefault="00D94B90" w:rsidP="00D94B9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65745B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n </w:t>
      </w:r>
      <w:r w:rsidRPr="0065745B">
        <w:rPr>
          <w:rFonts w:ascii="Hurmit Nerd Font Mono" w:hAnsi="Hurmit Nerd Font Mono"/>
          <w:color w:val="D1E3D9"/>
          <w:sz w:val="18"/>
          <w:szCs w:val="18"/>
        </w:rPr>
        <w:t>=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65745B">
        <w:rPr>
          <w:rFonts w:ascii="Hurmit Nerd Font Mono" w:hAnsi="Hurmit Nerd Font Mono"/>
          <w:color w:val="AE81FF"/>
          <w:sz w:val="18"/>
          <w:szCs w:val="18"/>
        </w:rPr>
        <w:t>3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0ECE75FE" w14:textId="77777777" w:rsidR="00D94B90" w:rsidRPr="0065745B" w:rsidRDefault="00D94B90" w:rsidP="00D94B9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 w:rsidRPr="0065745B">
        <w:rPr>
          <w:rFonts w:ascii="Hurmit Nerd Font Mono" w:hAnsi="Hurmit Nerd Font Mono"/>
          <w:color w:val="B0C7B8"/>
          <w:sz w:val="18"/>
          <w:szCs w:val="18"/>
        </w:rPr>
        <w:t>while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n </w:t>
      </w:r>
      <w:r w:rsidRPr="0065745B">
        <w:rPr>
          <w:rFonts w:ascii="Hurmit Nerd Font Mono" w:hAnsi="Hurmit Nerd Font Mono"/>
          <w:color w:val="D1E3D9"/>
          <w:sz w:val="18"/>
          <w:szCs w:val="18"/>
        </w:rPr>
        <w:t>&gt;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65745B">
        <w:rPr>
          <w:rFonts w:ascii="Hurmit Nerd Font Mono" w:hAnsi="Hurmit Nerd Font Mono"/>
          <w:color w:val="AE81FF"/>
          <w:sz w:val="18"/>
          <w:szCs w:val="18"/>
        </w:rPr>
        <w:t>0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21914A39" w14:textId="77777777" w:rsidR="00D94B90" w:rsidRPr="0065745B" w:rsidRDefault="00D94B90" w:rsidP="00D94B9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       n</w:t>
      </w:r>
      <w:r w:rsidRPr="0065745B">
        <w:rPr>
          <w:rFonts w:ascii="Hurmit Nerd Font Mono" w:hAnsi="Hurmit Nerd Font Mono"/>
          <w:color w:val="D1E3D9"/>
          <w:sz w:val="18"/>
          <w:szCs w:val="18"/>
        </w:rPr>
        <w:t>-</w:t>
      </w:r>
      <w:proofErr w:type="gramStart"/>
      <w:r w:rsidRPr="0065745B">
        <w:rPr>
          <w:rFonts w:ascii="Hurmit Nerd Font Mono" w:hAnsi="Hurmit Nerd Font Mono"/>
          <w:color w:val="D1E3D9"/>
          <w:sz w:val="18"/>
          <w:szCs w:val="18"/>
        </w:rPr>
        <w:t>-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5DD921FB" w14:textId="77777777" w:rsidR="00D94B90" w:rsidRPr="0065745B" w:rsidRDefault="00D94B90" w:rsidP="00D94B9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   }</w:t>
      </w:r>
    </w:p>
    <w:p w14:paraId="6DF979A4" w14:textId="77777777" w:rsidR="00D94B90" w:rsidRPr="0065745B" w:rsidRDefault="00D94B90" w:rsidP="00D94B9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65745B">
        <w:rPr>
          <w:rFonts w:ascii="Hurmit Nerd Font Mono" w:hAnsi="Hurmit Nerd Font Mono"/>
          <w:color w:val="B0C7B8"/>
          <w:sz w:val="18"/>
          <w:szCs w:val="18"/>
        </w:rPr>
        <w:t>return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65745B">
        <w:rPr>
          <w:rFonts w:ascii="Hurmit Nerd Font Mono" w:hAnsi="Hurmit Nerd Font Mono"/>
          <w:color w:val="AE81FF"/>
          <w:sz w:val="18"/>
          <w:szCs w:val="18"/>
        </w:rPr>
        <w:t>0</w:t>
      </w:r>
      <w:r w:rsidRPr="0065745B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16BC7228" w14:textId="77777777" w:rsidR="00D94B90" w:rsidRPr="0065745B" w:rsidRDefault="00D94B90" w:rsidP="00D94B9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65745B"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B2BC99B" w14:textId="77777777" w:rsidR="00D94B90" w:rsidRDefault="00D94B90" w:rsidP="00D94B90">
      <w:pPr>
        <w:spacing w:after="160" w:line="259" w:lineRule="auto"/>
        <w:rPr>
          <w:rFonts w:asciiTheme="minorEastAsia" w:eastAsiaTheme="minorEastAsia" w:hAnsiTheme="minorEastAsia"/>
        </w:rPr>
      </w:pPr>
    </w:p>
    <w:p w14:paraId="57E7B365" w14:textId="7529FA41" w:rsidR="00852452" w:rsidRDefault="00852452" w:rsidP="000D7473">
      <w:pPr>
        <w:spacing w:after="160" w:line="259" w:lineRule="auto"/>
        <w:rPr>
          <w:rFonts w:asciiTheme="minorEastAsia" w:eastAsiaTheme="minorEastAsia" w:hAnsiTheme="minorEastAsia"/>
        </w:rPr>
      </w:pPr>
      <w:r w:rsidRPr="00852452">
        <w:rPr>
          <w:rFonts w:asciiTheme="minorEastAsia" w:eastAsiaTheme="minorEastAsia" w:hAnsiTheme="minorEastAsia"/>
          <w:noProof/>
        </w:rPr>
        <w:drawing>
          <wp:inline distT="0" distB="0" distL="0" distR="0" wp14:anchorId="43069B2E" wp14:editId="6E43BA75">
            <wp:extent cx="5943600" cy="5374640"/>
            <wp:effectExtent l="0" t="0" r="0" b="0"/>
            <wp:docPr id="51416474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6474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2949C" w14:textId="77777777" w:rsidR="00852452" w:rsidRDefault="00852452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553F36E6" w14:textId="51BA5700" w:rsidR="00D94B90" w:rsidRPr="00064E6C" w:rsidRDefault="00372CF8" w:rsidP="00064E6C">
      <w:pPr>
        <w:rPr>
          <w:rFonts w:asciiTheme="majorEastAsia" w:eastAsiaTheme="majorEastAsia" w:hAnsiTheme="majorEastAsia"/>
        </w:rPr>
      </w:pPr>
      <w:r w:rsidRPr="00324E6F">
        <w:rPr>
          <w:rFonts w:asciiTheme="majorEastAsia" w:eastAsiaTheme="majorEastAsia" w:hAnsiTheme="majorEastAsia" w:hint="eastAsia"/>
        </w:rPr>
        <w:lastRenderedPageBreak/>
        <w:t>1</w:t>
      </w:r>
      <w:r>
        <w:rPr>
          <w:rFonts w:asciiTheme="majorEastAsia" w:eastAsiaTheme="majorEastAsia" w:hAnsiTheme="majorEastAsia"/>
        </w:rPr>
        <w:t>4</w:t>
      </w:r>
      <w:r w:rsidRPr="00324E6F">
        <w:rPr>
          <w:rFonts w:asciiTheme="majorEastAsia" w:eastAsiaTheme="majorEastAsia" w:hAnsiTheme="majorEastAsia" w:hint="eastAsia"/>
        </w:rPr>
        <w:t xml:space="preserve">. </w:t>
      </w:r>
      <w:r w:rsidRPr="00324E6F">
        <w:rPr>
          <w:rFonts w:asciiTheme="majorEastAsia" w:eastAsiaTheme="majorEastAsia" w:hAnsiTheme="majorEastAsia"/>
        </w:rPr>
        <w:t>do-while</w:t>
      </w:r>
      <w:r w:rsidRPr="00324E6F">
        <w:rPr>
          <w:rFonts w:asciiTheme="majorEastAsia" w:eastAsiaTheme="majorEastAsia" w:hAnsiTheme="majorEastAsia" w:hint="eastAsia"/>
        </w:rPr>
        <w:t xml:space="preserve"> 반복문</w:t>
      </w:r>
    </w:p>
    <w:p w14:paraId="23EE2503" w14:textId="77777777" w:rsidR="009B2735" w:rsidRDefault="009B2735" w:rsidP="009B273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count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i/>
          <w:iCs/>
          <w:color w:val="84B6F4"/>
          <w:sz w:val="18"/>
          <w:szCs w:val="18"/>
        </w:rPr>
        <w:t>n</w:t>
      </w:r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020E9F70" w14:textId="77777777" w:rsidR="009B2735" w:rsidRDefault="009B2735" w:rsidP="009B273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do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{</w:t>
      </w:r>
    </w:p>
    <w:p w14:paraId="060739C6" w14:textId="77777777" w:rsidR="009B2735" w:rsidRDefault="009B2735" w:rsidP="009B273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    n</w:t>
      </w:r>
      <w:r>
        <w:rPr>
          <w:rFonts w:ascii="Hurmit Nerd Font Mono" w:hAnsi="Hurmit Nerd Font Mono"/>
          <w:color w:val="D1E3D9"/>
          <w:sz w:val="18"/>
          <w:szCs w:val="18"/>
        </w:rPr>
        <w:t>-</w:t>
      </w:r>
      <w:proofErr w:type="gramStart"/>
      <w:r>
        <w:rPr>
          <w:rFonts w:ascii="Hurmit Nerd Font Mono" w:hAnsi="Hurmit Nerd Font Mono"/>
          <w:color w:val="D1E3D9"/>
          <w:sz w:val="18"/>
          <w:szCs w:val="18"/>
        </w:rPr>
        <w:t>-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5E40093E" w14:textId="77777777" w:rsidR="009B2735" w:rsidRDefault="009B2735" w:rsidP="009B273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} </w:t>
      </w:r>
      <w:proofErr w:type="gramStart"/>
      <w:r>
        <w:rPr>
          <w:rFonts w:ascii="Hurmit Nerd Font Mono" w:hAnsi="Hurmit Nerd Font Mono"/>
          <w:color w:val="B0C7B8"/>
          <w:sz w:val="18"/>
          <w:szCs w:val="18"/>
        </w:rPr>
        <w:t>while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n </w:t>
      </w:r>
      <w:r>
        <w:rPr>
          <w:rFonts w:ascii="Hurmit Nerd Font Mono" w:hAnsi="Hurmit Nerd Font Mono"/>
          <w:color w:val="D1E3D9"/>
          <w:sz w:val="18"/>
          <w:szCs w:val="18"/>
        </w:rPr>
        <w:t>&gt;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AE81FF"/>
          <w:sz w:val="18"/>
          <w:szCs w:val="18"/>
        </w:rPr>
        <w:t>0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);</w:t>
      </w:r>
      <w:proofErr w:type="gramEnd"/>
    </w:p>
    <w:p w14:paraId="59AF75B8" w14:textId="77777777" w:rsidR="009B2735" w:rsidRDefault="009B2735" w:rsidP="009B273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B44031D" w14:textId="77777777" w:rsidR="009B2735" w:rsidRDefault="009B2735" w:rsidP="009B273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3B383F42" w14:textId="77777777" w:rsidR="009B2735" w:rsidRDefault="009B2735" w:rsidP="009B273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77DFAB01" w14:textId="77777777" w:rsidR="009B2735" w:rsidRDefault="009B2735" w:rsidP="009B273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347B5F1A" w14:textId="561C31A6" w:rsidR="009B2735" w:rsidRDefault="009B2735" w:rsidP="009B2735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7C23EF3B" w14:textId="77777777" w:rsidR="00372CF8" w:rsidRDefault="00372CF8" w:rsidP="000D7473">
      <w:pPr>
        <w:spacing w:after="160" w:line="259" w:lineRule="auto"/>
        <w:rPr>
          <w:rFonts w:asciiTheme="minorEastAsia" w:eastAsiaTheme="minorEastAsia" w:hAnsiTheme="minorEastAsia"/>
        </w:rPr>
      </w:pPr>
    </w:p>
    <w:p w14:paraId="78980261" w14:textId="1B1EA99D" w:rsidR="0024622E" w:rsidRDefault="007E7582">
      <w:pPr>
        <w:spacing w:after="160" w:line="259" w:lineRule="auto"/>
        <w:rPr>
          <w:rFonts w:asciiTheme="minorEastAsia" w:eastAsiaTheme="minorEastAsia" w:hAnsiTheme="minorEastAsia"/>
        </w:rPr>
      </w:pPr>
      <w:r w:rsidRPr="007E7582">
        <w:rPr>
          <w:rFonts w:asciiTheme="minorEastAsia" w:eastAsiaTheme="minorEastAsia" w:hAnsiTheme="minorEastAsia"/>
        </w:rPr>
        <w:drawing>
          <wp:inline distT="0" distB="0" distL="0" distR="0" wp14:anchorId="1A438AFB" wp14:editId="15E0E7B6">
            <wp:extent cx="5531202" cy="5680710"/>
            <wp:effectExtent l="0" t="0" r="6350" b="0"/>
            <wp:docPr id="391827709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27709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33204" cy="56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3A07C" w14:textId="25548D16" w:rsidR="00372CF8" w:rsidRPr="00D81D4F" w:rsidRDefault="0024622E" w:rsidP="00D81D4F">
      <w:pPr>
        <w:rPr>
          <w:rFonts w:asciiTheme="majorEastAsia" w:eastAsiaTheme="majorEastAsia" w:hAnsiTheme="majorEastAsia"/>
        </w:rPr>
      </w:pPr>
      <w:r w:rsidRPr="00506427">
        <w:rPr>
          <w:rFonts w:asciiTheme="majorEastAsia" w:eastAsiaTheme="majorEastAsia" w:hAnsiTheme="majorEastAsia" w:hint="eastAsia"/>
        </w:rPr>
        <w:lastRenderedPageBreak/>
        <w:t>1</w:t>
      </w:r>
      <w:r>
        <w:rPr>
          <w:rFonts w:asciiTheme="majorEastAsia" w:eastAsiaTheme="majorEastAsia" w:hAnsiTheme="majorEastAsia"/>
        </w:rPr>
        <w:t>5</w:t>
      </w:r>
      <w:r w:rsidRPr="00506427">
        <w:rPr>
          <w:rFonts w:asciiTheme="majorEastAsia" w:eastAsiaTheme="majorEastAsia" w:hAnsiTheme="majorEastAsia" w:hint="eastAsia"/>
        </w:rPr>
        <w:t xml:space="preserve">. </w:t>
      </w:r>
      <w:r w:rsidRPr="00506427">
        <w:rPr>
          <w:rFonts w:asciiTheme="majorEastAsia" w:eastAsiaTheme="majorEastAsia" w:hAnsiTheme="majorEastAsia"/>
        </w:rPr>
        <w:t>for</w:t>
      </w:r>
      <w:r w:rsidRPr="00506427">
        <w:rPr>
          <w:rFonts w:asciiTheme="majorEastAsia" w:eastAsiaTheme="majorEastAsia" w:hAnsiTheme="majorEastAsia" w:hint="eastAsia"/>
        </w:rPr>
        <w:t xml:space="preserve"> 반복문</w:t>
      </w:r>
    </w:p>
    <w:p w14:paraId="77B8ED2C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printNums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0C6FA474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i;</w:t>
      </w:r>
      <w:proofErr w:type="gramEnd"/>
    </w:p>
    <w:p w14:paraId="3204A62C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>
        <w:rPr>
          <w:rFonts w:ascii="Hurmit Nerd Font Mono" w:hAnsi="Hurmit Nerd Font Mono"/>
          <w:color w:val="B0C7B8"/>
          <w:sz w:val="18"/>
          <w:szCs w:val="18"/>
        </w:rPr>
        <w:t>for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i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; i </w:t>
      </w:r>
      <w:r>
        <w:rPr>
          <w:rFonts w:ascii="Hurmit Nerd Font Mono" w:hAnsi="Hurmit Nerd Font Mono"/>
          <w:color w:val="D1E3D9"/>
          <w:sz w:val="18"/>
          <w:szCs w:val="18"/>
        </w:rPr>
        <w:t>&lt;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AE81FF"/>
          <w:sz w:val="18"/>
          <w:szCs w:val="18"/>
        </w:rPr>
        <w:t>10</w:t>
      </w:r>
      <w:r>
        <w:rPr>
          <w:rFonts w:ascii="Hurmit Nerd Font Mono" w:hAnsi="Hurmit Nerd Font Mono"/>
          <w:color w:val="F8F8F2"/>
          <w:sz w:val="18"/>
          <w:szCs w:val="18"/>
        </w:rPr>
        <w:t>; i</w:t>
      </w:r>
      <w:r>
        <w:rPr>
          <w:rFonts w:ascii="Hurmit Nerd Font Mono" w:hAnsi="Hurmit Nerd Font Mono"/>
          <w:color w:val="D1E3D9"/>
          <w:sz w:val="18"/>
          <w:szCs w:val="18"/>
        </w:rPr>
        <w:t>++</w:t>
      </w:r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7767AA04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    ;</w:t>
      </w:r>
    </w:p>
    <w:p w14:paraId="5EF258F5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}</w:t>
      </w:r>
    </w:p>
    <w:p w14:paraId="124B9270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783D8795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6B876878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44BFC1D9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printNums</w:t>
      </w:r>
      <w:r>
        <w:rPr>
          <w:rFonts w:ascii="Hurmit Nerd Font Mono" w:hAnsi="Hurmit Nerd Font Mono"/>
          <w:color w:val="F8F8F2"/>
          <w:sz w:val="18"/>
          <w:szCs w:val="18"/>
        </w:rPr>
        <w:t>();</w:t>
      </w:r>
      <w:proofErr w:type="gramEnd"/>
    </w:p>
    <w:p w14:paraId="0B7C7E39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20302C2" w14:textId="77777777" w:rsidR="00AA2F4B" w:rsidRDefault="00AA2F4B" w:rsidP="00AA2F4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6F636330" w14:textId="77777777" w:rsidR="0024622E" w:rsidRDefault="0024622E" w:rsidP="000D7473">
      <w:pPr>
        <w:spacing w:after="160" w:line="259" w:lineRule="auto"/>
        <w:rPr>
          <w:rFonts w:asciiTheme="minorEastAsia" w:eastAsiaTheme="minorEastAsia" w:hAnsiTheme="minorEastAsia"/>
        </w:rPr>
      </w:pPr>
    </w:p>
    <w:p w14:paraId="3A5BED93" w14:textId="23FA86FB" w:rsidR="00AA2F4B" w:rsidRDefault="00DC099E">
      <w:pPr>
        <w:spacing w:after="160" w:line="259" w:lineRule="auto"/>
        <w:rPr>
          <w:rFonts w:asciiTheme="minorEastAsia" w:eastAsiaTheme="minorEastAsia" w:hAnsiTheme="minorEastAsia"/>
        </w:rPr>
      </w:pPr>
      <w:r w:rsidRPr="00DC099E">
        <w:rPr>
          <w:rFonts w:asciiTheme="minorEastAsia" w:eastAsiaTheme="minorEastAsia" w:hAnsiTheme="minorEastAsia"/>
        </w:rPr>
        <w:drawing>
          <wp:inline distT="0" distB="0" distL="0" distR="0" wp14:anchorId="4C90FF21" wp14:editId="5BFE3206">
            <wp:extent cx="4446270" cy="5550711"/>
            <wp:effectExtent l="0" t="0" r="0" b="0"/>
            <wp:docPr id="36896445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6445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54878" cy="5561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441F3" w14:textId="41D20511" w:rsidR="0024622E" w:rsidRPr="00AA2F4B" w:rsidRDefault="00AA2F4B" w:rsidP="00AA2F4B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column"/>
      </w:r>
      <w:r w:rsidR="004D662E" w:rsidRPr="00506427">
        <w:rPr>
          <w:rFonts w:asciiTheme="majorEastAsia" w:eastAsiaTheme="majorEastAsia" w:hAnsiTheme="majorEastAsia" w:hint="eastAsia"/>
        </w:rPr>
        <w:lastRenderedPageBreak/>
        <w:t>1</w:t>
      </w:r>
      <w:r w:rsidR="004D662E">
        <w:rPr>
          <w:rFonts w:asciiTheme="majorEastAsia" w:eastAsiaTheme="majorEastAsia" w:hAnsiTheme="majorEastAsia"/>
        </w:rPr>
        <w:t>6</w:t>
      </w:r>
      <w:r w:rsidR="004D662E" w:rsidRPr="00506427">
        <w:rPr>
          <w:rFonts w:asciiTheme="majorEastAsia" w:eastAsiaTheme="majorEastAsia" w:hAnsiTheme="majorEastAsia" w:hint="eastAsia"/>
        </w:rPr>
        <w:t>. 다양한 표현식</w:t>
      </w:r>
    </w:p>
    <w:p w14:paraId="1EC70D67" w14:textId="77777777" w:rsidR="008A072C" w:rsidRPr="001F155C" w:rsidRDefault="008A072C" w:rsidP="008A072C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F155C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1F155C">
        <w:rPr>
          <w:rFonts w:ascii="Hurmit Nerd Font Mono" w:hAnsi="Hurmit Nerd Font Mono"/>
          <w:color w:val="FDF9C4"/>
          <w:sz w:val="18"/>
          <w:szCs w:val="18"/>
        </w:rPr>
        <w:t>main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 w:rsidRPr="001F155C"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5559FA77" w14:textId="77777777" w:rsidR="008A072C" w:rsidRPr="001F155C" w:rsidRDefault="008A072C" w:rsidP="008A072C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1F155C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B5D3F8"/>
          <w:sz w:val="18"/>
          <w:szCs w:val="18"/>
        </w:rPr>
        <w:t>a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=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AE81FF"/>
          <w:sz w:val="18"/>
          <w:szCs w:val="18"/>
        </w:rPr>
        <w:t>1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 w:rsidRPr="001F155C">
        <w:rPr>
          <w:rFonts w:ascii="Hurmit Nerd Font Mono" w:hAnsi="Hurmit Nerd Font Mono"/>
          <w:color w:val="B5D3F8"/>
          <w:sz w:val="18"/>
          <w:szCs w:val="18"/>
        </w:rPr>
        <w:t>b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=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1F155C">
        <w:rPr>
          <w:rFonts w:ascii="Hurmit Nerd Font Mono" w:hAnsi="Hurmit Nerd Font Mono"/>
          <w:color w:val="AE81FF"/>
          <w:sz w:val="18"/>
          <w:szCs w:val="18"/>
        </w:rPr>
        <w:t>2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77EA8899" w14:textId="77777777" w:rsidR="008A072C" w:rsidRPr="001F155C" w:rsidRDefault="008A072C" w:rsidP="008A072C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1F155C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B5D3F8"/>
          <w:sz w:val="18"/>
          <w:szCs w:val="18"/>
        </w:rPr>
        <w:t>c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=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B5D3F8"/>
          <w:sz w:val="18"/>
          <w:szCs w:val="18"/>
        </w:rPr>
        <w:t>a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+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B5D3F8"/>
          <w:sz w:val="18"/>
          <w:szCs w:val="18"/>
        </w:rPr>
        <w:t>b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*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AE81FF"/>
          <w:sz w:val="18"/>
          <w:szCs w:val="18"/>
        </w:rPr>
        <w:t>3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-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AE81FF"/>
          <w:sz w:val="18"/>
          <w:szCs w:val="18"/>
        </w:rPr>
        <w:t>4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/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1F155C">
        <w:rPr>
          <w:rFonts w:ascii="Hurmit Nerd Font Mono" w:hAnsi="Hurmit Nerd Font Mono"/>
          <w:color w:val="AE81FF"/>
          <w:sz w:val="18"/>
          <w:szCs w:val="18"/>
        </w:rPr>
        <w:t>2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7B87443F" w14:textId="77777777" w:rsidR="008A072C" w:rsidRPr="001F155C" w:rsidRDefault="008A072C" w:rsidP="008A072C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1F155C"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B5D3F8"/>
          <w:sz w:val="18"/>
          <w:szCs w:val="18"/>
        </w:rPr>
        <w:t>d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=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B5D3F8"/>
          <w:sz w:val="18"/>
          <w:szCs w:val="18"/>
        </w:rPr>
        <w:t>a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&amp;&amp;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B5D3F8"/>
          <w:sz w:val="18"/>
          <w:szCs w:val="18"/>
        </w:rPr>
        <w:t>b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 w:rsidRPr="001F155C">
        <w:rPr>
          <w:rFonts w:ascii="Hurmit Nerd Font Mono" w:hAnsi="Hurmit Nerd Font Mono"/>
          <w:color w:val="D1E3D9"/>
          <w:sz w:val="18"/>
          <w:szCs w:val="18"/>
        </w:rPr>
        <w:t>||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 w:rsidRPr="001F155C">
        <w:rPr>
          <w:rFonts w:ascii="Hurmit Nerd Font Mono" w:hAnsi="Hurmit Nerd Font Mono"/>
          <w:color w:val="B5D3F8"/>
          <w:sz w:val="18"/>
          <w:szCs w:val="18"/>
        </w:rPr>
        <w:t>c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0F523008" w14:textId="77777777" w:rsidR="008A072C" w:rsidRPr="001F155C" w:rsidRDefault="008A072C" w:rsidP="008A072C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 w:rsidRPr="001F155C">
        <w:rPr>
          <w:rFonts w:ascii="Hurmit Nerd Font Mono" w:hAnsi="Hurmit Nerd Font Mono"/>
          <w:color w:val="B0C7B8"/>
          <w:sz w:val="18"/>
          <w:szCs w:val="18"/>
        </w:rPr>
        <w:t>return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B5D3F8"/>
          <w:sz w:val="18"/>
          <w:szCs w:val="18"/>
        </w:rPr>
        <w:t>d</w:t>
      </w:r>
      <w:r w:rsidRPr="001F155C"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5F096238" w14:textId="77777777" w:rsidR="008A072C" w:rsidRPr="001F155C" w:rsidRDefault="008A072C" w:rsidP="008A072C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 w:rsidRPr="001F155C"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078F7187" w14:textId="77777777" w:rsidR="003D4C88" w:rsidRDefault="003D4C88" w:rsidP="000D7473">
      <w:pPr>
        <w:spacing w:after="160" w:line="259" w:lineRule="auto"/>
        <w:rPr>
          <w:rFonts w:asciiTheme="minorEastAsia" w:eastAsiaTheme="minorEastAsia" w:hAnsiTheme="minorEastAsia"/>
        </w:rPr>
      </w:pPr>
    </w:p>
    <w:p w14:paraId="67C30843" w14:textId="199AC669" w:rsidR="00F21B33" w:rsidRDefault="00F21B33" w:rsidP="000D7473">
      <w:pPr>
        <w:spacing w:after="160" w:line="259" w:lineRule="auto"/>
        <w:rPr>
          <w:rFonts w:asciiTheme="minorEastAsia" w:eastAsiaTheme="minorEastAsia" w:hAnsiTheme="minorEastAsia"/>
        </w:rPr>
      </w:pPr>
      <w:r w:rsidRPr="00F21B33">
        <w:rPr>
          <w:rFonts w:asciiTheme="minorEastAsia" w:eastAsiaTheme="minorEastAsia" w:hAnsiTheme="minorEastAsia"/>
          <w:noProof/>
        </w:rPr>
        <w:drawing>
          <wp:inline distT="0" distB="0" distL="0" distR="0" wp14:anchorId="7696164E" wp14:editId="49CF8382">
            <wp:extent cx="4324027" cy="5987751"/>
            <wp:effectExtent l="0" t="0" r="0" b="0"/>
            <wp:docPr id="168334059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3405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72705" cy="605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0654D" w14:textId="77777777" w:rsidR="00A8401B" w:rsidRDefault="00A8401B">
      <w:pPr>
        <w:spacing w:after="160" w:line="259" w:lineRule="auto"/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br w:type="page"/>
      </w:r>
    </w:p>
    <w:p w14:paraId="4F7E28B9" w14:textId="6687860D" w:rsidR="00F21B33" w:rsidRPr="005108AC" w:rsidRDefault="00F21B33" w:rsidP="00F21B33">
      <w:pPr>
        <w:rPr>
          <w:rFonts w:asciiTheme="minorEastAsia" w:eastAsiaTheme="minorEastAsia" w:hAnsiTheme="minorEastAsia"/>
        </w:rPr>
      </w:pPr>
      <w:r>
        <w:rPr>
          <w:rFonts w:asciiTheme="minorEastAsia" w:eastAsiaTheme="minorEastAsia" w:hAnsiTheme="minorEastAsia"/>
        </w:rPr>
        <w:lastRenderedPageBreak/>
        <w:t>17</w:t>
      </w:r>
      <w:r w:rsidRPr="005108AC">
        <w:rPr>
          <w:rFonts w:asciiTheme="minorEastAsia" w:eastAsiaTheme="minorEastAsia" w:hAnsiTheme="minorEastAsia" w:hint="eastAsia"/>
        </w:rPr>
        <w:t xml:space="preserve">. </w:t>
      </w:r>
      <w:r w:rsidRPr="005108AC">
        <w:rPr>
          <w:rFonts w:asciiTheme="minorEastAsia" w:eastAsiaTheme="minorEastAsia" w:hAnsiTheme="minorEastAsia"/>
        </w:rPr>
        <w:t>sizeof</w:t>
      </w:r>
      <w:r w:rsidRPr="005108AC">
        <w:rPr>
          <w:rFonts w:asciiTheme="minorEastAsia" w:eastAsiaTheme="minorEastAsia" w:hAnsiTheme="minorEastAsia" w:hint="eastAsia"/>
        </w:rPr>
        <w:t xml:space="preserve"> 연산자</w:t>
      </w:r>
    </w:p>
    <w:p w14:paraId="0AE779F1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Point {</w:t>
      </w:r>
    </w:p>
    <w:p w14:paraId="6D3DD35C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x;</w:t>
      </w:r>
      <w:proofErr w:type="gramEnd"/>
    </w:p>
    <w:p w14:paraId="77E27531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y;</w:t>
      </w:r>
      <w:proofErr w:type="gramEnd"/>
    </w:p>
    <w:p w14:paraId="45B6D3E8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11EC55E8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32A86AF7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sizeTest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021C5CBA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D1E3D9"/>
          <w:sz w:val="18"/>
          <w:szCs w:val="18"/>
        </w:rPr>
        <w:t>sizeof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) </w:t>
      </w:r>
      <w:r>
        <w:rPr>
          <w:rFonts w:ascii="Hurmit Nerd Font Mono" w:hAnsi="Hurmit Nerd Font Mono"/>
          <w:color w:val="D1E3D9"/>
          <w:sz w:val="18"/>
          <w:szCs w:val="18"/>
        </w:rPr>
        <w:t>+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D1E3D9"/>
          <w:sz w:val="18"/>
          <w:szCs w:val="18"/>
        </w:rPr>
        <w:t>sizeof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Point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);</w:t>
      </w:r>
      <w:proofErr w:type="gramEnd"/>
    </w:p>
    <w:p w14:paraId="151DFAA1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A24A8AA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2B6758C0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36C4932B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sizeTest</w:t>
      </w:r>
      <w:r>
        <w:rPr>
          <w:rFonts w:ascii="Hurmit Nerd Font Mono" w:hAnsi="Hurmit Nerd Font Mono"/>
          <w:color w:val="F8F8F2"/>
          <w:sz w:val="18"/>
          <w:szCs w:val="18"/>
        </w:rPr>
        <w:t>();</w:t>
      </w:r>
      <w:proofErr w:type="gramEnd"/>
    </w:p>
    <w:p w14:paraId="2E4EB529" w14:textId="77777777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150AD96" w14:textId="6563DDBB" w:rsidR="00782648" w:rsidRDefault="00782648" w:rsidP="0078264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0CFE090B" w14:textId="77777777" w:rsidR="00F21B33" w:rsidRDefault="00F21B33">
      <w:pPr>
        <w:spacing w:after="160" w:line="259" w:lineRule="auto"/>
        <w:rPr>
          <w:rFonts w:asciiTheme="minorEastAsia" w:eastAsiaTheme="minorEastAsia" w:hAnsiTheme="minorEastAsia"/>
        </w:rPr>
      </w:pPr>
    </w:p>
    <w:p w14:paraId="601F2FAA" w14:textId="36ACF604" w:rsidR="00321F5D" w:rsidRDefault="00895B09">
      <w:pPr>
        <w:spacing w:after="160" w:line="259" w:lineRule="auto"/>
        <w:rPr>
          <w:rFonts w:asciiTheme="minorEastAsia" w:eastAsiaTheme="minorEastAsia" w:hAnsiTheme="minorEastAsia"/>
        </w:rPr>
      </w:pPr>
      <w:r w:rsidRPr="00895B09">
        <w:rPr>
          <w:rFonts w:asciiTheme="minorEastAsia" w:eastAsiaTheme="minorEastAsia" w:hAnsiTheme="minorEastAsia"/>
        </w:rPr>
        <w:drawing>
          <wp:inline distT="0" distB="0" distL="0" distR="0" wp14:anchorId="420B0E92" wp14:editId="35F63BF0">
            <wp:extent cx="4396843" cy="5086905"/>
            <wp:effectExtent l="0" t="0" r="0" b="6350"/>
            <wp:docPr id="1653434105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434105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03547" cy="50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162AC" w14:textId="4F53BE7F" w:rsidR="001555FF" w:rsidRDefault="001555FF" w:rsidP="001555F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18</w:t>
      </w:r>
      <w:r w:rsidRPr="004D290D">
        <w:rPr>
          <w:rFonts w:asciiTheme="majorEastAsia" w:eastAsiaTheme="majorEastAsia" w:hAnsiTheme="majorEastAsia" w:hint="eastAsia"/>
        </w:rPr>
        <w:t>. 복합 선언 리스트</w:t>
      </w:r>
    </w:p>
    <w:p w14:paraId="6056AFD1" w14:textId="77777777" w:rsidR="00E21D44" w:rsidRDefault="00E21D44" w:rsidP="00E21D4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78A3D4B7" w14:textId="77777777" w:rsidR="00E21D44" w:rsidRDefault="00E21D44" w:rsidP="00E21D4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a, </w:t>
      </w:r>
      <w:r>
        <w:rPr>
          <w:rFonts w:ascii="Hurmit Nerd Font Mono" w:hAnsi="Hurmit Nerd Font Mono"/>
          <w:color w:val="D1E3D9"/>
          <w:sz w:val="18"/>
          <w:szCs w:val="18"/>
        </w:rPr>
        <w:t>*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b,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c[</w:t>
      </w:r>
      <w:proofErr w:type="gramEnd"/>
      <w:r>
        <w:rPr>
          <w:rFonts w:ascii="Hurmit Nerd Font Mono" w:hAnsi="Hurmit Nerd Font Mono"/>
          <w:color w:val="AE81FF"/>
          <w:sz w:val="18"/>
          <w:szCs w:val="18"/>
        </w:rPr>
        <w:t>3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], d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5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02470FC" w14:textId="77777777" w:rsidR="00E21D44" w:rsidRDefault="00E21D44" w:rsidP="00E21D4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510F3ACE" w14:textId="77777777" w:rsidR="00E21D44" w:rsidRDefault="00E21D44" w:rsidP="00E21D4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385B33C" w14:textId="77777777" w:rsidR="001555FF" w:rsidRDefault="001555FF" w:rsidP="001555FF">
      <w:pPr>
        <w:rPr>
          <w:rFonts w:asciiTheme="majorEastAsia" w:eastAsiaTheme="majorEastAsia" w:hAnsiTheme="majorEastAsia"/>
        </w:rPr>
      </w:pPr>
    </w:p>
    <w:p w14:paraId="7DDC1206" w14:textId="08B705FD" w:rsidR="00886D4E" w:rsidRDefault="00D664B0" w:rsidP="001555FF">
      <w:pPr>
        <w:rPr>
          <w:rFonts w:asciiTheme="majorEastAsia" w:eastAsiaTheme="majorEastAsia" w:hAnsiTheme="majorEastAsia"/>
        </w:rPr>
      </w:pPr>
      <w:r w:rsidRPr="00D664B0">
        <w:rPr>
          <w:rFonts w:asciiTheme="majorEastAsia" w:eastAsiaTheme="majorEastAsia" w:hAnsiTheme="majorEastAsia"/>
        </w:rPr>
        <w:drawing>
          <wp:inline distT="0" distB="0" distL="0" distR="0" wp14:anchorId="706D7FD7" wp14:editId="6265100F">
            <wp:extent cx="5943600" cy="6544310"/>
            <wp:effectExtent l="0" t="0" r="0" b="0"/>
            <wp:docPr id="126874919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7491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5C3BE" w14:textId="77777777" w:rsidR="00886D4E" w:rsidRDefault="00886D4E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7900504C" w14:textId="6BAF2DDA" w:rsidR="00886D4E" w:rsidRDefault="00FE0E53" w:rsidP="001555FF">
      <w:pPr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19</w:t>
      </w:r>
      <w:r w:rsidR="00886D4E">
        <w:rPr>
          <w:rFonts w:asciiTheme="majorEastAsia" w:eastAsiaTheme="majorEastAsia" w:hAnsiTheme="majorEastAsia"/>
        </w:rPr>
        <w:t xml:space="preserve">. </w:t>
      </w:r>
      <w:r w:rsidR="00886D4E">
        <w:rPr>
          <w:rFonts w:asciiTheme="majorEastAsia" w:eastAsiaTheme="majorEastAsia" w:hAnsiTheme="majorEastAsia" w:hint="eastAsia"/>
        </w:rPr>
        <w:t>함수 포인터</w:t>
      </w:r>
    </w:p>
    <w:p w14:paraId="36386EB2" w14:textId="77777777" w:rsidR="00E635E2" w:rsidRDefault="00E635E2" w:rsidP="00E635E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func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i/>
          <w:iCs/>
          <w:color w:val="84B6F4"/>
          <w:sz w:val="18"/>
          <w:szCs w:val="18"/>
        </w:rPr>
        <w:t>num</w:t>
      </w:r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2DFB69D9" w14:textId="77777777" w:rsidR="00E635E2" w:rsidRDefault="00E635E2" w:rsidP="00E635E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211872BD" w14:textId="77777777" w:rsidR="00E635E2" w:rsidRDefault="00E635E2" w:rsidP="00E635E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41F68C62" w14:textId="77777777" w:rsidR="00E635E2" w:rsidRDefault="00E635E2" w:rsidP="00E635E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2A746FA2" w14:textId="77777777" w:rsidR="00E635E2" w:rsidRDefault="00E635E2" w:rsidP="00E635E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(){</w:t>
      </w:r>
      <w:proofErr w:type="gramEnd"/>
    </w:p>
    <w:p w14:paraId="4FEB6022" w14:textId="77777777" w:rsidR="00E635E2" w:rsidRDefault="00E635E2" w:rsidP="00E635E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(</w:t>
      </w:r>
      <w:r>
        <w:rPr>
          <w:rFonts w:ascii="Hurmit Nerd Font Mono" w:hAnsi="Hurmit Nerd Font Mono"/>
          <w:color w:val="D1E3D9"/>
          <w:sz w:val="18"/>
          <w:szCs w:val="18"/>
        </w:rPr>
        <w:t>*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fptr)(</w:t>
      </w:r>
      <w:proofErr w:type="gramEnd"/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)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func;</w:t>
      </w:r>
      <w:proofErr w:type="gramEnd"/>
    </w:p>
    <w:p w14:paraId="13D3E0BB" w14:textId="77777777" w:rsidR="00E635E2" w:rsidRDefault="00E635E2" w:rsidP="00E635E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2611A62" w14:textId="77777777" w:rsidR="00E635E2" w:rsidRDefault="00E635E2" w:rsidP="00E635E2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7D482CE5" w14:textId="77777777" w:rsidR="00886D4E" w:rsidRDefault="00886D4E" w:rsidP="001555FF">
      <w:pPr>
        <w:rPr>
          <w:rFonts w:asciiTheme="majorEastAsia" w:eastAsiaTheme="majorEastAsia" w:hAnsiTheme="majorEastAsia"/>
        </w:rPr>
      </w:pPr>
    </w:p>
    <w:p w14:paraId="0FCAC808" w14:textId="4605EA4D" w:rsidR="0025692A" w:rsidRDefault="00E635E2" w:rsidP="001555FF">
      <w:pPr>
        <w:rPr>
          <w:rFonts w:asciiTheme="majorEastAsia" w:eastAsiaTheme="majorEastAsia" w:hAnsiTheme="majorEastAsia"/>
        </w:rPr>
      </w:pPr>
      <w:r w:rsidRPr="00E635E2">
        <w:rPr>
          <w:rFonts w:asciiTheme="majorEastAsia" w:eastAsiaTheme="majorEastAsia" w:hAnsiTheme="majorEastAsia"/>
        </w:rPr>
        <w:lastRenderedPageBreak/>
        <w:drawing>
          <wp:inline distT="0" distB="0" distL="0" distR="0" wp14:anchorId="6BFA56C0" wp14:editId="0FABEDCB">
            <wp:extent cx="5943600" cy="6690360"/>
            <wp:effectExtent l="0" t="0" r="0" b="2540"/>
            <wp:docPr id="2079411222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11222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BD81" w14:textId="77777777" w:rsidR="0025692A" w:rsidRDefault="0025692A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4C879ED8" w14:textId="24D692EC" w:rsidR="00886D4E" w:rsidRPr="005C2A7C" w:rsidRDefault="0025692A" w:rsidP="001555FF">
      <w:pPr>
        <w:rPr>
          <w:rFonts w:asciiTheme="minorEastAsia" w:eastAsiaTheme="minorEastAsia" w:hAnsiTheme="minorEastAsia"/>
        </w:rPr>
      </w:pPr>
      <w:r w:rsidRPr="00942B7D">
        <w:rPr>
          <w:rFonts w:asciiTheme="minorEastAsia" w:eastAsiaTheme="minorEastAsia" w:hAnsiTheme="minorEastAsia" w:hint="eastAsia"/>
        </w:rPr>
        <w:lastRenderedPageBreak/>
        <w:t>2</w:t>
      </w:r>
      <w:r>
        <w:rPr>
          <w:rFonts w:asciiTheme="minorEastAsia" w:eastAsiaTheme="minorEastAsia" w:hAnsiTheme="minorEastAsia" w:hint="eastAsia"/>
        </w:rPr>
        <w:t>0</w:t>
      </w:r>
      <w:r w:rsidRPr="00942B7D">
        <w:rPr>
          <w:rFonts w:asciiTheme="minorEastAsia" w:eastAsiaTheme="minorEastAsia" w:hAnsiTheme="minorEastAsia" w:hint="eastAsia"/>
        </w:rPr>
        <w:t>. 배열 안의 구조체</w:t>
      </w:r>
    </w:p>
    <w:p w14:paraId="19C590E8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Point {</w:t>
      </w:r>
    </w:p>
    <w:p w14:paraId="4B54DBB0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x;</w:t>
      </w:r>
      <w:proofErr w:type="gramEnd"/>
    </w:p>
    <w:p w14:paraId="117CCCC0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y;</w:t>
      </w:r>
      <w:proofErr w:type="gramEnd"/>
    </w:p>
    <w:p w14:paraId="7BC7A51B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35160853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294A3A3C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Point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points[</w:t>
      </w:r>
      <w:proofErr w:type="gramEnd"/>
      <w:r>
        <w:rPr>
          <w:rFonts w:ascii="Hurmit Nerd Font Mono" w:hAnsi="Hurmit Nerd Font Mono"/>
          <w:color w:val="AE81FF"/>
          <w:sz w:val="18"/>
          <w:szCs w:val="18"/>
        </w:rPr>
        <w:t>2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]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{ {</w:t>
      </w:r>
      <w:proofErr w:type="gramEnd"/>
      <w:r>
        <w:rPr>
          <w:rFonts w:ascii="Hurmit Nerd Font Mono" w:hAnsi="Hurmit Nerd Font Mono"/>
          <w:color w:val="AE81FF"/>
          <w:sz w:val="18"/>
          <w:szCs w:val="18"/>
        </w:rPr>
        <w:t>1</w:t>
      </w:r>
      <w:r>
        <w:rPr>
          <w:rFonts w:ascii="Hurmit Nerd Font Mono" w:hAnsi="Hurmit Nerd Font Mono"/>
          <w:color w:val="F8F8F2"/>
          <w:sz w:val="18"/>
          <w:szCs w:val="18"/>
        </w:rPr>
        <w:t>,</w:t>
      </w:r>
      <w:r>
        <w:rPr>
          <w:rFonts w:ascii="Hurmit Nerd Font Mono" w:hAnsi="Hurmit Nerd Font Mono"/>
          <w:color w:val="AE81FF"/>
          <w:sz w:val="18"/>
          <w:szCs w:val="18"/>
        </w:rPr>
        <w:t>2</w:t>
      </w:r>
      <w:r>
        <w:rPr>
          <w:rFonts w:ascii="Hurmit Nerd Font Mono" w:hAnsi="Hurmit Nerd Font Mono"/>
          <w:color w:val="F8F8F2"/>
          <w:sz w:val="18"/>
          <w:szCs w:val="18"/>
        </w:rPr>
        <w:t>}, {</w:t>
      </w:r>
      <w:r>
        <w:rPr>
          <w:rFonts w:ascii="Hurmit Nerd Font Mono" w:hAnsi="Hurmit Nerd Font Mono"/>
          <w:color w:val="AE81FF"/>
          <w:sz w:val="18"/>
          <w:szCs w:val="18"/>
        </w:rPr>
        <w:t>3</w:t>
      </w:r>
      <w:r>
        <w:rPr>
          <w:rFonts w:ascii="Hurmit Nerd Font Mono" w:hAnsi="Hurmit Nerd Font Mono"/>
          <w:color w:val="F8F8F2"/>
          <w:sz w:val="18"/>
          <w:szCs w:val="18"/>
        </w:rPr>
        <w:t>,</w:t>
      </w:r>
      <w:r>
        <w:rPr>
          <w:rFonts w:ascii="Hurmit Nerd Font Mono" w:hAnsi="Hurmit Nerd Font Mono"/>
          <w:color w:val="AE81FF"/>
          <w:sz w:val="18"/>
          <w:szCs w:val="18"/>
        </w:rPr>
        <w:t>4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}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1FA8E0B9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2CC1D347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22D31BDE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Point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s;</w:t>
      </w:r>
      <w:proofErr w:type="gramEnd"/>
    </w:p>
    <w:p w14:paraId="17E0DBA8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285784DD" w14:textId="77777777" w:rsidR="008A6067" w:rsidRDefault="008A6067" w:rsidP="008A606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2C1F58AA" w14:textId="77777777" w:rsidR="00965066" w:rsidRDefault="00965066" w:rsidP="001555FF">
      <w:pPr>
        <w:rPr>
          <w:rFonts w:asciiTheme="majorEastAsia" w:eastAsiaTheme="majorEastAsia" w:hAnsiTheme="majorEastAsia"/>
        </w:rPr>
      </w:pPr>
    </w:p>
    <w:p w14:paraId="4A1F2C10" w14:textId="161BEBA7" w:rsidR="00010C48" w:rsidRDefault="00352D12" w:rsidP="00352D12">
      <w:pPr>
        <w:rPr>
          <w:rFonts w:asciiTheme="majorEastAsia" w:eastAsiaTheme="majorEastAsia" w:hAnsiTheme="majorEastAsia"/>
        </w:rPr>
      </w:pPr>
      <w:r w:rsidRPr="00352D12">
        <w:rPr>
          <w:rFonts w:asciiTheme="majorEastAsia" w:eastAsiaTheme="majorEastAsia" w:hAnsiTheme="majorEastAsia"/>
        </w:rPr>
        <w:lastRenderedPageBreak/>
        <w:drawing>
          <wp:inline distT="0" distB="0" distL="0" distR="0" wp14:anchorId="76D85AF9" wp14:editId="25363837">
            <wp:extent cx="5709920" cy="8229600"/>
            <wp:effectExtent l="0" t="0" r="5080" b="0"/>
            <wp:docPr id="495651154" name="그림 1" descr="텍스트, 스크린샷, 메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651154" name="그림 1" descr="텍스트, 스크린샷, 메뉴이(가) 표시된 사진&#10;&#10;AI가 생성한 콘텐츠는 부정확할 수 있습니다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99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11015" w14:textId="67307C58" w:rsidR="00AB39FE" w:rsidRDefault="006A03E5" w:rsidP="00AB39FE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21. 구조체 내부 포인터</w:t>
      </w:r>
    </w:p>
    <w:p w14:paraId="1C91F8A0" w14:textId="77777777" w:rsidR="00B8679A" w:rsidRDefault="00B8679A" w:rsidP="00B8679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Node {</w:t>
      </w:r>
    </w:p>
    <w:p w14:paraId="26FBCB5F" w14:textId="77777777" w:rsidR="00B8679A" w:rsidRDefault="00B8679A" w:rsidP="00B8679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value;</w:t>
      </w:r>
      <w:proofErr w:type="gramEnd"/>
    </w:p>
    <w:p w14:paraId="24B5CCA9" w14:textId="77777777" w:rsidR="00B8679A" w:rsidRDefault="00B8679A" w:rsidP="00B8679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Node </w:t>
      </w:r>
      <w:r>
        <w:rPr>
          <w:rFonts w:ascii="Hurmit Nerd Font Mono" w:hAnsi="Hurmit Nerd Font Mono"/>
          <w:color w:val="D1E3D9"/>
          <w:sz w:val="18"/>
          <w:szCs w:val="18"/>
        </w:rPr>
        <w:t>*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next;</w:t>
      </w:r>
      <w:proofErr w:type="gramEnd"/>
    </w:p>
    <w:p w14:paraId="6D793E5E" w14:textId="77777777" w:rsidR="00B8679A" w:rsidRDefault="00B8679A" w:rsidP="00B8679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5F5A8738" w14:textId="77777777" w:rsidR="00B8679A" w:rsidRDefault="00B8679A" w:rsidP="00B8679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2F025EEA" w14:textId="77777777" w:rsidR="00B8679A" w:rsidRDefault="00B8679A" w:rsidP="00B8679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08FFFC3F" w14:textId="77777777" w:rsidR="00B8679A" w:rsidRDefault="00B8679A" w:rsidP="00B8679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Node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n;</w:t>
      </w:r>
      <w:proofErr w:type="gramEnd"/>
    </w:p>
    <w:p w14:paraId="5F7CAA11" w14:textId="77777777" w:rsidR="00B8679A" w:rsidRDefault="00B8679A" w:rsidP="00B8679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C953C52" w14:textId="77777777" w:rsidR="00B8679A" w:rsidRDefault="00B8679A" w:rsidP="00B8679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1B41E528" w14:textId="77777777" w:rsidR="006A03E5" w:rsidRDefault="006A03E5" w:rsidP="00AB39FE">
      <w:pPr>
        <w:spacing w:after="160" w:line="259" w:lineRule="auto"/>
        <w:rPr>
          <w:rFonts w:asciiTheme="majorEastAsia" w:eastAsiaTheme="majorEastAsia" w:hAnsiTheme="majorEastAsia"/>
        </w:rPr>
      </w:pPr>
    </w:p>
    <w:p w14:paraId="3A4E9283" w14:textId="6C4E4B80" w:rsidR="006A03E5" w:rsidRDefault="00111603" w:rsidP="00AB39FE">
      <w:pPr>
        <w:spacing w:after="160" w:line="259" w:lineRule="auto"/>
        <w:rPr>
          <w:rFonts w:asciiTheme="majorEastAsia" w:eastAsiaTheme="majorEastAsia" w:hAnsiTheme="majorEastAsia"/>
        </w:rPr>
      </w:pPr>
      <w:r w:rsidRPr="00111603">
        <w:rPr>
          <w:rFonts w:asciiTheme="majorEastAsia" w:eastAsiaTheme="majorEastAsia" w:hAnsiTheme="majorEastAsia"/>
        </w:rPr>
        <w:drawing>
          <wp:inline distT="0" distB="0" distL="0" distR="0" wp14:anchorId="12B367F0" wp14:editId="3CE565CF">
            <wp:extent cx="5471635" cy="4998128"/>
            <wp:effectExtent l="0" t="0" r="2540" b="5715"/>
            <wp:docPr id="1188309053" name="그림 1" descr="텍스트, 스크린샷, 메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309053" name="그림 1" descr="텍스트, 스크린샷, 메뉴, 폰트이(가) 표시된 사진&#10;&#10;AI가 생성한 콘텐츠는 부정확할 수 있습니다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3808" cy="5000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A3FAF" w14:textId="14149DD0" w:rsidR="00E634D3" w:rsidRDefault="00FC277B" w:rsidP="00FC277B">
      <w:pPr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t xml:space="preserve">  </w:t>
      </w:r>
      <w:r>
        <w:rPr>
          <w:rFonts w:asciiTheme="minorEastAsia" w:eastAsiaTheme="minorEastAsia" w:hAnsiTheme="minorEastAsia" w:hint="eastAsia"/>
          <w:sz w:val="22"/>
          <w:szCs w:val="22"/>
        </w:rPr>
        <w:t>위 2</w:t>
      </w:r>
      <w:r>
        <w:rPr>
          <w:rFonts w:asciiTheme="minorEastAsia" w:eastAsiaTheme="minorEastAsia" w:hAnsiTheme="minorEastAsia"/>
          <w:sz w:val="22"/>
          <w:szCs w:val="22"/>
        </w:rPr>
        <w:t>1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개의 예시 상황으로 파싱된 </w:t>
      </w:r>
      <w:r>
        <w:rPr>
          <w:rFonts w:asciiTheme="minorEastAsia" w:eastAsiaTheme="minorEastAsia" w:hAnsiTheme="minorEastAsia"/>
          <w:sz w:val="22"/>
          <w:szCs w:val="22"/>
        </w:rPr>
        <w:t>syntax Graph</w:t>
      </w:r>
      <w:r>
        <w:rPr>
          <w:rFonts w:asciiTheme="minorEastAsia" w:eastAsiaTheme="minorEastAsia" w:hAnsiTheme="minorEastAsia" w:hint="eastAsia"/>
          <w:sz w:val="22"/>
          <w:szCs w:val="22"/>
        </w:rPr>
        <w:t>에서 제대로 구문을 분석할 수 있는지 확인했다.</w:t>
      </w:r>
    </w:p>
    <w:p w14:paraId="75F6E93C" w14:textId="77777777" w:rsidR="00E634D3" w:rsidRDefault="00E634D3">
      <w:pPr>
        <w:spacing w:after="160" w:line="259" w:lineRule="auto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/>
          <w:sz w:val="22"/>
          <w:szCs w:val="22"/>
        </w:rPr>
        <w:br w:type="page"/>
      </w:r>
    </w:p>
    <w:p w14:paraId="3BF57FE0" w14:textId="543780A7" w:rsidR="00E634D3" w:rsidRDefault="00E634D3" w:rsidP="00E634D3">
      <w:pPr>
        <w:rPr>
          <w:rFonts w:asciiTheme="minorEastAsia" w:eastAsiaTheme="minorEastAsia" w:hAnsiTheme="minorEastAsia"/>
          <w:b/>
          <w:bCs/>
          <w:sz w:val="30"/>
          <w:szCs w:val="30"/>
        </w:rPr>
      </w:pPr>
      <w:r>
        <w:rPr>
          <w:rFonts w:asciiTheme="minorEastAsia" w:eastAsiaTheme="minorEastAsia" w:hAnsiTheme="minorEastAsia"/>
          <w:b/>
          <w:bCs/>
          <w:sz w:val="30"/>
          <w:szCs w:val="30"/>
        </w:rPr>
        <w:lastRenderedPageBreak/>
        <w:t>GCC vs Custom</w:t>
      </w:r>
    </w:p>
    <w:p w14:paraId="2FB1F2D9" w14:textId="77777777" w:rsidR="00E634D3" w:rsidRDefault="00E634D3" w:rsidP="00E634D3">
      <w:pPr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590E4908" w14:textId="55DC40ED" w:rsidR="00FC277B" w:rsidRDefault="00D509C4" w:rsidP="00FC277B">
      <w:pPr>
        <w:rPr>
          <w:rFonts w:asciiTheme="minorEastAsia" w:eastAsiaTheme="minorEastAsia" w:hAnsiTheme="minorEastAsia"/>
          <w:sz w:val="22"/>
          <w:szCs w:val="22"/>
        </w:rPr>
      </w:pPr>
      <w:r w:rsidRPr="00D509C4">
        <w:rPr>
          <w:rFonts w:asciiTheme="minorEastAsia" w:eastAsiaTheme="minorEastAsia" w:hAnsiTheme="minorEastAsia"/>
          <w:sz w:val="22"/>
          <w:szCs w:val="22"/>
        </w:rPr>
        <w:drawing>
          <wp:inline distT="0" distB="0" distL="0" distR="0" wp14:anchorId="7DB3971D" wp14:editId="767E1A55">
            <wp:extent cx="5816600" cy="5410200"/>
            <wp:effectExtent l="0" t="0" r="0" b="0"/>
            <wp:docPr id="327761920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61920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541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08AE4" w14:textId="77777777" w:rsidR="00D509C4" w:rsidRDefault="00D509C4" w:rsidP="00FC277B">
      <w:pPr>
        <w:rPr>
          <w:rFonts w:asciiTheme="minorEastAsia" w:eastAsiaTheme="minorEastAsia" w:hAnsiTheme="minorEastAsia"/>
          <w:sz w:val="22"/>
          <w:szCs w:val="22"/>
        </w:rPr>
      </w:pPr>
    </w:p>
    <w:p w14:paraId="6833B816" w14:textId="643102B8" w:rsidR="00D509C4" w:rsidRPr="00FC277B" w:rsidRDefault="00D509C4" w:rsidP="00FC277B">
      <w:pPr>
        <w:rPr>
          <w:rFonts w:asciiTheme="minorEastAsia" w:eastAsiaTheme="minorEastAsia" w:hAnsiTheme="minorEastAsia" w:hint="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  동일하게 문제 없이 파싱되는 것을 확인할 수 있다.</w:t>
      </w:r>
    </w:p>
    <w:p w14:paraId="61BA748C" w14:textId="5F7D83E8" w:rsidR="00F21B33" w:rsidRPr="003D7484" w:rsidRDefault="00F21B33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inorEastAsia" w:eastAsiaTheme="minorEastAsia" w:hAnsiTheme="minorEastAsia"/>
        </w:rPr>
        <w:br w:type="page"/>
      </w:r>
    </w:p>
    <w:p w14:paraId="4906793C" w14:textId="7F4FFAB1" w:rsidR="008D5934" w:rsidRDefault="00DF551B" w:rsidP="00DF551B">
      <w:pPr>
        <w:rPr>
          <w:rFonts w:asciiTheme="minorEastAsia" w:eastAsiaTheme="minorEastAsia" w:hAnsiTheme="minorEastAsia" w:hint="eastAsia"/>
          <w:b/>
          <w:bCs/>
          <w:sz w:val="30"/>
          <w:szCs w:val="30"/>
        </w:rPr>
      </w:pPr>
      <w:r w:rsidRPr="00191889">
        <w:rPr>
          <w:rFonts w:asciiTheme="minorEastAsia" w:eastAsiaTheme="minorEastAsia" w:hAnsiTheme="minorEastAsia"/>
          <w:b/>
          <w:bCs/>
          <w:sz w:val="30"/>
          <w:szCs w:val="30"/>
        </w:rPr>
        <w:lastRenderedPageBreak/>
        <w:t>Fail Test Case</w:t>
      </w:r>
      <w:r w:rsidR="000E0CD0">
        <w:rPr>
          <w:rFonts w:asciiTheme="minorEastAsia" w:eastAsiaTheme="minorEastAsia" w:hAnsiTheme="minorEastAsia"/>
          <w:b/>
          <w:bCs/>
          <w:sz w:val="30"/>
          <w:szCs w:val="30"/>
        </w:rPr>
        <w:t xml:space="preserve"> : gcc</w:t>
      </w:r>
      <w:r w:rsidR="000E0CD0">
        <w:rPr>
          <w:rFonts w:asciiTheme="minorEastAsia" w:eastAsiaTheme="minorEastAsia" w:hAnsiTheme="minorEastAsia" w:hint="eastAsia"/>
          <w:b/>
          <w:bCs/>
          <w:sz w:val="30"/>
          <w:szCs w:val="30"/>
        </w:rPr>
        <w:t>와 비</w:t>
      </w:r>
      <w:r w:rsidR="00FC62F5">
        <w:rPr>
          <w:rFonts w:asciiTheme="minorEastAsia" w:eastAsiaTheme="minorEastAsia" w:hAnsiTheme="minorEastAsia" w:hint="eastAsia"/>
          <w:b/>
          <w:bCs/>
          <w:sz w:val="30"/>
          <w:szCs w:val="30"/>
        </w:rPr>
        <w:t>교</w:t>
      </w:r>
    </w:p>
    <w:p w14:paraId="05577E66" w14:textId="13466758" w:rsidR="00333B5D" w:rsidRDefault="00333B5D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 단항 연산에 산술 타입 필요</w:t>
      </w:r>
    </w:p>
    <w:p w14:paraId="767CE8E3" w14:textId="65456D94" w:rsidR="00333B5D" w:rsidRDefault="00333B5D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-&gt; 13번 에러</w:t>
      </w:r>
    </w:p>
    <w:p w14:paraId="02E565BB" w14:textId="77777777" w:rsidR="00333B5D" w:rsidRDefault="00333B5D" w:rsidP="00333B5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x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357C5701" w14:textId="77777777" w:rsidR="00333B5D" w:rsidRDefault="00333B5D" w:rsidP="00333B5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7E229150" w14:textId="77777777" w:rsidR="00333B5D" w:rsidRDefault="00333B5D" w:rsidP="00333B5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s;</w:t>
      </w:r>
      <w:proofErr w:type="gramEnd"/>
    </w:p>
    <w:p w14:paraId="0F2D93A4" w14:textId="77777777" w:rsidR="00333B5D" w:rsidRDefault="00333B5D" w:rsidP="00333B5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D1E3D9"/>
          <w:sz w:val="18"/>
          <w:szCs w:val="18"/>
        </w:rPr>
        <w:t>+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s;</w:t>
      </w:r>
      <w:proofErr w:type="gramEnd"/>
    </w:p>
    <w:p w14:paraId="6285AB81" w14:textId="77777777" w:rsidR="00333B5D" w:rsidRDefault="00333B5D" w:rsidP="00333B5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4DBFA732" w14:textId="77777777" w:rsidR="00333B5D" w:rsidRDefault="00333B5D" w:rsidP="00333B5D">
      <w:pPr>
        <w:spacing w:after="160" w:line="259" w:lineRule="auto"/>
        <w:rPr>
          <w:rFonts w:asciiTheme="majorEastAsia" w:eastAsiaTheme="majorEastAsia" w:hAnsiTheme="majorEastAsia"/>
        </w:rPr>
      </w:pPr>
    </w:p>
    <w:p w14:paraId="772B8743" w14:textId="2DBB7F1B" w:rsidR="00333B5D" w:rsidRDefault="00333B5D" w:rsidP="00333B5D">
      <w:pPr>
        <w:spacing w:after="160" w:line="259" w:lineRule="auto"/>
        <w:rPr>
          <w:rFonts w:asciiTheme="majorEastAsia" w:eastAsiaTheme="majorEastAsia" w:hAnsiTheme="majorEastAsia"/>
        </w:rPr>
      </w:pPr>
      <w:r w:rsidRPr="00333B5D">
        <w:rPr>
          <w:rFonts w:asciiTheme="majorEastAsia" w:eastAsiaTheme="majorEastAsia" w:hAnsiTheme="majorEastAsia"/>
          <w:noProof/>
        </w:rPr>
        <w:drawing>
          <wp:inline distT="0" distB="0" distL="0" distR="0" wp14:anchorId="023E6CC6" wp14:editId="7E5C5FEB">
            <wp:extent cx="5943600" cy="4110355"/>
            <wp:effectExtent l="0" t="0" r="0" b="4445"/>
            <wp:docPr id="1351570605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70605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494C" w14:textId="6D487C77" w:rsidR="008756F3" w:rsidRDefault="008756F3" w:rsidP="00333B5D">
      <w:pPr>
        <w:spacing w:after="160" w:line="259" w:lineRule="auto"/>
        <w:rPr>
          <w:rFonts w:asciiTheme="majorEastAsia" w:eastAsiaTheme="majorEastAsia" w:hAnsiTheme="majorEastAsia"/>
        </w:rPr>
      </w:pPr>
      <w:r w:rsidRPr="008756F3">
        <w:rPr>
          <w:rFonts w:asciiTheme="majorEastAsia" w:eastAsiaTheme="majorEastAsia" w:hAnsiTheme="majorEastAsia"/>
        </w:rPr>
        <w:drawing>
          <wp:inline distT="0" distB="0" distL="0" distR="0" wp14:anchorId="10DBE542" wp14:editId="5697651A">
            <wp:extent cx="5943600" cy="1191260"/>
            <wp:effectExtent l="0" t="0" r="0" b="2540"/>
            <wp:docPr id="63287351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87351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F505" w14:textId="77777777" w:rsidR="00333B5D" w:rsidRDefault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66CF01B7" w14:textId="04FB71D3" w:rsidR="00333B5D" w:rsidRDefault="00333B5D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2. 잘못된 상수 수식</w:t>
      </w:r>
    </w:p>
    <w:p w14:paraId="32A3C3DC" w14:textId="05190346" w:rsidR="00333B5D" w:rsidRDefault="00333B5D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>-&gt; 18번 에러</w:t>
      </w:r>
    </w:p>
    <w:p w14:paraId="3AB7D59A" w14:textId="4C741D1B" w:rsidR="002920F3" w:rsidRDefault="002920F3" w:rsidP="002920F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enum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E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{ A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D1E3D9"/>
          <w:sz w:val="18"/>
          <w:szCs w:val="18"/>
        </w:rPr>
        <w:t>&amp;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3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5EE4B7CC" w14:textId="77777777" w:rsidR="002920F3" w:rsidRDefault="002920F3" w:rsidP="00333B5D">
      <w:pPr>
        <w:spacing w:after="160" w:line="259" w:lineRule="auto"/>
        <w:rPr>
          <w:rFonts w:asciiTheme="majorEastAsia" w:eastAsiaTheme="majorEastAsia" w:hAnsiTheme="majorEastAsia"/>
        </w:rPr>
      </w:pPr>
    </w:p>
    <w:p w14:paraId="5CF3E7A9" w14:textId="0DC8FE4F" w:rsidR="00FC62F5" w:rsidRDefault="00981764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981764">
        <w:rPr>
          <w:rFonts w:asciiTheme="majorEastAsia" w:eastAsiaTheme="majorEastAsia" w:hAnsiTheme="majorEastAsia"/>
        </w:rPr>
        <w:drawing>
          <wp:inline distT="0" distB="0" distL="0" distR="0" wp14:anchorId="392DA47B" wp14:editId="076BF111">
            <wp:extent cx="5943600" cy="2510790"/>
            <wp:effectExtent l="0" t="0" r="0" b="3810"/>
            <wp:docPr id="1016497179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97179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39D2" w14:textId="2E6C80CB" w:rsidR="00FC62F5" w:rsidRPr="00333B5D" w:rsidRDefault="00FC62F5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FC62F5">
        <w:rPr>
          <w:rFonts w:asciiTheme="majorEastAsia" w:eastAsiaTheme="majorEastAsia" w:hAnsiTheme="majorEastAsia"/>
        </w:rPr>
        <w:drawing>
          <wp:inline distT="0" distB="0" distL="0" distR="0" wp14:anchorId="1395BDCC" wp14:editId="4400C480">
            <wp:extent cx="5867400" cy="1066800"/>
            <wp:effectExtent l="0" t="0" r="0" b="0"/>
            <wp:docPr id="22973634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73634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2DF40" w14:textId="49989CCB" w:rsidR="00FE41EE" w:rsidRDefault="00FE41EE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7EC3F16F" w14:textId="5D27A017" w:rsidR="00333B5D" w:rsidRDefault="00FE41EE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 xml:space="preserve">3. </w:t>
      </w:r>
      <w:r>
        <w:rPr>
          <w:rFonts w:asciiTheme="majorEastAsia" w:eastAsiaTheme="majorEastAsia" w:hAnsiTheme="majorEastAsia" w:hint="eastAsia"/>
        </w:rPr>
        <w:t>상수식에 선언되지 않은 식별자 사용</w:t>
      </w:r>
    </w:p>
    <w:p w14:paraId="5E882B94" w14:textId="5ED33291" w:rsidR="00D45788" w:rsidRDefault="00FE41EE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/>
        </w:rPr>
        <w:t>-&gt; 19</w:t>
      </w:r>
      <w:r>
        <w:rPr>
          <w:rFonts w:asciiTheme="majorEastAsia" w:eastAsiaTheme="majorEastAsia" w:hAnsiTheme="majorEastAsia" w:hint="eastAsia"/>
        </w:rPr>
        <w:t>번 에러</w:t>
      </w:r>
    </w:p>
    <w:p w14:paraId="524CC5A6" w14:textId="77777777" w:rsidR="000F6400" w:rsidRDefault="000F6400" w:rsidP="000F640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x;</w:t>
      </w:r>
      <w:proofErr w:type="gramEnd"/>
    </w:p>
    <w:p w14:paraId="36E6603C" w14:textId="30941A97" w:rsidR="000F6400" w:rsidRPr="000F6400" w:rsidRDefault="000F6400" w:rsidP="000F640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enum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E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{ A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x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7E050DCD" w14:textId="77777777" w:rsidR="000F6400" w:rsidRDefault="000F6400" w:rsidP="00333B5D">
      <w:pPr>
        <w:spacing w:after="160" w:line="259" w:lineRule="auto"/>
        <w:rPr>
          <w:rFonts w:asciiTheme="majorEastAsia" w:eastAsiaTheme="majorEastAsia" w:hAnsiTheme="majorEastAsia"/>
        </w:rPr>
      </w:pPr>
    </w:p>
    <w:p w14:paraId="4855F82C" w14:textId="35BD7818" w:rsidR="00110FA1" w:rsidRDefault="00C85A9B" w:rsidP="00333B5D">
      <w:pPr>
        <w:spacing w:after="160" w:line="259" w:lineRule="auto"/>
        <w:rPr>
          <w:rFonts w:asciiTheme="majorEastAsia" w:eastAsiaTheme="majorEastAsia" w:hAnsiTheme="majorEastAsia"/>
        </w:rPr>
      </w:pPr>
      <w:r w:rsidRPr="00C85A9B">
        <w:rPr>
          <w:rFonts w:asciiTheme="majorEastAsia" w:eastAsiaTheme="majorEastAsia" w:hAnsiTheme="majorEastAsia"/>
        </w:rPr>
        <w:drawing>
          <wp:inline distT="0" distB="0" distL="0" distR="0" wp14:anchorId="40B50F94" wp14:editId="22EF5FB2">
            <wp:extent cx="5943600" cy="2734945"/>
            <wp:effectExtent l="0" t="0" r="0" b="0"/>
            <wp:docPr id="112369370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69370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53F20" w14:textId="170D9B35" w:rsidR="001601DD" w:rsidRDefault="001601DD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1601DD">
        <w:rPr>
          <w:rFonts w:asciiTheme="majorEastAsia" w:eastAsiaTheme="majorEastAsia" w:hAnsiTheme="majorEastAsia"/>
        </w:rPr>
        <w:drawing>
          <wp:inline distT="0" distB="0" distL="0" distR="0" wp14:anchorId="00080F28" wp14:editId="131CA129">
            <wp:extent cx="5943600" cy="903605"/>
            <wp:effectExtent l="0" t="0" r="0" b="0"/>
            <wp:docPr id="188578142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78142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52BE" w14:textId="1A3C576A" w:rsidR="00D45788" w:rsidRDefault="00D45788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17F233D5" w14:textId="14070BFF" w:rsidR="00D45788" w:rsidRDefault="00D45788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4. 함수 호출 타입 오류</w:t>
      </w:r>
    </w:p>
    <w:p w14:paraId="5E2E8DA1" w14:textId="1E92AB05" w:rsidR="00613D19" w:rsidRDefault="00D45788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-&gt; 21번 에러</w:t>
      </w:r>
    </w:p>
    <w:p w14:paraId="3A398FB3" w14:textId="77777777" w:rsidR="00613D19" w:rsidRDefault="00613D19" w:rsidP="00613D19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a;</w:t>
      </w:r>
      <w:proofErr w:type="gramEnd"/>
    </w:p>
    <w:p w14:paraId="4D4A8DBC" w14:textId="77777777" w:rsidR="00613D19" w:rsidRDefault="00613D19" w:rsidP="00613D19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402C389E" w14:textId="77777777" w:rsidR="00613D19" w:rsidRDefault="00613D19" w:rsidP="00613D19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a</w:t>
      </w:r>
      <w:r>
        <w:rPr>
          <w:rFonts w:ascii="Hurmit Nerd Font Mono" w:hAnsi="Hurmit Nerd Font Mono"/>
          <w:color w:val="F8F8F2"/>
          <w:sz w:val="18"/>
          <w:szCs w:val="18"/>
        </w:rPr>
        <w:t>();</w:t>
      </w:r>
      <w:proofErr w:type="gramEnd"/>
    </w:p>
    <w:p w14:paraId="7B84DEA2" w14:textId="77777777" w:rsidR="00613D19" w:rsidRDefault="00613D19" w:rsidP="00613D19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032F4F73" w14:textId="77777777" w:rsidR="00D45788" w:rsidRDefault="00D45788" w:rsidP="00333B5D">
      <w:pPr>
        <w:spacing w:after="160" w:line="259" w:lineRule="auto"/>
        <w:rPr>
          <w:rFonts w:asciiTheme="majorEastAsia" w:eastAsiaTheme="majorEastAsia" w:hAnsiTheme="majorEastAsia"/>
        </w:rPr>
      </w:pPr>
    </w:p>
    <w:p w14:paraId="04C907EC" w14:textId="186EEEB1" w:rsidR="00BF6313" w:rsidRDefault="0017663A" w:rsidP="00333B5D">
      <w:pPr>
        <w:spacing w:after="160" w:line="259" w:lineRule="auto"/>
        <w:rPr>
          <w:rFonts w:asciiTheme="majorEastAsia" w:eastAsiaTheme="majorEastAsia" w:hAnsiTheme="majorEastAsia"/>
        </w:rPr>
      </w:pPr>
      <w:r w:rsidRPr="0017663A">
        <w:rPr>
          <w:rFonts w:asciiTheme="majorEastAsia" w:eastAsiaTheme="majorEastAsia" w:hAnsiTheme="majorEastAsia"/>
        </w:rPr>
        <w:drawing>
          <wp:inline distT="0" distB="0" distL="0" distR="0" wp14:anchorId="72C7C700" wp14:editId="22F00ECD">
            <wp:extent cx="5943600" cy="3020060"/>
            <wp:effectExtent l="0" t="0" r="0" b="2540"/>
            <wp:docPr id="1388342435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342435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782C4" w14:textId="3DFC7026" w:rsidR="00B02032" w:rsidRDefault="00B02032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B02032">
        <w:rPr>
          <w:rFonts w:asciiTheme="majorEastAsia" w:eastAsiaTheme="majorEastAsia" w:hAnsiTheme="majorEastAsia"/>
        </w:rPr>
        <w:drawing>
          <wp:inline distT="0" distB="0" distL="0" distR="0" wp14:anchorId="186749E2" wp14:editId="49D2A872">
            <wp:extent cx="5943600" cy="1530350"/>
            <wp:effectExtent l="0" t="0" r="0" b="6350"/>
            <wp:docPr id="169099255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99255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AAA3" w14:textId="3A4C0E00" w:rsidR="00D45788" w:rsidRDefault="00D45788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12C1E73A" w14:textId="75CB4524" w:rsidR="00D45788" w:rsidRDefault="00D45788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5. 덧셈 수식 타입 불일치</w:t>
      </w:r>
    </w:p>
    <w:p w14:paraId="329CC9DE" w14:textId="37B56CC0" w:rsidR="0073078A" w:rsidRDefault="00D45788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>-&gt; 24번 에러</w:t>
      </w:r>
    </w:p>
    <w:p w14:paraId="55C62358" w14:textId="77777777" w:rsidR="00EC4EB6" w:rsidRDefault="00EC4EB6" w:rsidP="00EC4EB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x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2D46DC02" w14:textId="77777777" w:rsidR="00EC4EB6" w:rsidRDefault="00EC4EB6" w:rsidP="00EC4EB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127307EE" w14:textId="77777777" w:rsidR="00EC4EB6" w:rsidRDefault="00EC4EB6" w:rsidP="00EC4EB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s1,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s2;</w:t>
      </w:r>
      <w:proofErr w:type="gramEnd"/>
    </w:p>
    <w:p w14:paraId="6203E8B6" w14:textId="77777777" w:rsidR="00EC4EB6" w:rsidRDefault="00EC4EB6" w:rsidP="00EC4EB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s1 </w:t>
      </w:r>
      <w:r>
        <w:rPr>
          <w:rFonts w:ascii="Hurmit Nerd Font Mono" w:hAnsi="Hurmit Nerd Font Mono"/>
          <w:color w:val="D1E3D9"/>
          <w:sz w:val="18"/>
          <w:szCs w:val="18"/>
        </w:rPr>
        <w:t>+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s2;</w:t>
      </w:r>
      <w:proofErr w:type="gramEnd"/>
    </w:p>
    <w:p w14:paraId="5E1C63A3" w14:textId="593E7A30" w:rsidR="00EC4EB6" w:rsidRDefault="00EC4EB6" w:rsidP="00EC4EB6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9BE8A7B" w14:textId="77777777" w:rsidR="0073078A" w:rsidRDefault="0073078A" w:rsidP="00333B5D">
      <w:pPr>
        <w:spacing w:after="160" w:line="259" w:lineRule="auto"/>
        <w:rPr>
          <w:rFonts w:asciiTheme="majorEastAsia" w:eastAsiaTheme="majorEastAsia" w:hAnsiTheme="majorEastAsia"/>
        </w:rPr>
      </w:pPr>
    </w:p>
    <w:p w14:paraId="2582A30D" w14:textId="185A5D22" w:rsidR="00EC4EB6" w:rsidRDefault="00EC4EB6" w:rsidP="00333B5D">
      <w:pPr>
        <w:spacing w:after="160" w:line="259" w:lineRule="auto"/>
        <w:rPr>
          <w:rFonts w:asciiTheme="majorEastAsia" w:eastAsiaTheme="majorEastAsia" w:hAnsiTheme="majorEastAsia"/>
        </w:rPr>
      </w:pPr>
      <w:r w:rsidRPr="00EC4EB6">
        <w:rPr>
          <w:rFonts w:asciiTheme="majorEastAsia" w:eastAsiaTheme="majorEastAsia" w:hAnsiTheme="majorEastAsia"/>
        </w:rPr>
        <w:drawing>
          <wp:inline distT="0" distB="0" distL="0" distR="0" wp14:anchorId="5DB3A742" wp14:editId="753CE6FF">
            <wp:extent cx="5468645" cy="4647764"/>
            <wp:effectExtent l="0" t="0" r="5080" b="635"/>
            <wp:docPr id="441075699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75699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2448" cy="465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1B933" w14:textId="51BEC091" w:rsidR="00943A90" w:rsidRDefault="00943A90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943A90">
        <w:rPr>
          <w:rFonts w:asciiTheme="majorEastAsia" w:eastAsiaTheme="majorEastAsia" w:hAnsiTheme="majorEastAsia"/>
        </w:rPr>
        <w:drawing>
          <wp:inline distT="0" distB="0" distL="0" distR="0" wp14:anchorId="1DEE6CB8" wp14:editId="6030ABC0">
            <wp:extent cx="5943600" cy="929005"/>
            <wp:effectExtent l="0" t="0" r="0" b="0"/>
            <wp:docPr id="137786865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86865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F01C" w14:textId="7B382AA0" w:rsidR="00D45788" w:rsidRDefault="00D45788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3C2A8FC7" w14:textId="4218F029" w:rsidR="00D45788" w:rsidRDefault="00D45788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 xml:space="preserve">6. </w:t>
      </w:r>
      <w:r>
        <w:rPr>
          <w:rFonts w:asciiTheme="majorEastAsia" w:eastAsiaTheme="majorEastAsia" w:hAnsiTheme="majorEastAsia"/>
        </w:rPr>
        <w:t xml:space="preserve">if </w:t>
      </w:r>
      <w:r>
        <w:rPr>
          <w:rFonts w:asciiTheme="majorEastAsia" w:eastAsiaTheme="majorEastAsia" w:hAnsiTheme="majorEastAsia" w:hint="eastAsia"/>
        </w:rPr>
        <w:t>문 조건이 scalar</w:t>
      </w:r>
      <w:r>
        <w:rPr>
          <w:rFonts w:asciiTheme="majorEastAsia" w:eastAsiaTheme="majorEastAsia" w:hAnsiTheme="majorEastAsia"/>
        </w:rPr>
        <w:t xml:space="preserve"> </w:t>
      </w:r>
      <w:r>
        <w:rPr>
          <w:rFonts w:asciiTheme="majorEastAsia" w:eastAsiaTheme="majorEastAsia" w:hAnsiTheme="majorEastAsia" w:hint="eastAsia"/>
        </w:rPr>
        <w:t>아님</w:t>
      </w:r>
    </w:p>
    <w:p w14:paraId="6373FF29" w14:textId="264D43E3" w:rsidR="00D45788" w:rsidRDefault="00D45788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-&gt; 2</w:t>
      </w:r>
      <w:r>
        <w:rPr>
          <w:rFonts w:asciiTheme="majorEastAsia" w:eastAsiaTheme="majorEastAsia" w:hAnsiTheme="majorEastAsia"/>
        </w:rPr>
        <w:t>7</w:t>
      </w:r>
      <w:r>
        <w:rPr>
          <w:rFonts w:asciiTheme="majorEastAsia" w:eastAsiaTheme="majorEastAsia" w:hAnsiTheme="majorEastAsia" w:hint="eastAsia"/>
        </w:rPr>
        <w:t xml:space="preserve">번 </w:t>
      </w:r>
      <w:r w:rsidR="0004539A">
        <w:rPr>
          <w:rFonts w:asciiTheme="majorEastAsia" w:eastAsiaTheme="majorEastAsia" w:hAnsiTheme="majorEastAsia" w:hint="eastAsia"/>
        </w:rPr>
        <w:t>에러</w:t>
      </w:r>
    </w:p>
    <w:p w14:paraId="6D92A5AF" w14:textId="77777777" w:rsidR="00A147BB" w:rsidRDefault="00A147BB" w:rsidP="00A147B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x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2DEB2469" w14:textId="77777777" w:rsidR="00A147BB" w:rsidRDefault="00A147BB" w:rsidP="00A147B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30E090F5" w14:textId="77777777" w:rsidR="00A147BB" w:rsidRDefault="00A147BB" w:rsidP="00A147B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s;</w:t>
      </w:r>
      <w:proofErr w:type="gramEnd"/>
    </w:p>
    <w:p w14:paraId="3225E56A" w14:textId="77777777" w:rsidR="00A147BB" w:rsidRDefault="00A147BB" w:rsidP="00A147B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>
        <w:rPr>
          <w:rFonts w:ascii="Hurmit Nerd Font Mono" w:hAnsi="Hurmit Nerd Font Mono"/>
          <w:color w:val="D1E3D9"/>
          <w:sz w:val="18"/>
          <w:szCs w:val="18"/>
        </w:rPr>
        <w:t>!</w:t>
      </w:r>
      <w:r>
        <w:rPr>
          <w:rFonts w:ascii="Hurmit Nerd Font Mono" w:hAnsi="Hurmit Nerd Font Mono"/>
          <w:color w:val="F8F8F2"/>
          <w:sz w:val="18"/>
          <w:szCs w:val="18"/>
        </w:rPr>
        <w:t>s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4E912C55" w14:textId="11A67E19" w:rsidR="00A147BB" w:rsidRPr="00A147BB" w:rsidRDefault="00A147BB" w:rsidP="00A147BB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736B74C7" w14:textId="77777777" w:rsidR="00A147BB" w:rsidRDefault="00A147BB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</w:p>
    <w:p w14:paraId="10B35EFD" w14:textId="0A5243B6" w:rsidR="0073078A" w:rsidRDefault="00A147BB" w:rsidP="00333B5D">
      <w:pPr>
        <w:spacing w:after="160" w:line="259" w:lineRule="auto"/>
        <w:rPr>
          <w:rFonts w:asciiTheme="majorEastAsia" w:eastAsiaTheme="majorEastAsia" w:hAnsiTheme="majorEastAsia"/>
        </w:rPr>
      </w:pPr>
      <w:r w:rsidRPr="00A147BB">
        <w:rPr>
          <w:rFonts w:asciiTheme="majorEastAsia" w:eastAsiaTheme="majorEastAsia" w:hAnsiTheme="majorEastAsia"/>
        </w:rPr>
        <w:drawing>
          <wp:inline distT="0" distB="0" distL="0" distR="0" wp14:anchorId="10FC4954" wp14:editId="7C6BE795">
            <wp:extent cx="5943600" cy="4164965"/>
            <wp:effectExtent l="0" t="0" r="0" b="635"/>
            <wp:docPr id="791350308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50308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A0017" w14:textId="66B2B347" w:rsidR="003934F1" w:rsidRDefault="003934F1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3934F1">
        <w:rPr>
          <w:rFonts w:asciiTheme="majorEastAsia" w:eastAsiaTheme="majorEastAsia" w:hAnsiTheme="majorEastAsia"/>
        </w:rPr>
        <w:drawing>
          <wp:inline distT="0" distB="0" distL="0" distR="0" wp14:anchorId="70948B86" wp14:editId="0C39FF8C">
            <wp:extent cx="5943600" cy="1193165"/>
            <wp:effectExtent l="0" t="0" r="0" b="635"/>
            <wp:docPr id="118317205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17205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D78F5" w14:textId="5FE61ECD" w:rsidR="00D45788" w:rsidRDefault="00D45788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1A388979" w14:textId="4D1A2D9C" w:rsidR="00D45788" w:rsidRDefault="00D45788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7. 산술 이항 연산자 타입 오류</w:t>
      </w:r>
    </w:p>
    <w:p w14:paraId="46598062" w14:textId="436F6558" w:rsidR="00D45788" w:rsidRDefault="00D45788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-&gt; 28</w:t>
      </w:r>
      <w:r>
        <w:rPr>
          <w:rFonts w:asciiTheme="majorEastAsia" w:eastAsiaTheme="majorEastAsia" w:hAnsiTheme="majorEastAsia" w:hint="eastAsia"/>
        </w:rPr>
        <w:t xml:space="preserve">번 </w:t>
      </w:r>
      <w:r w:rsidR="001C57DD">
        <w:rPr>
          <w:rFonts w:asciiTheme="majorEastAsia" w:eastAsiaTheme="majorEastAsia" w:hAnsiTheme="majorEastAsia" w:hint="eastAsia"/>
        </w:rPr>
        <w:t>에러</w:t>
      </w:r>
    </w:p>
    <w:p w14:paraId="5DA1A1DC" w14:textId="77777777" w:rsidR="006E69EB" w:rsidRDefault="006E69EB" w:rsidP="006E69E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1CCB6BB0" w14:textId="77777777" w:rsidR="006E69EB" w:rsidRDefault="006E69EB" w:rsidP="006E69E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c;</w:t>
      </w:r>
      <w:proofErr w:type="gramEnd"/>
    </w:p>
    <w:p w14:paraId="42EEEE98" w14:textId="77777777" w:rsidR="006E69EB" w:rsidRDefault="006E69EB" w:rsidP="006E69E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c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E6DB74"/>
          <w:sz w:val="18"/>
          <w:szCs w:val="18"/>
        </w:rPr>
        <w:t>"abc"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D1E3D9"/>
          <w:sz w:val="18"/>
          <w:szCs w:val="18"/>
        </w:rPr>
        <w:t>*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5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3780BAD" w14:textId="131D32F3" w:rsidR="006E69EB" w:rsidRDefault="006E69EB" w:rsidP="006E69EB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5448B431" w14:textId="77777777" w:rsidR="006E69EB" w:rsidRDefault="006E69EB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</w:p>
    <w:p w14:paraId="6B7C3E6E" w14:textId="326EF37D" w:rsidR="0073078A" w:rsidRDefault="00C90867" w:rsidP="00333B5D">
      <w:pPr>
        <w:spacing w:after="160" w:line="259" w:lineRule="auto"/>
        <w:rPr>
          <w:rFonts w:asciiTheme="majorEastAsia" w:eastAsiaTheme="majorEastAsia" w:hAnsiTheme="majorEastAsia"/>
        </w:rPr>
      </w:pPr>
      <w:r w:rsidRPr="00C90867">
        <w:rPr>
          <w:rFonts w:asciiTheme="majorEastAsia" w:eastAsiaTheme="majorEastAsia" w:hAnsiTheme="majorEastAsia"/>
        </w:rPr>
        <w:drawing>
          <wp:inline distT="0" distB="0" distL="0" distR="0" wp14:anchorId="657FDFD8" wp14:editId="0435A800">
            <wp:extent cx="5943600" cy="4032250"/>
            <wp:effectExtent l="0" t="0" r="0" b="6350"/>
            <wp:docPr id="217711815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11815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3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F622" w14:textId="27995FCF" w:rsidR="000D222C" w:rsidRDefault="000D222C" w:rsidP="00333B5D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0D222C">
        <w:rPr>
          <w:rFonts w:asciiTheme="majorEastAsia" w:eastAsiaTheme="majorEastAsia" w:hAnsiTheme="majorEastAsia"/>
        </w:rPr>
        <w:drawing>
          <wp:inline distT="0" distB="0" distL="0" distR="0" wp14:anchorId="41FD60C4" wp14:editId="23F5C1C0">
            <wp:extent cx="5943600" cy="1424940"/>
            <wp:effectExtent l="0" t="0" r="0" b="0"/>
            <wp:docPr id="1851463515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463515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B0C5" w14:textId="478965E2" w:rsidR="00D45788" w:rsidRDefault="00D45788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7D1673A7" w14:textId="3C942289" w:rsidR="00D45788" w:rsidRDefault="00D45788" w:rsidP="00333B5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8. 배열 크기에 정수 아님</w:t>
      </w:r>
    </w:p>
    <w:p w14:paraId="16289C3E" w14:textId="53540D1F" w:rsidR="00202535" w:rsidRPr="00934A1E" w:rsidRDefault="00D45788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/>
        </w:rPr>
        <w:t>-&gt; 29</w:t>
      </w:r>
      <w:r>
        <w:rPr>
          <w:rFonts w:asciiTheme="majorEastAsia" w:eastAsiaTheme="majorEastAsia" w:hAnsiTheme="majorEastAsia" w:hint="eastAsia"/>
        </w:rPr>
        <w:t xml:space="preserve">번 </w:t>
      </w:r>
      <w:r w:rsidR="00531674">
        <w:rPr>
          <w:rFonts w:asciiTheme="majorEastAsia" w:eastAsiaTheme="majorEastAsia" w:hAnsiTheme="majorEastAsia" w:hint="eastAsia"/>
        </w:rPr>
        <w:t>에러</w:t>
      </w:r>
    </w:p>
    <w:p w14:paraId="47355898" w14:textId="77777777" w:rsidR="001D747E" w:rsidRDefault="001D747E" w:rsidP="001D747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64948E1E" w14:textId="77777777" w:rsidR="001D747E" w:rsidRDefault="001D747E" w:rsidP="001D747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float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f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3.14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321CF901" w14:textId="77777777" w:rsidR="001D747E" w:rsidRDefault="001D747E" w:rsidP="001D747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a[</w:t>
      </w:r>
      <w:proofErr w:type="gramEnd"/>
      <w:r>
        <w:rPr>
          <w:rFonts w:ascii="Hurmit Nerd Font Mono" w:hAnsi="Hurmit Nerd Font Mono"/>
          <w:color w:val="AE81FF"/>
          <w:sz w:val="18"/>
          <w:szCs w:val="18"/>
        </w:rPr>
        <w:t>10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];</w:t>
      </w:r>
      <w:proofErr w:type="gramEnd"/>
    </w:p>
    <w:p w14:paraId="1C89689E" w14:textId="77777777" w:rsidR="001D747E" w:rsidRDefault="001D747E" w:rsidP="001D747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a[f]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1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50DF7912" w14:textId="1E2E9CB0" w:rsidR="001D747E" w:rsidRDefault="001D747E" w:rsidP="001D747E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1FC0443F" w14:textId="77777777" w:rsidR="001D747E" w:rsidRDefault="001D747E" w:rsidP="008D5934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</w:p>
    <w:p w14:paraId="4BA1EDDA" w14:textId="6B8E99E5" w:rsidR="001D747E" w:rsidRDefault="001D747E" w:rsidP="008D5934">
      <w:pPr>
        <w:spacing w:after="160" w:line="259" w:lineRule="auto"/>
        <w:rPr>
          <w:rFonts w:asciiTheme="minorEastAsia" w:eastAsiaTheme="minorEastAsia" w:hAnsiTheme="minorEastAsia"/>
          <w:b/>
          <w:bCs/>
          <w:sz w:val="30"/>
          <w:szCs w:val="30"/>
        </w:rPr>
      </w:pPr>
      <w:r w:rsidRPr="001D747E">
        <w:rPr>
          <w:rFonts w:asciiTheme="minorEastAsia" w:eastAsiaTheme="minorEastAsia" w:hAnsiTheme="minorEastAsia"/>
          <w:b/>
          <w:bCs/>
          <w:sz w:val="30"/>
          <w:szCs w:val="30"/>
        </w:rPr>
        <w:drawing>
          <wp:inline distT="0" distB="0" distL="0" distR="0" wp14:anchorId="58B2DAA1" wp14:editId="68334645">
            <wp:extent cx="4785064" cy="4909293"/>
            <wp:effectExtent l="0" t="0" r="3175" b="5715"/>
            <wp:docPr id="793008166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008166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96684" cy="492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9664" w14:textId="37740D26" w:rsidR="00164CD2" w:rsidRDefault="00164CD2" w:rsidP="008D5934">
      <w:pPr>
        <w:spacing w:after="160" w:line="259" w:lineRule="auto"/>
        <w:rPr>
          <w:rFonts w:asciiTheme="minorEastAsia" w:eastAsiaTheme="minorEastAsia" w:hAnsiTheme="minorEastAsia" w:hint="eastAsia"/>
          <w:b/>
          <w:bCs/>
          <w:sz w:val="30"/>
          <w:szCs w:val="30"/>
        </w:rPr>
      </w:pPr>
      <w:r w:rsidRPr="00164CD2">
        <w:rPr>
          <w:rFonts w:asciiTheme="minorEastAsia" w:eastAsiaTheme="minorEastAsia" w:hAnsiTheme="minorEastAsia"/>
          <w:b/>
          <w:bCs/>
          <w:sz w:val="30"/>
          <w:szCs w:val="30"/>
        </w:rPr>
        <w:drawing>
          <wp:inline distT="0" distB="0" distL="0" distR="0" wp14:anchorId="7A293BB9" wp14:editId="478ADD85">
            <wp:extent cx="4138367" cy="925384"/>
            <wp:effectExtent l="0" t="0" r="1905" b="1905"/>
            <wp:docPr id="150284919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4919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1813" cy="93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3BEC" w14:textId="1CAC4951" w:rsidR="00C41A70" w:rsidRDefault="006C3F52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9</w:t>
      </w:r>
      <w:r w:rsidR="00C41A70">
        <w:rPr>
          <w:rFonts w:asciiTheme="majorEastAsia" w:eastAsiaTheme="majorEastAsia" w:hAnsiTheme="majorEastAsia" w:hint="eastAsia"/>
        </w:rPr>
        <w:t>. 인자 과다</w:t>
      </w:r>
    </w:p>
    <w:p w14:paraId="073F8AF6" w14:textId="17A21BEB" w:rsidR="00C41A70" w:rsidRDefault="00C41A70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34번 </w:t>
      </w:r>
      <w:r w:rsidR="004718E3">
        <w:rPr>
          <w:rFonts w:asciiTheme="majorEastAsia" w:eastAsiaTheme="majorEastAsia" w:hAnsiTheme="majorEastAsia" w:hint="eastAsia"/>
        </w:rPr>
        <w:t>에러</w:t>
      </w:r>
    </w:p>
    <w:p w14:paraId="21C1E0B4" w14:textId="77777777" w:rsidR="0073078A" w:rsidRDefault="0073078A" w:rsidP="0073078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f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i/>
          <w:iCs/>
          <w:color w:val="84B6F4"/>
          <w:sz w:val="18"/>
          <w:szCs w:val="18"/>
        </w:rPr>
        <w:t>a</w:t>
      </w:r>
      <w:r>
        <w:rPr>
          <w:rFonts w:ascii="Hurmit Nerd Font Mono" w:hAnsi="Hurmit Nerd Font Mono"/>
          <w:color w:val="F8F8F2"/>
          <w:sz w:val="18"/>
          <w:szCs w:val="18"/>
        </w:rPr>
        <w:t>) {}</w:t>
      </w:r>
    </w:p>
    <w:p w14:paraId="25D60F91" w14:textId="77777777" w:rsidR="0073078A" w:rsidRDefault="0073078A" w:rsidP="0073078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201FEDAB" w14:textId="77777777" w:rsidR="0073078A" w:rsidRDefault="0073078A" w:rsidP="0073078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f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AE81FF"/>
          <w:sz w:val="18"/>
          <w:szCs w:val="18"/>
        </w:rPr>
        <w:t>1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>
        <w:rPr>
          <w:rFonts w:ascii="Hurmit Nerd Font Mono" w:hAnsi="Hurmit Nerd Font Mono"/>
          <w:color w:val="AE81FF"/>
          <w:sz w:val="18"/>
          <w:szCs w:val="18"/>
        </w:rPr>
        <w:t>2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);</w:t>
      </w:r>
      <w:proofErr w:type="gramEnd"/>
    </w:p>
    <w:p w14:paraId="03ED713F" w14:textId="77777777" w:rsidR="0073078A" w:rsidRDefault="0073078A" w:rsidP="0073078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71E333C" w14:textId="77777777" w:rsidR="0073078A" w:rsidRDefault="0073078A" w:rsidP="0073078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6CA06B39" w14:textId="77777777" w:rsidR="0073078A" w:rsidRDefault="0073078A" w:rsidP="0073078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43ED55CC" w14:textId="77777777" w:rsidR="0073078A" w:rsidRDefault="0073078A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033EAE7B" w14:textId="7B1FDEAA" w:rsidR="0014752B" w:rsidRDefault="0014752B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14752B">
        <w:rPr>
          <w:rFonts w:asciiTheme="majorEastAsia" w:eastAsiaTheme="majorEastAsia" w:hAnsiTheme="majorEastAsia"/>
        </w:rPr>
        <w:drawing>
          <wp:inline distT="0" distB="0" distL="0" distR="0" wp14:anchorId="10AE07B0" wp14:editId="37D45663">
            <wp:extent cx="5906814" cy="5745892"/>
            <wp:effectExtent l="0" t="0" r="0" b="0"/>
            <wp:docPr id="117773868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3868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60810" cy="579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C9C3" w14:textId="164833C9" w:rsidR="00C41A70" w:rsidRDefault="00ED5C65">
      <w:pPr>
        <w:spacing w:after="160" w:line="259" w:lineRule="auto"/>
        <w:rPr>
          <w:rFonts w:asciiTheme="majorEastAsia" w:eastAsiaTheme="majorEastAsia" w:hAnsiTheme="majorEastAsia"/>
        </w:rPr>
      </w:pPr>
      <w:r w:rsidRPr="00ED5C65">
        <w:rPr>
          <w:rFonts w:asciiTheme="majorEastAsia" w:eastAsiaTheme="majorEastAsia" w:hAnsiTheme="majorEastAsia"/>
        </w:rPr>
        <w:lastRenderedPageBreak/>
        <w:drawing>
          <wp:inline distT="0" distB="0" distL="0" distR="0" wp14:anchorId="29F6FB94" wp14:editId="7FAC2FD0">
            <wp:extent cx="5711113" cy="1915297"/>
            <wp:effectExtent l="0" t="0" r="4445" b="2540"/>
            <wp:docPr id="184779497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9497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4036" cy="193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3A431" w14:textId="77777777" w:rsidR="00BD47A6" w:rsidRDefault="00BD47A6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4161E098" w14:textId="0BB3370D" w:rsidR="00C41A70" w:rsidRDefault="00C41A70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</w:t>
      </w:r>
      <w:r w:rsidR="006C3F52">
        <w:rPr>
          <w:rFonts w:asciiTheme="majorEastAsia" w:eastAsiaTheme="majorEastAsia" w:hAnsiTheme="majorEastAsia"/>
        </w:rPr>
        <w:t>0</w:t>
      </w:r>
      <w:r>
        <w:rPr>
          <w:rFonts w:asciiTheme="majorEastAsia" w:eastAsiaTheme="majorEastAsia" w:hAnsiTheme="majorEastAsia" w:hint="eastAsia"/>
        </w:rPr>
        <w:t>. 인자 부족</w:t>
      </w:r>
    </w:p>
    <w:p w14:paraId="08FFEA49" w14:textId="20E9E902" w:rsidR="00C41A70" w:rsidRDefault="00C41A70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35번 </w:t>
      </w:r>
      <w:r w:rsidR="00714AF9">
        <w:rPr>
          <w:rFonts w:asciiTheme="majorEastAsia" w:eastAsiaTheme="majorEastAsia" w:hAnsiTheme="majorEastAsia" w:hint="eastAsia"/>
        </w:rPr>
        <w:t>에러</w:t>
      </w:r>
    </w:p>
    <w:p w14:paraId="7233A86D" w14:textId="77777777" w:rsidR="00A84623" w:rsidRDefault="00A84623" w:rsidP="00A8462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f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i/>
          <w:iCs/>
          <w:color w:val="84B6F4"/>
          <w:sz w:val="18"/>
          <w:szCs w:val="18"/>
        </w:rPr>
        <w:t>a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,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i/>
          <w:iCs/>
          <w:color w:val="84B6F4"/>
          <w:sz w:val="18"/>
          <w:szCs w:val="18"/>
        </w:rPr>
        <w:t>b</w:t>
      </w:r>
      <w:r>
        <w:rPr>
          <w:rFonts w:ascii="Hurmit Nerd Font Mono" w:hAnsi="Hurmit Nerd Font Mono"/>
          <w:color w:val="F8F8F2"/>
          <w:sz w:val="18"/>
          <w:szCs w:val="18"/>
        </w:rPr>
        <w:t>) {}</w:t>
      </w:r>
    </w:p>
    <w:p w14:paraId="42D1418D" w14:textId="77777777" w:rsidR="00A84623" w:rsidRDefault="00A84623" w:rsidP="00A8462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70CCA3E6" w14:textId="77777777" w:rsidR="00A84623" w:rsidRDefault="00A84623" w:rsidP="00A8462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f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AE81FF"/>
          <w:sz w:val="18"/>
          <w:szCs w:val="18"/>
        </w:rPr>
        <w:t>1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);</w:t>
      </w:r>
      <w:proofErr w:type="gramEnd"/>
    </w:p>
    <w:p w14:paraId="75B89B0C" w14:textId="77777777" w:rsidR="00A84623" w:rsidRDefault="00A84623" w:rsidP="00A8462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6211C29" w14:textId="77777777" w:rsidR="00A84623" w:rsidRDefault="00A84623" w:rsidP="00A8462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7F423405" w14:textId="77777777" w:rsidR="00A84623" w:rsidRDefault="00A84623" w:rsidP="00A8462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7DA18B5B" w14:textId="77777777" w:rsidR="00A84623" w:rsidRDefault="00A84623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6CB6D66C" w14:textId="7D4C717C" w:rsidR="00697907" w:rsidRDefault="00697907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697907">
        <w:rPr>
          <w:rFonts w:asciiTheme="majorEastAsia" w:eastAsiaTheme="majorEastAsia" w:hAnsiTheme="majorEastAsia"/>
        </w:rPr>
        <w:lastRenderedPageBreak/>
        <w:drawing>
          <wp:inline distT="0" distB="0" distL="0" distR="0" wp14:anchorId="34B1149E" wp14:editId="3B3AFDA6">
            <wp:extent cx="5937052" cy="5376333"/>
            <wp:effectExtent l="0" t="0" r="0" b="0"/>
            <wp:docPr id="299938400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38400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92544" cy="542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A0C">
        <w:rPr>
          <w:rFonts w:asciiTheme="majorEastAsia" w:eastAsiaTheme="majorEastAsia" w:hAnsiTheme="majorEastAsia"/>
        </w:rPr>
        <w:br/>
      </w:r>
      <w:r w:rsidR="00161A0C" w:rsidRPr="00161A0C">
        <w:rPr>
          <w:rFonts w:asciiTheme="majorEastAsia" w:eastAsiaTheme="majorEastAsia" w:hAnsiTheme="majorEastAsia"/>
        </w:rPr>
        <w:drawing>
          <wp:inline distT="0" distB="0" distL="0" distR="0" wp14:anchorId="78AA9249" wp14:editId="01F0B6D7">
            <wp:extent cx="5943600" cy="1936115"/>
            <wp:effectExtent l="0" t="0" r="0" b="0"/>
            <wp:docPr id="1254272110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272110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B7CEF" w14:textId="5107D9ED" w:rsidR="00265EF9" w:rsidRDefault="00265EF9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3FC9F5A3" w14:textId="21CAF7D5" w:rsidR="00265EF9" w:rsidRDefault="00265EF9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lastRenderedPageBreak/>
        <w:t>1</w:t>
      </w:r>
      <w:r w:rsidR="006C3F52"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>. 잘못된 구조체 필드 접근</w:t>
      </w:r>
      <w:r>
        <w:rPr>
          <w:rFonts w:asciiTheme="majorEastAsia" w:eastAsiaTheme="majorEastAsia" w:hAnsiTheme="majorEastAsia"/>
        </w:rPr>
        <w:br/>
      </w:r>
      <w:r>
        <w:rPr>
          <w:rFonts w:asciiTheme="majorEastAsia" w:eastAsiaTheme="majorEastAsia" w:hAnsiTheme="majorEastAsia" w:hint="eastAsia"/>
        </w:rPr>
        <w:t xml:space="preserve">-&gt; 37번 </w:t>
      </w:r>
      <w:r w:rsidR="00720337">
        <w:rPr>
          <w:rFonts w:asciiTheme="majorEastAsia" w:eastAsiaTheme="majorEastAsia" w:hAnsiTheme="majorEastAsia" w:hint="eastAsia"/>
        </w:rPr>
        <w:t>에러</w:t>
      </w:r>
    </w:p>
    <w:p w14:paraId="07B738D6" w14:textId="77777777" w:rsidR="00CD26A8" w:rsidRDefault="00CD26A8" w:rsidP="00CD26A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_dummy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1B0C0D43" w14:textId="77777777" w:rsidR="00CD26A8" w:rsidRDefault="00CD26A8" w:rsidP="00CD26A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38657A90" w14:textId="77777777" w:rsidR="00CD26A8" w:rsidRDefault="00CD26A8" w:rsidP="00CD26A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s;</w:t>
      </w:r>
      <w:proofErr w:type="gramEnd"/>
    </w:p>
    <w:p w14:paraId="281BBB22" w14:textId="77777777" w:rsidR="00CD26A8" w:rsidRDefault="00CD26A8" w:rsidP="00CD26A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B5D3F8"/>
          <w:sz w:val="18"/>
          <w:szCs w:val="18"/>
        </w:rPr>
        <w:t>s</w:t>
      </w:r>
      <w:r>
        <w:rPr>
          <w:rFonts w:ascii="Hurmit Nerd Font Mono" w:hAnsi="Hurmit Nerd Font Mono"/>
          <w:color w:val="F8F8F2"/>
          <w:sz w:val="18"/>
          <w:szCs w:val="18"/>
        </w:rPr>
        <w:t>.</w:t>
      </w:r>
      <w:proofErr w:type="gramStart"/>
      <w:r>
        <w:rPr>
          <w:rFonts w:ascii="Hurmit Nerd Font Mono" w:hAnsi="Hurmit Nerd Font Mono"/>
          <w:color w:val="B5D3F8"/>
          <w:sz w:val="18"/>
          <w:szCs w:val="18"/>
        </w:rPr>
        <w:t>a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14267FD3" w14:textId="6B16281C" w:rsidR="00CD26A8" w:rsidRDefault="00CD26A8" w:rsidP="00CD26A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AF5C58F" w14:textId="77777777" w:rsidR="00CD26A8" w:rsidRDefault="00CD26A8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77DD7681" w14:textId="2EEF80DE" w:rsidR="00CD26A8" w:rsidRDefault="00CD26A8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CD26A8">
        <w:rPr>
          <w:rFonts w:asciiTheme="majorEastAsia" w:eastAsiaTheme="majorEastAsia" w:hAnsiTheme="majorEastAsia"/>
        </w:rPr>
        <w:drawing>
          <wp:inline distT="0" distB="0" distL="0" distR="0" wp14:anchorId="352F83AA" wp14:editId="75A78FA2">
            <wp:extent cx="5537740" cy="4475748"/>
            <wp:effectExtent l="0" t="0" r="0" b="0"/>
            <wp:docPr id="1882914918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14918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57751" cy="449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0E98C" w14:textId="1373FD05" w:rsidR="00BB5C15" w:rsidRDefault="00BB5C15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BB5C15">
        <w:rPr>
          <w:rFonts w:asciiTheme="majorEastAsia" w:eastAsiaTheme="majorEastAsia" w:hAnsiTheme="majorEastAsia"/>
        </w:rPr>
        <w:drawing>
          <wp:inline distT="0" distB="0" distL="0" distR="0" wp14:anchorId="63BE7192" wp14:editId="69D5B189">
            <wp:extent cx="5524901" cy="1283203"/>
            <wp:effectExtent l="0" t="0" r="0" b="0"/>
            <wp:docPr id="847249885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249885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37263" cy="128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A1DE" w14:textId="3C9A7640" w:rsidR="00F732D8" w:rsidRDefault="00F732D8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6C7FDC11" w14:textId="477EEAD6" w:rsidR="005D4BBD" w:rsidRDefault="005D4BBD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</w:t>
      </w:r>
      <w:r w:rsidR="006C3F52">
        <w:rPr>
          <w:rFonts w:asciiTheme="majorEastAsia" w:eastAsiaTheme="majorEastAsia" w:hAnsiTheme="majorEastAsia"/>
        </w:rPr>
        <w:t>2</w:t>
      </w:r>
      <w:r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t xml:space="preserve">sizeof </w:t>
      </w:r>
      <w:r>
        <w:rPr>
          <w:rFonts w:asciiTheme="majorEastAsia" w:eastAsiaTheme="majorEastAsia" w:hAnsiTheme="majorEastAsia" w:hint="eastAsia"/>
        </w:rPr>
        <w:t>허용되지 않는 타입</w:t>
      </w:r>
    </w:p>
    <w:p w14:paraId="0E549CE7" w14:textId="05B33E1F" w:rsidR="005D4BBD" w:rsidRDefault="005D4BBD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39번 </w:t>
      </w:r>
      <w:r w:rsidR="00CA6105">
        <w:rPr>
          <w:rFonts w:asciiTheme="majorEastAsia" w:eastAsiaTheme="majorEastAsia" w:hAnsiTheme="majorEastAsia" w:hint="eastAsia"/>
        </w:rPr>
        <w:t>에러</w:t>
      </w:r>
    </w:p>
    <w:p w14:paraId="4291E52C" w14:textId="77777777" w:rsidR="00CC52A7" w:rsidRDefault="00CC52A7" w:rsidP="00CC52A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f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)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AE81FF"/>
          <w:sz w:val="18"/>
          <w:szCs w:val="18"/>
        </w:rPr>
        <w:t>1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</w:p>
    <w:p w14:paraId="7211AE82" w14:textId="77777777" w:rsidR="00CC52A7" w:rsidRDefault="00CC52A7" w:rsidP="00CC52A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2B60B627" w14:textId="77777777" w:rsidR="00CC52A7" w:rsidRDefault="00CC52A7" w:rsidP="00CC52A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3838B27C" w14:textId="77777777" w:rsidR="00CC52A7" w:rsidRDefault="00CC52A7" w:rsidP="00CC52A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D1E3D9"/>
          <w:sz w:val="18"/>
          <w:szCs w:val="18"/>
        </w:rPr>
        <w:t>sizeof</w:t>
      </w:r>
      <w:r>
        <w:rPr>
          <w:rFonts w:ascii="Hurmit Nerd Font Mono" w:hAnsi="Hurmit Nerd Font Mono"/>
          <w:color w:val="F8F8F2"/>
          <w:sz w:val="18"/>
          <w:szCs w:val="18"/>
        </w:rPr>
        <w:t>(f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);</w:t>
      </w:r>
      <w:proofErr w:type="gramEnd"/>
    </w:p>
    <w:p w14:paraId="7224215A" w14:textId="77777777" w:rsidR="00CC52A7" w:rsidRDefault="00CC52A7" w:rsidP="00CC52A7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268E3492" w14:textId="77777777" w:rsidR="005D4BBD" w:rsidRDefault="005D4BBD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354B33F5" w14:textId="789DDA21" w:rsidR="00CD319D" w:rsidRDefault="00CC52A7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CC52A7">
        <w:rPr>
          <w:rFonts w:asciiTheme="majorEastAsia" w:eastAsiaTheme="majorEastAsia" w:hAnsiTheme="majorEastAsia"/>
        </w:rPr>
        <w:drawing>
          <wp:inline distT="0" distB="0" distL="0" distR="0" wp14:anchorId="5AC62F0E" wp14:editId="7CD97F99">
            <wp:extent cx="5943600" cy="4628515"/>
            <wp:effectExtent l="0" t="0" r="0" b="0"/>
            <wp:docPr id="96107300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07300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8F6B" w14:textId="6C870C44" w:rsidR="003E0A9C" w:rsidRDefault="00BC6FFC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BC6FFC">
        <w:rPr>
          <w:rFonts w:asciiTheme="majorEastAsia" w:eastAsiaTheme="majorEastAsia" w:hAnsiTheme="majorEastAsia"/>
        </w:rPr>
        <w:drawing>
          <wp:inline distT="0" distB="0" distL="0" distR="0" wp14:anchorId="2F3DB57D" wp14:editId="2D508EBA">
            <wp:extent cx="5892800" cy="635000"/>
            <wp:effectExtent l="0" t="0" r="0" b="0"/>
            <wp:docPr id="1248465478" name="그림 1" descr="스크린샷, 폰트, 텍스트, 그래픽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465478" name="그림 1" descr="스크린샷, 폰트, 텍스트, 그래픽이(가) 표시된 사진&#10;&#10;AI가 생성한 콘텐츠는 부정확할 수 있습니다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92800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7F59" w14:textId="77777777" w:rsidR="003E0A9C" w:rsidRDefault="003E0A9C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105D7610" w14:textId="76C596F6" w:rsidR="00BC6FFC" w:rsidRDefault="003E0A9C" w:rsidP="008D5934">
      <w:pPr>
        <w:spacing w:after="160" w:line="259" w:lineRule="auto"/>
        <w:rPr>
          <w:rFonts w:asciiTheme="majorEastAsia" w:eastAsiaTheme="majorEastAsia" w:hAnsiTheme="majorEastAsia"/>
          <w:b/>
          <w:bCs/>
        </w:rPr>
      </w:pPr>
      <w:r w:rsidRPr="003E0A9C">
        <w:rPr>
          <w:rFonts w:asciiTheme="majorEastAsia" w:eastAsiaTheme="majorEastAsia" w:hAnsiTheme="majorEastAsia" w:hint="eastAsia"/>
          <w:b/>
          <w:bCs/>
        </w:rPr>
        <w:lastRenderedPageBreak/>
        <w:t xml:space="preserve">12번 경우, 왜 </w:t>
      </w:r>
      <w:r w:rsidRPr="003E0A9C">
        <w:rPr>
          <w:rFonts w:asciiTheme="majorEastAsia" w:eastAsiaTheme="majorEastAsia" w:hAnsiTheme="majorEastAsia"/>
          <w:b/>
          <w:bCs/>
        </w:rPr>
        <w:t>GCC</w:t>
      </w:r>
      <w:r w:rsidRPr="003E0A9C">
        <w:rPr>
          <w:rFonts w:asciiTheme="majorEastAsia" w:eastAsiaTheme="majorEastAsia" w:hAnsiTheme="majorEastAsia" w:hint="eastAsia"/>
          <w:b/>
          <w:bCs/>
        </w:rPr>
        <w:t>가 돌아갔는지?</w:t>
      </w:r>
    </w:p>
    <w:p w14:paraId="24A667C7" w14:textId="5F299C5C" w:rsidR="00210CE6" w:rsidRDefault="003E0A9C" w:rsidP="008D5934">
      <w:pPr>
        <w:spacing w:after="160" w:line="259" w:lineRule="auto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  함수 이름 </w:t>
      </w:r>
      <w:r>
        <w:rPr>
          <w:rFonts w:asciiTheme="minorEastAsia" w:eastAsiaTheme="minorEastAsia" w:hAnsiTheme="minorEastAsia"/>
          <w:sz w:val="22"/>
          <w:szCs w:val="22"/>
        </w:rPr>
        <w:t>f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는 </w:t>
      </w:r>
      <w:r>
        <w:rPr>
          <w:rFonts w:asciiTheme="minorEastAsia" w:eastAsiaTheme="minorEastAsia" w:hAnsiTheme="minorEastAsia"/>
          <w:sz w:val="22"/>
          <w:szCs w:val="22"/>
        </w:rPr>
        <w:t>sizeof</w:t>
      </w:r>
      <w:r>
        <w:rPr>
          <w:rFonts w:asciiTheme="minorEastAsia" w:eastAsiaTheme="minorEastAsia" w:hAnsiTheme="minorEastAsia" w:hint="eastAsia"/>
          <w:sz w:val="22"/>
          <w:szCs w:val="22"/>
        </w:rPr>
        <w:t xml:space="preserve"> 안에 들어가면 암시적으로 함수 포인터로 변환되지 않고, 오류 없이 함수 자체의 타입으로 계산된다. 즉, C 컴파일러에서는 이를 허용하고 보통 </w:t>
      </w:r>
      <w:r>
        <w:rPr>
          <w:rFonts w:asciiTheme="minorEastAsia" w:eastAsiaTheme="minorEastAsia" w:hAnsiTheme="minorEastAsia"/>
          <w:sz w:val="22"/>
          <w:szCs w:val="22"/>
        </w:rPr>
        <w:t>sizeof(void (*)</w:t>
      </w:r>
      <w:r>
        <w:rPr>
          <w:rFonts w:asciiTheme="minorEastAsia" w:eastAsiaTheme="minorEastAsia" w:hAnsiTheme="minorEastAsia" w:hint="eastAsia"/>
          <w:sz w:val="22"/>
          <w:szCs w:val="22"/>
        </w:rPr>
        <w:t>) 와 동일하게 처리된다.</w:t>
      </w:r>
      <w:r w:rsidR="003664D2"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r w:rsidR="00210CE6">
        <w:rPr>
          <w:rFonts w:asciiTheme="minorEastAsia" w:eastAsiaTheme="minorEastAsia" w:hAnsiTheme="minorEastAsia" w:hint="eastAsia"/>
          <w:sz w:val="22"/>
          <w:szCs w:val="22"/>
        </w:rPr>
        <w:t xml:space="preserve">실제로 </w:t>
      </w:r>
      <w:r w:rsidR="00210CE6">
        <w:rPr>
          <w:rFonts w:asciiTheme="minorEastAsia" w:eastAsiaTheme="minorEastAsia" w:hAnsiTheme="minorEastAsia"/>
          <w:sz w:val="22"/>
          <w:szCs w:val="22"/>
        </w:rPr>
        <w:t>gcc</w:t>
      </w:r>
      <w:r w:rsidR="00210CE6">
        <w:rPr>
          <w:rFonts w:asciiTheme="minorEastAsia" w:eastAsiaTheme="minorEastAsia" w:hAnsiTheme="minorEastAsia" w:hint="eastAsia"/>
          <w:sz w:val="22"/>
          <w:szCs w:val="22"/>
        </w:rPr>
        <w:t xml:space="preserve">는 </w:t>
      </w:r>
      <w:r w:rsidR="00210CE6">
        <w:rPr>
          <w:rFonts w:asciiTheme="minorEastAsia" w:eastAsiaTheme="minorEastAsia" w:hAnsiTheme="minorEastAsia"/>
          <w:sz w:val="22"/>
          <w:szCs w:val="22"/>
        </w:rPr>
        <w:t>sizeof</w:t>
      </w:r>
      <w:r w:rsidR="00210CE6">
        <w:rPr>
          <w:rFonts w:asciiTheme="minorEastAsia" w:eastAsiaTheme="minorEastAsia" w:hAnsiTheme="minorEastAsia" w:hint="eastAsia"/>
          <w:sz w:val="22"/>
          <w:szCs w:val="22"/>
        </w:rPr>
        <w:t xml:space="preserve">의 피연산자가 함수 타입인 경우를 허용하고 </w:t>
      </w:r>
      <w:r w:rsidR="00210CE6">
        <w:rPr>
          <w:rFonts w:asciiTheme="minorEastAsia" w:eastAsiaTheme="minorEastAsia" w:hAnsiTheme="minorEastAsia"/>
          <w:sz w:val="22"/>
          <w:szCs w:val="22"/>
        </w:rPr>
        <w:t>sizeof(f)</w:t>
      </w:r>
      <w:r w:rsidR="00210CE6">
        <w:rPr>
          <w:rFonts w:asciiTheme="minorEastAsia" w:eastAsiaTheme="minorEastAsia" w:hAnsiTheme="minorEastAsia" w:hint="eastAsia"/>
          <w:sz w:val="22"/>
          <w:szCs w:val="22"/>
        </w:rPr>
        <w:t>의 결과로 포인터 크기를 리턴해준다.</w:t>
      </w:r>
    </w:p>
    <w:p w14:paraId="40DD52F5" w14:textId="200F024C" w:rsidR="003664D2" w:rsidRPr="003E0A9C" w:rsidRDefault="003664D2" w:rsidP="008D5934">
      <w:pPr>
        <w:spacing w:after="160" w:line="259" w:lineRule="auto"/>
        <w:rPr>
          <w:rFonts w:asciiTheme="minorEastAsia" w:eastAsiaTheme="minorEastAsia" w:hAnsiTheme="minorEastAsia" w:hint="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 이 과제 속 시멘틱 분석기는, 함수 이름은 객체가 아니므로 </w:t>
      </w:r>
      <w:r>
        <w:rPr>
          <w:rFonts w:asciiTheme="minorEastAsia" w:eastAsiaTheme="minorEastAsia" w:hAnsiTheme="minorEastAsia"/>
          <w:sz w:val="22"/>
          <w:szCs w:val="22"/>
        </w:rPr>
        <w:t>sizeof</w:t>
      </w:r>
      <w:r>
        <w:rPr>
          <w:rFonts w:asciiTheme="minorEastAsia" w:eastAsiaTheme="minorEastAsia" w:hAnsiTheme="minorEastAsia" w:hint="eastAsia"/>
          <w:sz w:val="22"/>
          <w:szCs w:val="22"/>
        </w:rPr>
        <w:t>의 피연사자가 될 수 없다는 입장을 고수한다.</w:t>
      </w:r>
      <w:r w:rsidR="00846DDD">
        <w:rPr>
          <w:rFonts w:asciiTheme="minorEastAsia" w:eastAsiaTheme="minorEastAsia" w:hAnsiTheme="minorEastAsia" w:hint="eastAsia"/>
          <w:sz w:val="22"/>
          <w:szCs w:val="22"/>
        </w:rPr>
        <w:t xml:space="preserve"> </w:t>
      </w:r>
      <w:r w:rsidR="006B37F3">
        <w:rPr>
          <w:rFonts w:asciiTheme="minorEastAsia" w:eastAsiaTheme="minorEastAsia" w:hAnsiTheme="minorEastAsia" w:hint="eastAsia"/>
          <w:sz w:val="22"/>
          <w:szCs w:val="22"/>
        </w:rPr>
        <w:t xml:space="preserve">하지만 </w:t>
      </w:r>
      <w:r w:rsidR="00846DDD">
        <w:rPr>
          <w:rFonts w:asciiTheme="minorEastAsia" w:eastAsiaTheme="minorEastAsia" w:hAnsiTheme="minorEastAsia" w:hint="eastAsia"/>
          <w:sz w:val="22"/>
          <w:szCs w:val="22"/>
        </w:rPr>
        <w:t xml:space="preserve">현재 C 표준 및 대부분의 최신 컴파일러는 허용해준다. 그렇기에 </w:t>
      </w:r>
      <w:r w:rsidR="00846DDD">
        <w:rPr>
          <w:rFonts w:asciiTheme="minorEastAsia" w:eastAsiaTheme="minorEastAsia" w:hAnsiTheme="minorEastAsia"/>
          <w:sz w:val="22"/>
          <w:szCs w:val="22"/>
        </w:rPr>
        <w:t>GCC</w:t>
      </w:r>
      <w:r w:rsidR="00846DDD">
        <w:rPr>
          <w:rFonts w:asciiTheme="minorEastAsia" w:eastAsiaTheme="minorEastAsia" w:hAnsiTheme="minorEastAsia" w:hint="eastAsia"/>
          <w:sz w:val="22"/>
          <w:szCs w:val="22"/>
        </w:rPr>
        <w:t>에서는 돌아간다.</w:t>
      </w:r>
    </w:p>
    <w:p w14:paraId="2B285E49" w14:textId="46B5D71C" w:rsidR="005D4BBD" w:rsidRDefault="005D4BBD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490A16AD" w14:textId="125F230E" w:rsidR="005D4BBD" w:rsidRDefault="005D773C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</w:t>
      </w:r>
      <w:r w:rsidR="006C3F52"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 w:hint="eastAsia"/>
        </w:rPr>
        <w:t>. 관계 연산자에 구조체</w:t>
      </w:r>
    </w:p>
    <w:p w14:paraId="2BE9B97A" w14:textId="33AC46B3" w:rsidR="005D773C" w:rsidRDefault="005D773C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-&gt; 40번 </w:t>
      </w:r>
      <w:r w:rsidR="008E564A">
        <w:rPr>
          <w:rFonts w:asciiTheme="majorEastAsia" w:eastAsiaTheme="majorEastAsia" w:hAnsiTheme="majorEastAsia" w:hint="eastAsia"/>
        </w:rPr>
        <w:t>에러</w:t>
      </w:r>
    </w:p>
    <w:p w14:paraId="34C37903" w14:textId="77777777" w:rsidR="002974E8" w:rsidRDefault="002974E8" w:rsidP="002974E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x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4A0628E7" w14:textId="77777777" w:rsidR="002974E8" w:rsidRDefault="002974E8" w:rsidP="002974E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695C0453" w14:textId="77777777" w:rsidR="002974E8" w:rsidRDefault="002974E8" w:rsidP="002974E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s1,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s2;</w:t>
      </w:r>
      <w:proofErr w:type="gramEnd"/>
    </w:p>
    <w:p w14:paraId="0A1EDF43" w14:textId="77777777" w:rsidR="002974E8" w:rsidRDefault="002974E8" w:rsidP="002974E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s1 </w:t>
      </w:r>
      <w:r>
        <w:rPr>
          <w:rFonts w:ascii="Hurmit Nerd Font Mono" w:hAnsi="Hurmit Nerd Font Mono"/>
          <w:color w:val="D1E3D9"/>
          <w:sz w:val="18"/>
          <w:szCs w:val="18"/>
        </w:rPr>
        <w:t>&gt;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s2;</w:t>
      </w:r>
      <w:proofErr w:type="gramEnd"/>
    </w:p>
    <w:p w14:paraId="72DDE6C1" w14:textId="53575560" w:rsidR="002974E8" w:rsidRDefault="002974E8" w:rsidP="002974E8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5C3AA85D" w14:textId="77777777" w:rsidR="002974E8" w:rsidRDefault="002974E8">
      <w:pPr>
        <w:spacing w:after="160" w:line="259" w:lineRule="auto"/>
        <w:rPr>
          <w:rFonts w:asciiTheme="majorEastAsia" w:eastAsiaTheme="majorEastAsia" w:hAnsiTheme="majorEastAsia"/>
        </w:rPr>
      </w:pPr>
    </w:p>
    <w:p w14:paraId="79136958" w14:textId="77777777" w:rsidR="00E15F77" w:rsidRDefault="002974E8">
      <w:pPr>
        <w:spacing w:after="160" w:line="259" w:lineRule="auto"/>
        <w:rPr>
          <w:rFonts w:asciiTheme="majorEastAsia" w:eastAsiaTheme="majorEastAsia" w:hAnsiTheme="majorEastAsia"/>
        </w:rPr>
      </w:pPr>
      <w:r w:rsidRPr="002974E8">
        <w:rPr>
          <w:rFonts w:asciiTheme="majorEastAsia" w:eastAsiaTheme="majorEastAsia" w:hAnsiTheme="majorEastAsia"/>
        </w:rPr>
        <w:drawing>
          <wp:inline distT="0" distB="0" distL="0" distR="0" wp14:anchorId="58B23525" wp14:editId="496DD9C1">
            <wp:extent cx="5717406" cy="5017390"/>
            <wp:effectExtent l="0" t="0" r="0" b="0"/>
            <wp:docPr id="1830450295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50295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6688" cy="503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C970" w14:textId="70877A32" w:rsidR="005D773C" w:rsidRDefault="00E15F77">
      <w:pPr>
        <w:spacing w:after="160" w:line="259" w:lineRule="auto"/>
        <w:rPr>
          <w:rFonts w:asciiTheme="majorEastAsia" w:eastAsiaTheme="majorEastAsia" w:hAnsiTheme="majorEastAsia"/>
        </w:rPr>
      </w:pPr>
      <w:r w:rsidRPr="00E15F77">
        <w:rPr>
          <w:rFonts w:asciiTheme="majorEastAsia" w:eastAsiaTheme="majorEastAsia" w:hAnsiTheme="majorEastAsia"/>
        </w:rPr>
        <w:drawing>
          <wp:inline distT="0" distB="0" distL="0" distR="0" wp14:anchorId="1867B1B9" wp14:editId="1E9BF159">
            <wp:extent cx="5943600" cy="918845"/>
            <wp:effectExtent l="0" t="0" r="0" b="0"/>
            <wp:docPr id="67584550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84550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D773C">
        <w:rPr>
          <w:rFonts w:asciiTheme="majorEastAsia" w:eastAsiaTheme="majorEastAsia" w:hAnsiTheme="majorEastAsia"/>
        </w:rPr>
        <w:br w:type="page"/>
      </w:r>
    </w:p>
    <w:p w14:paraId="36BB9FCF" w14:textId="6956B158" w:rsidR="005D773C" w:rsidRDefault="001F480A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</w:t>
      </w:r>
      <w:r w:rsidR="006C3F52">
        <w:rPr>
          <w:rFonts w:asciiTheme="majorEastAsia" w:eastAsiaTheme="majorEastAsia" w:hAnsiTheme="majorEastAsia"/>
        </w:rPr>
        <w:t>4</w:t>
      </w:r>
      <w:r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t xml:space="preserve">for </w:t>
      </w:r>
      <w:r>
        <w:rPr>
          <w:rFonts w:asciiTheme="majorEastAsia" w:eastAsiaTheme="majorEastAsia" w:hAnsiTheme="majorEastAsia" w:hint="eastAsia"/>
        </w:rPr>
        <w:t xml:space="preserve">중간 표현식이 </w:t>
      </w:r>
      <w:r>
        <w:rPr>
          <w:rFonts w:asciiTheme="majorEastAsia" w:eastAsiaTheme="majorEastAsia" w:hAnsiTheme="majorEastAsia"/>
        </w:rPr>
        <w:t>scalar</w:t>
      </w:r>
      <w:r>
        <w:rPr>
          <w:rFonts w:asciiTheme="majorEastAsia" w:eastAsiaTheme="majorEastAsia" w:hAnsiTheme="majorEastAsia" w:hint="eastAsia"/>
        </w:rPr>
        <w:t xml:space="preserve"> 아님</w:t>
      </w:r>
    </w:p>
    <w:p w14:paraId="2DF954B8" w14:textId="1DA2C727" w:rsidR="001F480A" w:rsidRDefault="001F480A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-&gt; 49번 </w:t>
      </w:r>
      <w:r w:rsidR="00B4290D">
        <w:rPr>
          <w:rFonts w:asciiTheme="majorEastAsia" w:eastAsiaTheme="majorEastAsia" w:hAnsiTheme="majorEastAsia" w:hint="eastAsia"/>
        </w:rPr>
        <w:t>에러</w:t>
      </w:r>
    </w:p>
    <w:p w14:paraId="2C18182E" w14:textId="77777777" w:rsidR="00162344" w:rsidRDefault="00162344" w:rsidP="0016234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x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336460BF" w14:textId="77777777" w:rsidR="00162344" w:rsidRDefault="00162344" w:rsidP="0016234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2CE05688" w14:textId="77777777" w:rsidR="00162344" w:rsidRDefault="00162344" w:rsidP="0016234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s;</w:t>
      </w:r>
      <w:proofErr w:type="gramEnd"/>
    </w:p>
    <w:p w14:paraId="35645C66" w14:textId="77777777" w:rsidR="00162344" w:rsidRDefault="00162344" w:rsidP="0016234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for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(; s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)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66398959" w14:textId="77777777" w:rsidR="00162344" w:rsidRDefault="00162344" w:rsidP="0016234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D0533C4" w14:textId="6DF5582F" w:rsidR="00162344" w:rsidRDefault="00162344" w:rsidP="00162344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73B5D523" w14:textId="77777777" w:rsidR="00162344" w:rsidRDefault="00162344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24EADB82" w14:textId="1E612F6B" w:rsidR="00162344" w:rsidRDefault="00162344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162344">
        <w:rPr>
          <w:rFonts w:asciiTheme="majorEastAsia" w:eastAsiaTheme="majorEastAsia" w:hAnsiTheme="majorEastAsia"/>
        </w:rPr>
        <w:drawing>
          <wp:inline distT="0" distB="0" distL="0" distR="0" wp14:anchorId="1164CFF3" wp14:editId="0BB240C4">
            <wp:extent cx="5428705" cy="4783756"/>
            <wp:effectExtent l="0" t="0" r="0" b="4445"/>
            <wp:docPr id="1533379029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379029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4579" cy="478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0861" w14:textId="6E60417A" w:rsidR="001F480A" w:rsidRDefault="00F941CE">
      <w:pPr>
        <w:spacing w:after="160" w:line="259" w:lineRule="auto"/>
        <w:rPr>
          <w:rFonts w:asciiTheme="majorEastAsia" w:eastAsiaTheme="majorEastAsia" w:hAnsiTheme="majorEastAsia"/>
        </w:rPr>
      </w:pPr>
      <w:r w:rsidRPr="00F941CE">
        <w:rPr>
          <w:rFonts w:asciiTheme="majorEastAsia" w:eastAsiaTheme="majorEastAsia" w:hAnsiTheme="majorEastAsia"/>
        </w:rPr>
        <w:drawing>
          <wp:inline distT="0" distB="0" distL="0" distR="0" wp14:anchorId="60A83158" wp14:editId="48FB6035">
            <wp:extent cx="5650029" cy="1123969"/>
            <wp:effectExtent l="0" t="0" r="1905" b="0"/>
            <wp:docPr id="131581532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81532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53733" cy="11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5041" w14:textId="178C7FAA" w:rsidR="001F480A" w:rsidRDefault="001F480A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</w:t>
      </w:r>
      <w:r w:rsidR="006C3F52">
        <w:rPr>
          <w:rFonts w:asciiTheme="majorEastAsia" w:eastAsiaTheme="majorEastAsia" w:hAnsiTheme="majorEastAsia"/>
        </w:rPr>
        <w:t>5</w:t>
      </w:r>
      <w:r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t xml:space="preserve">switch </w:t>
      </w:r>
      <w:r>
        <w:rPr>
          <w:rFonts w:asciiTheme="majorEastAsia" w:eastAsiaTheme="majorEastAsia" w:hAnsiTheme="majorEastAsia" w:hint="eastAsia"/>
        </w:rPr>
        <w:t>조건이 정수 아님</w:t>
      </w:r>
    </w:p>
    <w:p w14:paraId="329F3599" w14:textId="50269C5A" w:rsidR="002510DE" w:rsidRDefault="001F480A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50번 </w:t>
      </w:r>
      <w:r w:rsidR="00A847D8">
        <w:rPr>
          <w:rFonts w:asciiTheme="majorEastAsia" w:eastAsiaTheme="majorEastAsia" w:hAnsiTheme="majorEastAsia" w:hint="eastAsia"/>
        </w:rPr>
        <w:t>에러</w:t>
      </w:r>
    </w:p>
    <w:p w14:paraId="7234FED8" w14:textId="77777777" w:rsidR="009F2966" w:rsidRDefault="009F2966" w:rsidP="009F296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762195AF" w14:textId="77777777" w:rsidR="009F2966" w:rsidRDefault="009F2966" w:rsidP="009F296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float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f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3.0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0178461A" w14:textId="77777777" w:rsidR="009F2966" w:rsidRDefault="009F2966" w:rsidP="009F296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switch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(f)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{ }</w:t>
      </w:r>
      <w:proofErr w:type="gramEnd"/>
    </w:p>
    <w:p w14:paraId="7E25F9BB" w14:textId="77777777" w:rsidR="009F2966" w:rsidRDefault="009F2966" w:rsidP="009F296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6A7776F3" w14:textId="6990E5FC" w:rsidR="009F2966" w:rsidRDefault="009F2966" w:rsidP="009F2966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54BFC957" w14:textId="77777777" w:rsidR="009F2966" w:rsidRDefault="009F2966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</w:p>
    <w:p w14:paraId="6379375C" w14:textId="23FBCFCE" w:rsidR="009F2966" w:rsidRDefault="009F2966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9F2966">
        <w:rPr>
          <w:rFonts w:asciiTheme="majorEastAsia" w:eastAsiaTheme="majorEastAsia" w:hAnsiTheme="majorEastAsia"/>
        </w:rPr>
        <w:drawing>
          <wp:inline distT="0" distB="0" distL="0" distR="0" wp14:anchorId="0E5FE768" wp14:editId="4AF433A4">
            <wp:extent cx="5943600" cy="4653280"/>
            <wp:effectExtent l="0" t="0" r="0" b="0"/>
            <wp:docPr id="560179571" name="그림 1" descr="텍스트, 스크린샷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179571" name="그림 1" descr="텍스트, 스크린샷이(가) 표시된 사진&#10;&#10;AI가 생성한 콘텐츠는 부정확할 수 있습니다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6E99" w14:textId="1865ACA2" w:rsidR="002510DE" w:rsidRDefault="00D3370D">
      <w:pPr>
        <w:spacing w:after="160" w:line="259" w:lineRule="auto"/>
        <w:rPr>
          <w:rFonts w:asciiTheme="majorEastAsia" w:eastAsiaTheme="majorEastAsia" w:hAnsiTheme="majorEastAsia"/>
        </w:rPr>
      </w:pPr>
      <w:r w:rsidRPr="00D3370D">
        <w:rPr>
          <w:rFonts w:asciiTheme="majorEastAsia" w:eastAsiaTheme="majorEastAsia" w:hAnsiTheme="majorEastAsia"/>
        </w:rPr>
        <w:drawing>
          <wp:inline distT="0" distB="0" distL="0" distR="0" wp14:anchorId="6163A095" wp14:editId="37CD15EF">
            <wp:extent cx="5943600" cy="1191260"/>
            <wp:effectExtent l="0" t="0" r="0" b="2540"/>
            <wp:docPr id="1255790571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90571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FCCA" w14:textId="1CD706E6" w:rsidR="002510DE" w:rsidRDefault="002510DE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1</w:t>
      </w:r>
      <w:r w:rsidR="006C3F52">
        <w:rPr>
          <w:rFonts w:asciiTheme="majorEastAsia" w:eastAsiaTheme="majorEastAsia" w:hAnsiTheme="majorEastAsia"/>
        </w:rPr>
        <w:t>6</w:t>
      </w:r>
      <w:r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t>case</w:t>
      </w:r>
      <w:r>
        <w:rPr>
          <w:rFonts w:asciiTheme="majorEastAsia" w:eastAsiaTheme="majorEastAsia" w:hAnsiTheme="majorEastAsia" w:hint="eastAsia"/>
        </w:rPr>
        <w:t>에 정수 아</w:t>
      </w:r>
      <w:r w:rsidR="0015656A">
        <w:rPr>
          <w:rFonts w:asciiTheme="majorEastAsia" w:eastAsiaTheme="majorEastAsia" w:hAnsiTheme="majorEastAsia" w:hint="eastAsia"/>
        </w:rPr>
        <w:t>님</w:t>
      </w:r>
    </w:p>
    <w:p w14:paraId="0DD017AA" w14:textId="46DB52DF" w:rsidR="005A3371" w:rsidRDefault="0015656A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51번 </w:t>
      </w:r>
      <w:r w:rsidR="00174B55">
        <w:rPr>
          <w:rFonts w:asciiTheme="majorEastAsia" w:eastAsiaTheme="majorEastAsia" w:hAnsiTheme="majorEastAsia" w:hint="eastAsia"/>
        </w:rPr>
        <w:t>에러</w:t>
      </w:r>
    </w:p>
    <w:p w14:paraId="5AA1C68C" w14:textId="77777777" w:rsidR="00AE4803" w:rsidRDefault="00AE4803" w:rsidP="00AE48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0B4AE086" w14:textId="77777777" w:rsidR="00AE4803" w:rsidRDefault="00AE4803" w:rsidP="00AE48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switch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(</w:t>
      </w:r>
      <w:r>
        <w:rPr>
          <w:rFonts w:ascii="Hurmit Nerd Font Mono" w:hAnsi="Hurmit Nerd Font Mono"/>
          <w:color w:val="AE81FF"/>
          <w:sz w:val="18"/>
          <w:szCs w:val="18"/>
        </w:rPr>
        <w:t>1</w:t>
      </w:r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52942B3A" w14:textId="77777777" w:rsidR="00AE4803" w:rsidRDefault="00AE4803" w:rsidP="00AE48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    </w:t>
      </w:r>
      <w:r>
        <w:rPr>
          <w:rFonts w:ascii="Hurmit Nerd Font Mono" w:hAnsi="Hurmit Nerd Font Mono"/>
          <w:color w:val="B0C7B8"/>
          <w:sz w:val="18"/>
          <w:szCs w:val="18"/>
        </w:rPr>
        <w:t>case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AE81FF"/>
          <w:sz w:val="18"/>
          <w:szCs w:val="18"/>
        </w:rPr>
        <w:t>3.14</w:t>
      </w:r>
      <w:r>
        <w:rPr>
          <w:rFonts w:ascii="Hurmit Nerd Font Mono" w:hAnsi="Hurmit Nerd Font Mono"/>
          <w:color w:val="F8F8F2"/>
          <w:sz w:val="18"/>
          <w:szCs w:val="18"/>
        </w:rPr>
        <w:t>:</w:t>
      </w:r>
    </w:p>
    <w:p w14:paraId="194B32E7" w14:textId="77777777" w:rsidR="00AE4803" w:rsidRDefault="00AE4803" w:rsidP="00AE48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        </w:t>
      </w:r>
      <w:proofErr w:type="gramStart"/>
      <w:r>
        <w:rPr>
          <w:rFonts w:ascii="Hurmit Nerd Font Mono" w:hAnsi="Hurmit Nerd Font Mono"/>
          <w:color w:val="B0C7B8"/>
          <w:sz w:val="18"/>
          <w:szCs w:val="18"/>
        </w:rPr>
        <w:t>break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74EC91CB" w14:textId="77777777" w:rsidR="00AE4803" w:rsidRDefault="00AE4803" w:rsidP="00AE48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}</w:t>
      </w:r>
    </w:p>
    <w:p w14:paraId="32A21CB2" w14:textId="77777777" w:rsidR="00AE4803" w:rsidRDefault="00AE4803" w:rsidP="00AE4803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29961913" w14:textId="7F0B155A" w:rsidR="00AE4803" w:rsidRDefault="00AE4803" w:rsidP="00AE4803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764736B6" w14:textId="77777777" w:rsidR="00D12C4E" w:rsidRDefault="00D12C4E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2FE4E7A0" w14:textId="77777777" w:rsidR="002D0DA6" w:rsidRDefault="00AD6208">
      <w:pPr>
        <w:spacing w:after="160" w:line="259" w:lineRule="auto"/>
        <w:rPr>
          <w:rFonts w:asciiTheme="majorEastAsia" w:eastAsiaTheme="majorEastAsia" w:hAnsiTheme="majorEastAsia"/>
        </w:rPr>
      </w:pPr>
      <w:r w:rsidRPr="00AD6208">
        <w:rPr>
          <w:rFonts w:asciiTheme="majorEastAsia" w:eastAsiaTheme="majorEastAsia" w:hAnsiTheme="majorEastAsia"/>
        </w:rPr>
        <w:drawing>
          <wp:inline distT="0" distB="0" distL="0" distR="0" wp14:anchorId="51391733" wp14:editId="72AAD69C">
            <wp:extent cx="5168766" cy="4400630"/>
            <wp:effectExtent l="0" t="0" r="635" b="0"/>
            <wp:docPr id="129011342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11342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174362" cy="440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9C0D" w14:textId="4E127430" w:rsidR="005A3371" w:rsidRDefault="002D0DA6">
      <w:pPr>
        <w:spacing w:after="160" w:line="259" w:lineRule="auto"/>
        <w:rPr>
          <w:rFonts w:asciiTheme="majorEastAsia" w:eastAsiaTheme="majorEastAsia" w:hAnsiTheme="majorEastAsia"/>
        </w:rPr>
      </w:pPr>
      <w:r w:rsidRPr="002D0DA6">
        <w:rPr>
          <w:rFonts w:asciiTheme="majorEastAsia" w:eastAsiaTheme="majorEastAsia" w:hAnsiTheme="majorEastAsia"/>
        </w:rPr>
        <w:drawing>
          <wp:inline distT="0" distB="0" distL="0" distR="0" wp14:anchorId="35003EF0" wp14:editId="1E497417">
            <wp:extent cx="5168265" cy="1071752"/>
            <wp:effectExtent l="0" t="0" r="635" b="0"/>
            <wp:docPr id="2437041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7041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15010" cy="1081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A3371">
        <w:rPr>
          <w:rFonts w:asciiTheme="majorEastAsia" w:eastAsiaTheme="majorEastAsia" w:hAnsiTheme="majorEastAsia"/>
        </w:rPr>
        <w:br w:type="page"/>
      </w:r>
    </w:p>
    <w:p w14:paraId="650D46C2" w14:textId="2E82032A" w:rsidR="005A3371" w:rsidRDefault="006C3F52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17</w:t>
      </w:r>
      <w:r w:rsidR="005A3371">
        <w:rPr>
          <w:rFonts w:asciiTheme="majorEastAsia" w:eastAsiaTheme="majorEastAsia" w:hAnsiTheme="majorEastAsia" w:hint="eastAsia"/>
        </w:rPr>
        <w:t>. 반환 타입이 구조체 등 허용하지 않음</w:t>
      </w:r>
    </w:p>
    <w:p w14:paraId="249369AA" w14:textId="70BA5A66" w:rsidR="005A3371" w:rsidRDefault="005A3371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>
        <w:rPr>
          <w:rFonts w:asciiTheme="majorEastAsia" w:eastAsiaTheme="majorEastAsia" w:hAnsiTheme="majorEastAsia" w:hint="eastAsia"/>
        </w:rPr>
        <w:t xml:space="preserve">-&gt; 57번 </w:t>
      </w:r>
      <w:r w:rsidR="00A65342">
        <w:rPr>
          <w:rFonts w:asciiTheme="majorEastAsia" w:eastAsiaTheme="majorEastAsia" w:hAnsiTheme="majorEastAsia" w:hint="eastAsia"/>
        </w:rPr>
        <w:t>에러</w:t>
      </w:r>
    </w:p>
    <w:p w14:paraId="1525226D" w14:textId="77777777" w:rsidR="00DD0AEC" w:rsidRDefault="00DD0AEC" w:rsidP="00DD0AEC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x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4CA65AAF" w14:textId="77777777" w:rsidR="00DD0AEC" w:rsidRDefault="00DD0AEC" w:rsidP="00DD0AEC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f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24F1BE6E" w14:textId="77777777" w:rsidR="00DD0AEC" w:rsidRDefault="00DD0AEC" w:rsidP="00DD0AEC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075874C4" w14:textId="00D6CB78" w:rsidR="00DD0AEC" w:rsidRDefault="00DD0AEC" w:rsidP="00DD0AEC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4FE1D0B5" w14:textId="77777777" w:rsidR="00C64427" w:rsidRDefault="00C64427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066FDE69" w14:textId="2F7B8393" w:rsidR="00C64427" w:rsidRDefault="006F3E43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6F3E43">
        <w:rPr>
          <w:rFonts w:asciiTheme="majorEastAsia" w:eastAsiaTheme="majorEastAsia" w:hAnsiTheme="majorEastAsia"/>
        </w:rPr>
        <w:drawing>
          <wp:inline distT="0" distB="0" distL="0" distR="0" wp14:anchorId="30736CDB" wp14:editId="41B89EED">
            <wp:extent cx="5943600" cy="4084955"/>
            <wp:effectExtent l="0" t="0" r="0" b="4445"/>
            <wp:docPr id="31314541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4541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AE75" w14:textId="5300E131" w:rsidR="00C22EFC" w:rsidRDefault="00C22EFC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C22EFC">
        <w:rPr>
          <w:rFonts w:asciiTheme="majorEastAsia" w:eastAsiaTheme="majorEastAsia" w:hAnsiTheme="majorEastAsia"/>
        </w:rPr>
        <w:drawing>
          <wp:inline distT="0" distB="0" distL="0" distR="0" wp14:anchorId="63CBFD79" wp14:editId="229E0B38">
            <wp:extent cx="5943600" cy="886460"/>
            <wp:effectExtent l="0" t="0" r="0" b="2540"/>
            <wp:docPr id="2086973765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973765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D89F4" w14:textId="5EE20CDC" w:rsidR="005A3371" w:rsidRDefault="005A3371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21144F1B" w14:textId="46A73121" w:rsidR="005A3371" w:rsidRDefault="005A3371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21. 허용되지 않는 캐스팅</w:t>
      </w:r>
    </w:p>
    <w:p w14:paraId="0AF01D6F" w14:textId="41FDD5FB" w:rsidR="005A3371" w:rsidRDefault="005A3371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58번 </w:t>
      </w:r>
      <w:r w:rsidR="00F5678E">
        <w:rPr>
          <w:rFonts w:asciiTheme="majorEastAsia" w:eastAsiaTheme="majorEastAsia" w:hAnsiTheme="majorEastAsia" w:hint="eastAsia"/>
        </w:rPr>
        <w:t>에러</w:t>
      </w:r>
    </w:p>
    <w:p w14:paraId="2DB3E26E" w14:textId="77777777" w:rsidR="00D05ACF" w:rsidRDefault="00D05ACF" w:rsidP="00D05A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x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690273B2" w14:textId="77777777" w:rsidR="00D05ACF" w:rsidRDefault="00D05ACF" w:rsidP="00D05A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1E1D566C" w14:textId="77777777" w:rsidR="00D05ACF" w:rsidRDefault="00D05ACF" w:rsidP="00D05A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s;</w:t>
      </w:r>
      <w:proofErr w:type="gramEnd"/>
    </w:p>
    <w:p w14:paraId="66893025" w14:textId="77777777" w:rsidR="00D05ACF" w:rsidRDefault="00D05ACF" w:rsidP="00D05ACF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(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>)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s;</w:t>
      </w:r>
      <w:proofErr w:type="gramEnd"/>
    </w:p>
    <w:p w14:paraId="4718CF40" w14:textId="69737219" w:rsidR="00D05ACF" w:rsidRDefault="00D05ACF" w:rsidP="00D05ACF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76C180A7" w14:textId="77777777" w:rsidR="00D05ACF" w:rsidRDefault="00D05ACF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</w:p>
    <w:p w14:paraId="2E93F079" w14:textId="75CF0231" w:rsidR="0015326C" w:rsidRDefault="0015326C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15326C">
        <w:rPr>
          <w:rFonts w:asciiTheme="majorEastAsia" w:eastAsiaTheme="majorEastAsia" w:hAnsiTheme="majorEastAsia"/>
        </w:rPr>
        <w:drawing>
          <wp:inline distT="0" distB="0" distL="0" distR="0" wp14:anchorId="2193FB9A" wp14:editId="7161210C">
            <wp:extent cx="5943600" cy="4610100"/>
            <wp:effectExtent l="0" t="0" r="0" b="0"/>
            <wp:docPr id="627925718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25718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6422" w14:textId="797FFBBF" w:rsidR="00B95F2A" w:rsidRDefault="0020255A">
      <w:pPr>
        <w:spacing w:after="160" w:line="259" w:lineRule="auto"/>
        <w:rPr>
          <w:rFonts w:asciiTheme="majorEastAsia" w:eastAsiaTheme="majorEastAsia" w:hAnsiTheme="majorEastAsia"/>
        </w:rPr>
      </w:pPr>
      <w:r w:rsidRPr="0020255A">
        <w:rPr>
          <w:rFonts w:asciiTheme="majorEastAsia" w:eastAsiaTheme="majorEastAsia" w:hAnsiTheme="majorEastAsia"/>
        </w:rPr>
        <w:drawing>
          <wp:inline distT="0" distB="0" distL="0" distR="0" wp14:anchorId="0F541652" wp14:editId="0CA5D0E4">
            <wp:extent cx="5943600" cy="1150620"/>
            <wp:effectExtent l="0" t="0" r="0" b="5080"/>
            <wp:docPr id="1900473151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473151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E15DD" w14:textId="111B73EC" w:rsidR="00B95F2A" w:rsidRDefault="00F42102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18</w:t>
      </w:r>
      <w:r w:rsidR="00B95F2A">
        <w:rPr>
          <w:rFonts w:asciiTheme="majorEastAsia" w:eastAsiaTheme="majorEastAsia" w:hAnsiTheme="majorEastAsia" w:hint="eastAsia"/>
        </w:rPr>
        <w:t>. 인자 타입 부적합</w:t>
      </w:r>
    </w:p>
    <w:p w14:paraId="736000FC" w14:textId="26073DFF" w:rsidR="00B95F2A" w:rsidRDefault="00B95F2A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59번 </w:t>
      </w:r>
      <w:r w:rsidR="0091650C">
        <w:rPr>
          <w:rFonts w:asciiTheme="majorEastAsia" w:eastAsiaTheme="majorEastAsia" w:hAnsiTheme="majorEastAsia" w:hint="eastAsia"/>
        </w:rPr>
        <w:t>에러</w:t>
      </w:r>
    </w:p>
    <w:p w14:paraId="7113C6C8" w14:textId="77777777" w:rsidR="009163D0" w:rsidRDefault="009163D0" w:rsidP="009163D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f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i/>
          <w:iCs/>
          <w:color w:val="84B6F4"/>
          <w:sz w:val="18"/>
          <w:szCs w:val="18"/>
        </w:rPr>
        <w:t>x</w:t>
      </w:r>
      <w:r>
        <w:rPr>
          <w:rFonts w:ascii="Hurmit Nerd Font Mono" w:hAnsi="Hurmit Nerd Font Mono"/>
          <w:color w:val="F8F8F2"/>
          <w:sz w:val="18"/>
          <w:szCs w:val="18"/>
        </w:rPr>
        <w:t>) {}</w:t>
      </w:r>
    </w:p>
    <w:p w14:paraId="1EBDE24A" w14:textId="77777777" w:rsidR="009163D0" w:rsidRDefault="009163D0" w:rsidP="009163D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759EFF7B" w14:textId="77777777" w:rsidR="009163D0" w:rsidRDefault="009163D0" w:rsidP="009163D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a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s;</w:t>
      </w:r>
      <w:proofErr w:type="gramEnd"/>
    </w:p>
    <w:p w14:paraId="6FBC0046" w14:textId="77777777" w:rsidR="009163D0" w:rsidRDefault="009163D0" w:rsidP="009163D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FDF9C4"/>
          <w:sz w:val="18"/>
          <w:szCs w:val="18"/>
        </w:rPr>
        <w:t>f</w:t>
      </w:r>
      <w:r>
        <w:rPr>
          <w:rFonts w:ascii="Hurmit Nerd Font Mono" w:hAnsi="Hurmit Nerd Font Mono"/>
          <w:color w:val="F8F8F2"/>
          <w:sz w:val="18"/>
          <w:szCs w:val="18"/>
        </w:rPr>
        <w:t>(s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);</w:t>
      </w:r>
      <w:proofErr w:type="gramEnd"/>
    </w:p>
    <w:p w14:paraId="1A638188" w14:textId="77777777" w:rsidR="009163D0" w:rsidRDefault="009163D0" w:rsidP="009163D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DE12D41" w14:textId="5CEB8A40" w:rsidR="009163D0" w:rsidRDefault="009163D0" w:rsidP="009163D0">
      <w:pPr>
        <w:shd w:val="clear" w:color="auto" w:fill="272822"/>
        <w:spacing w:line="270" w:lineRule="atLeast"/>
        <w:rPr>
          <w:rFonts w:ascii="Hurmit Nerd Font Mono" w:hAnsi="Hurmit Nerd Font Mono" w:hint="eastAsia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049AB7E9" w14:textId="77777777" w:rsidR="006C4C40" w:rsidRDefault="006C4C40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6E32773D" w14:textId="4F776CE7" w:rsidR="006C4C40" w:rsidRDefault="006C4C40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6C4C40">
        <w:rPr>
          <w:rFonts w:asciiTheme="majorEastAsia" w:eastAsiaTheme="majorEastAsia" w:hAnsiTheme="majorEastAsia"/>
        </w:rPr>
        <w:lastRenderedPageBreak/>
        <w:drawing>
          <wp:inline distT="0" distB="0" distL="0" distR="0" wp14:anchorId="3399BD59" wp14:editId="05E0FCEA">
            <wp:extent cx="5331970" cy="6054291"/>
            <wp:effectExtent l="0" t="0" r="2540" b="3810"/>
            <wp:docPr id="2138834436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834436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1138" cy="607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8B06" w14:textId="4CE2A8D3" w:rsidR="00A7381D" w:rsidRDefault="0036477D">
      <w:pPr>
        <w:spacing w:after="160" w:line="259" w:lineRule="auto"/>
        <w:rPr>
          <w:rFonts w:asciiTheme="majorEastAsia" w:eastAsiaTheme="majorEastAsia" w:hAnsiTheme="majorEastAsia"/>
        </w:rPr>
      </w:pPr>
      <w:r w:rsidRPr="0036477D">
        <w:rPr>
          <w:rFonts w:asciiTheme="majorEastAsia" w:eastAsiaTheme="majorEastAsia" w:hAnsiTheme="majorEastAsia"/>
        </w:rPr>
        <w:drawing>
          <wp:inline distT="0" distB="0" distL="0" distR="0" wp14:anchorId="3FB37990" wp14:editId="03949B68">
            <wp:extent cx="5274644" cy="1905860"/>
            <wp:effectExtent l="0" t="0" r="2540" b="1905"/>
            <wp:docPr id="187322301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22301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644" cy="19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628B" w14:textId="29D927FF" w:rsidR="00D17BEA" w:rsidRDefault="005E778E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19</w:t>
      </w:r>
      <w:r w:rsidR="00D17BEA">
        <w:rPr>
          <w:rFonts w:asciiTheme="majorEastAsia" w:eastAsiaTheme="majorEastAsia" w:hAnsiTheme="majorEastAsia" w:hint="eastAsia"/>
        </w:rPr>
        <w:t xml:space="preserve">. </w:t>
      </w:r>
      <w:r w:rsidR="00D17BEA">
        <w:rPr>
          <w:rFonts w:asciiTheme="majorEastAsia" w:eastAsiaTheme="majorEastAsia" w:hAnsiTheme="majorEastAsia"/>
        </w:rPr>
        <w:t>lvalue</w:t>
      </w:r>
      <w:r w:rsidR="00D17BEA">
        <w:rPr>
          <w:rFonts w:asciiTheme="majorEastAsia" w:eastAsiaTheme="majorEastAsia" w:hAnsiTheme="majorEastAsia" w:hint="eastAsia"/>
        </w:rPr>
        <w:t xml:space="preserve"> 아님</w:t>
      </w:r>
    </w:p>
    <w:p w14:paraId="569BC6EE" w14:textId="7B162961" w:rsidR="0022207D" w:rsidRDefault="00A55CD6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60번 </w:t>
      </w:r>
      <w:r w:rsidR="00CA3373">
        <w:rPr>
          <w:rFonts w:asciiTheme="majorEastAsia" w:eastAsiaTheme="majorEastAsia" w:hAnsiTheme="majorEastAsia" w:hint="eastAsia"/>
        </w:rPr>
        <w:t>에러</w:t>
      </w:r>
    </w:p>
    <w:p w14:paraId="5C2F2D87" w14:textId="77777777" w:rsidR="00CE7C16" w:rsidRDefault="00CE7C16" w:rsidP="00CE7C1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18F2815E" w14:textId="77777777" w:rsidR="00CE7C16" w:rsidRDefault="00CE7C16" w:rsidP="00CE7C1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AE81FF"/>
          <w:sz w:val="18"/>
          <w:szCs w:val="18"/>
        </w:rPr>
        <w:t>1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2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2A59A726" w14:textId="77777777" w:rsidR="00CE7C16" w:rsidRDefault="00CE7C16" w:rsidP="00CE7C1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C6E38E4" w14:textId="77777777" w:rsidR="00CE7C16" w:rsidRDefault="00CE7C16" w:rsidP="00CE7C1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B8965BC" w14:textId="77777777" w:rsidR="00CE7C16" w:rsidRDefault="00CE7C16" w:rsidP="00CE7C16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32861980" w14:textId="77777777" w:rsidR="00CE7C16" w:rsidRDefault="00CE7C16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75C9F995" w14:textId="3AECF968" w:rsidR="00CE7C16" w:rsidRDefault="00CE7C16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CE7C16">
        <w:rPr>
          <w:rFonts w:asciiTheme="majorEastAsia" w:eastAsiaTheme="majorEastAsia" w:hAnsiTheme="majorEastAsia"/>
        </w:rPr>
        <w:drawing>
          <wp:inline distT="0" distB="0" distL="0" distR="0" wp14:anchorId="3028EA04" wp14:editId="26C4DD75">
            <wp:extent cx="5943600" cy="4622800"/>
            <wp:effectExtent l="0" t="0" r="0" b="0"/>
            <wp:docPr id="1104110086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110086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67BC4" w14:textId="47AD10FD" w:rsidR="001C2B5D" w:rsidRDefault="00140733">
      <w:pPr>
        <w:spacing w:after="160" w:line="259" w:lineRule="auto"/>
        <w:rPr>
          <w:rFonts w:asciiTheme="majorEastAsia" w:eastAsiaTheme="majorEastAsia" w:hAnsiTheme="majorEastAsia"/>
        </w:rPr>
      </w:pPr>
      <w:r w:rsidRPr="00140733">
        <w:rPr>
          <w:rFonts w:asciiTheme="majorEastAsia" w:eastAsiaTheme="majorEastAsia" w:hAnsiTheme="majorEastAsia"/>
        </w:rPr>
        <w:drawing>
          <wp:inline distT="0" distB="0" distL="0" distR="0" wp14:anchorId="57CCCA07" wp14:editId="2284CECD">
            <wp:extent cx="5943600" cy="1250950"/>
            <wp:effectExtent l="0" t="0" r="0" b="6350"/>
            <wp:docPr id="1916113609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113609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C470" w14:textId="087DB1D5" w:rsidR="001C2B5D" w:rsidRDefault="001C2B5D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2</w:t>
      </w:r>
      <w:r w:rsidR="008B29CA">
        <w:rPr>
          <w:rFonts w:asciiTheme="majorEastAsia" w:eastAsiaTheme="majorEastAsia" w:hAnsiTheme="majorEastAsia"/>
        </w:rPr>
        <w:t>0</w:t>
      </w:r>
      <w:r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t xml:space="preserve">switch </w:t>
      </w:r>
      <w:r>
        <w:rPr>
          <w:rFonts w:asciiTheme="majorEastAsia" w:eastAsiaTheme="majorEastAsia" w:hAnsiTheme="majorEastAsia" w:hint="eastAsia"/>
        </w:rPr>
        <w:t xml:space="preserve">밖 </w:t>
      </w:r>
      <w:r>
        <w:rPr>
          <w:rFonts w:asciiTheme="majorEastAsia" w:eastAsiaTheme="majorEastAsia" w:hAnsiTheme="majorEastAsia"/>
        </w:rPr>
        <w:t>case</w:t>
      </w:r>
    </w:p>
    <w:p w14:paraId="12376A21" w14:textId="2A482AC0" w:rsidR="006F1F30" w:rsidRDefault="007C11A2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71번 </w:t>
      </w:r>
      <w:r w:rsidR="00795B52">
        <w:rPr>
          <w:rFonts w:asciiTheme="majorEastAsia" w:eastAsiaTheme="majorEastAsia" w:hAnsiTheme="majorEastAsia" w:hint="eastAsia"/>
        </w:rPr>
        <w:t>에러</w:t>
      </w:r>
    </w:p>
    <w:p w14:paraId="51C2D060" w14:textId="77777777" w:rsidR="0080340E" w:rsidRDefault="0080340E" w:rsidP="0080340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39C0C5AC" w14:textId="77777777" w:rsidR="0080340E" w:rsidRDefault="0080340E" w:rsidP="0080340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case </w:t>
      </w:r>
      <w:r>
        <w:rPr>
          <w:rFonts w:ascii="Hurmit Nerd Font Mono" w:hAnsi="Hurmit Nerd Font Mono"/>
          <w:color w:val="AE81FF"/>
          <w:sz w:val="18"/>
          <w:szCs w:val="18"/>
        </w:rPr>
        <w:t>1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: </w:t>
      </w:r>
      <w:proofErr w:type="gramStart"/>
      <w:r>
        <w:rPr>
          <w:rFonts w:ascii="Hurmit Nerd Font Mono" w:hAnsi="Hurmit Nerd Font Mono"/>
          <w:color w:val="B0C7B8"/>
          <w:sz w:val="18"/>
          <w:szCs w:val="18"/>
        </w:rPr>
        <w:t>break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336C264F" w14:textId="77777777" w:rsidR="0080340E" w:rsidRDefault="0080340E" w:rsidP="0080340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570681D6" w14:textId="77777777" w:rsidR="0080340E" w:rsidRDefault="0080340E" w:rsidP="0080340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5BAA3353" w14:textId="77777777" w:rsidR="006F1F30" w:rsidRDefault="006F1F30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1C0C71B6" w14:textId="2D04CC05" w:rsidR="0080340E" w:rsidRDefault="00E44267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E44267">
        <w:rPr>
          <w:rFonts w:asciiTheme="majorEastAsia" w:eastAsiaTheme="majorEastAsia" w:hAnsiTheme="majorEastAsia"/>
        </w:rPr>
        <w:drawing>
          <wp:inline distT="0" distB="0" distL="0" distR="0" wp14:anchorId="2C13B55B" wp14:editId="60D113F8">
            <wp:extent cx="5943600" cy="4139565"/>
            <wp:effectExtent l="0" t="0" r="0" b="635"/>
            <wp:docPr id="47024441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24441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DDF46" w14:textId="16548F49" w:rsidR="002137D2" w:rsidRDefault="004D68B1">
      <w:pPr>
        <w:spacing w:after="160" w:line="259" w:lineRule="auto"/>
        <w:rPr>
          <w:rFonts w:asciiTheme="majorEastAsia" w:eastAsiaTheme="majorEastAsia" w:hAnsiTheme="majorEastAsia"/>
        </w:rPr>
      </w:pPr>
      <w:r w:rsidRPr="004D68B1">
        <w:rPr>
          <w:rFonts w:asciiTheme="majorEastAsia" w:eastAsiaTheme="majorEastAsia" w:hAnsiTheme="majorEastAsia"/>
        </w:rPr>
        <w:drawing>
          <wp:inline distT="0" distB="0" distL="0" distR="0" wp14:anchorId="131A65A7" wp14:editId="44B71987">
            <wp:extent cx="5943600" cy="1932940"/>
            <wp:effectExtent l="0" t="0" r="0" b="0"/>
            <wp:docPr id="37608215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8215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27DCE" w14:textId="469E071C" w:rsidR="007C11A2" w:rsidRDefault="002137D2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2</w:t>
      </w:r>
      <w:r w:rsidR="000E79D6">
        <w:rPr>
          <w:rFonts w:asciiTheme="majorEastAsia" w:eastAsiaTheme="majorEastAsia" w:hAnsiTheme="majorEastAsia"/>
        </w:rPr>
        <w:t>1</w:t>
      </w:r>
      <w:r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t xml:space="preserve">switch </w:t>
      </w:r>
      <w:r>
        <w:rPr>
          <w:rFonts w:asciiTheme="majorEastAsia" w:eastAsiaTheme="majorEastAsia" w:hAnsiTheme="majorEastAsia" w:hint="eastAsia"/>
        </w:rPr>
        <w:t xml:space="preserve">밖 </w:t>
      </w:r>
      <w:r>
        <w:rPr>
          <w:rFonts w:asciiTheme="majorEastAsia" w:eastAsiaTheme="majorEastAsia" w:hAnsiTheme="majorEastAsia"/>
        </w:rPr>
        <w:t>default</w:t>
      </w:r>
    </w:p>
    <w:p w14:paraId="756A12C9" w14:textId="2753AD71" w:rsidR="00F774EA" w:rsidRDefault="002137D2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72번 </w:t>
      </w:r>
      <w:r w:rsidR="000F1CFD">
        <w:rPr>
          <w:rFonts w:asciiTheme="majorEastAsia" w:eastAsiaTheme="majorEastAsia" w:hAnsiTheme="majorEastAsia" w:hint="eastAsia"/>
        </w:rPr>
        <w:t>에러</w:t>
      </w:r>
    </w:p>
    <w:p w14:paraId="5C9BC625" w14:textId="77777777" w:rsidR="00F774EA" w:rsidRDefault="00F774EA" w:rsidP="00F774E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5F0D554D" w14:textId="77777777" w:rsidR="00F774EA" w:rsidRDefault="00F774EA" w:rsidP="00F774E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default: </w:t>
      </w:r>
      <w:proofErr w:type="gramStart"/>
      <w:r>
        <w:rPr>
          <w:rFonts w:ascii="Hurmit Nerd Font Mono" w:hAnsi="Hurmit Nerd Font Mono"/>
          <w:color w:val="B0C7B8"/>
          <w:sz w:val="18"/>
          <w:szCs w:val="18"/>
        </w:rPr>
        <w:t>break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1D8E5F57" w14:textId="77777777" w:rsidR="00F774EA" w:rsidRDefault="00F774EA" w:rsidP="00F774E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026FF9B6" w14:textId="4E0B77CD" w:rsidR="00F774EA" w:rsidRPr="00F774EA" w:rsidRDefault="00F774EA" w:rsidP="00F774EA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4C2875AF" w14:textId="77777777" w:rsidR="00F774EA" w:rsidRDefault="00F774EA">
      <w:pPr>
        <w:spacing w:after="160" w:line="259" w:lineRule="auto"/>
        <w:rPr>
          <w:rFonts w:asciiTheme="majorEastAsia" w:eastAsiaTheme="majorEastAsia" w:hAnsiTheme="majorEastAsia"/>
        </w:rPr>
      </w:pPr>
    </w:p>
    <w:p w14:paraId="1DCCEBAE" w14:textId="77777777" w:rsidR="00F47053" w:rsidRDefault="00F774EA">
      <w:pPr>
        <w:spacing w:after="160" w:line="259" w:lineRule="auto"/>
        <w:rPr>
          <w:rFonts w:asciiTheme="majorEastAsia" w:eastAsiaTheme="majorEastAsia" w:hAnsiTheme="majorEastAsia"/>
        </w:rPr>
      </w:pPr>
      <w:r w:rsidRPr="00F774EA">
        <w:rPr>
          <w:rFonts w:asciiTheme="majorEastAsia" w:eastAsiaTheme="majorEastAsia" w:hAnsiTheme="majorEastAsia"/>
        </w:rPr>
        <w:drawing>
          <wp:inline distT="0" distB="0" distL="0" distR="0" wp14:anchorId="4C8F2BD8" wp14:editId="35A81DC7">
            <wp:extent cx="5943600" cy="3641090"/>
            <wp:effectExtent l="0" t="0" r="0" b="3810"/>
            <wp:docPr id="111475719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5719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18B7A" w14:textId="1475C1FB" w:rsidR="00C549F8" w:rsidRDefault="00F47053">
      <w:pPr>
        <w:spacing w:after="160" w:line="259" w:lineRule="auto"/>
        <w:rPr>
          <w:rFonts w:asciiTheme="majorEastAsia" w:eastAsiaTheme="majorEastAsia" w:hAnsiTheme="majorEastAsia"/>
        </w:rPr>
      </w:pPr>
      <w:r w:rsidRPr="00F47053">
        <w:rPr>
          <w:rFonts w:asciiTheme="majorEastAsia" w:eastAsiaTheme="majorEastAsia" w:hAnsiTheme="majorEastAsia"/>
        </w:rPr>
        <w:drawing>
          <wp:inline distT="0" distB="0" distL="0" distR="0" wp14:anchorId="049F6F76" wp14:editId="1C3C3025">
            <wp:extent cx="5943600" cy="1791970"/>
            <wp:effectExtent l="0" t="0" r="0" b="0"/>
            <wp:docPr id="50493929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3929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9F8">
        <w:rPr>
          <w:rFonts w:asciiTheme="majorEastAsia" w:eastAsiaTheme="majorEastAsia" w:hAnsiTheme="majorEastAsia"/>
        </w:rPr>
        <w:br w:type="page"/>
      </w:r>
    </w:p>
    <w:p w14:paraId="65BD7977" w14:textId="74B9CF7E" w:rsidR="002137D2" w:rsidRDefault="00C549F8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 xml:space="preserve">26. </w:t>
      </w:r>
      <w:r>
        <w:rPr>
          <w:rFonts w:asciiTheme="majorEastAsia" w:eastAsiaTheme="majorEastAsia" w:hAnsiTheme="majorEastAsia"/>
        </w:rPr>
        <w:t xml:space="preserve">switch/loop </w:t>
      </w:r>
      <w:r>
        <w:rPr>
          <w:rFonts w:asciiTheme="majorEastAsia" w:eastAsiaTheme="majorEastAsia" w:hAnsiTheme="majorEastAsia" w:hint="eastAsia"/>
        </w:rPr>
        <w:t xml:space="preserve">밖 </w:t>
      </w:r>
      <w:r>
        <w:rPr>
          <w:rFonts w:asciiTheme="majorEastAsia" w:eastAsiaTheme="majorEastAsia" w:hAnsiTheme="majorEastAsia"/>
        </w:rPr>
        <w:t>break</w:t>
      </w:r>
    </w:p>
    <w:p w14:paraId="02830289" w14:textId="5F2005CF" w:rsidR="00931226" w:rsidRDefault="0053219D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-&gt; 73</w:t>
      </w:r>
      <w:r>
        <w:rPr>
          <w:rFonts w:asciiTheme="majorEastAsia" w:eastAsiaTheme="majorEastAsia" w:hAnsiTheme="majorEastAsia" w:hint="eastAsia"/>
        </w:rPr>
        <w:t xml:space="preserve">번 </w:t>
      </w:r>
      <w:r w:rsidR="00FF236B">
        <w:rPr>
          <w:rFonts w:asciiTheme="majorEastAsia" w:eastAsiaTheme="majorEastAsia" w:hAnsiTheme="majorEastAsia" w:hint="eastAsia"/>
        </w:rPr>
        <w:t>에러</w:t>
      </w:r>
    </w:p>
    <w:p w14:paraId="6FF36C76" w14:textId="77777777" w:rsidR="00F716BB" w:rsidRDefault="00F716BB" w:rsidP="00F716B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6894D1D1" w14:textId="77777777" w:rsidR="00F716BB" w:rsidRDefault="00F716BB" w:rsidP="00F716B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>
        <w:rPr>
          <w:rFonts w:ascii="Hurmit Nerd Font Mono" w:hAnsi="Hurmit Nerd Font Mono"/>
          <w:color w:val="B0C7B8"/>
          <w:sz w:val="18"/>
          <w:szCs w:val="18"/>
        </w:rPr>
        <w:t>break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30422ECC" w14:textId="77777777" w:rsidR="00F716BB" w:rsidRDefault="00F716BB" w:rsidP="00F716B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6D456E27" w14:textId="5450B629" w:rsidR="00F716BB" w:rsidRPr="00F716BB" w:rsidRDefault="00F716BB" w:rsidP="00F716BB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45DA0365" w14:textId="77777777" w:rsidR="00F716BB" w:rsidRDefault="00F716BB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152CF8F6" w14:textId="75B3262F" w:rsidR="00931226" w:rsidRDefault="00931226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931226">
        <w:rPr>
          <w:rFonts w:asciiTheme="majorEastAsia" w:eastAsiaTheme="majorEastAsia" w:hAnsiTheme="majorEastAsia"/>
        </w:rPr>
        <w:drawing>
          <wp:inline distT="0" distB="0" distL="0" distR="0" wp14:anchorId="74CCDBBF" wp14:editId="1B9FCC46">
            <wp:extent cx="5943600" cy="3604895"/>
            <wp:effectExtent l="0" t="0" r="0" b="1905"/>
            <wp:docPr id="1362227496" name="그림 1" descr="텍스트, 스크린샷, 소프트웨어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227496" name="그림 1" descr="텍스트, 스크린샷, 소프트웨어, 폰트이(가) 표시된 사진&#10;&#10;AI가 생성한 콘텐츠는 부정확할 수 있습니다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CF13B" w14:textId="6ACB95F6" w:rsidR="000F10E1" w:rsidRDefault="000F10E1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0F10E1">
        <w:rPr>
          <w:rFonts w:asciiTheme="majorEastAsia" w:eastAsiaTheme="majorEastAsia" w:hAnsiTheme="majorEastAsia"/>
        </w:rPr>
        <w:drawing>
          <wp:inline distT="0" distB="0" distL="0" distR="0" wp14:anchorId="1F44EF23" wp14:editId="21396BD8">
            <wp:extent cx="5943600" cy="1301750"/>
            <wp:effectExtent l="0" t="0" r="0" b="6350"/>
            <wp:docPr id="179562443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62443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4B3EE" w14:textId="4CF76F34" w:rsidR="00B7479B" w:rsidRDefault="00B7479B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4B71EB24" w14:textId="57227855" w:rsidR="00B7479B" w:rsidRDefault="00B7479B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2</w:t>
      </w:r>
      <w:r w:rsidR="0007786E">
        <w:rPr>
          <w:rFonts w:asciiTheme="majorEastAsia" w:eastAsiaTheme="majorEastAsia" w:hAnsiTheme="majorEastAsia"/>
        </w:rPr>
        <w:t>2</w:t>
      </w:r>
      <w:r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t xml:space="preserve">loop </w:t>
      </w:r>
      <w:r>
        <w:rPr>
          <w:rFonts w:asciiTheme="majorEastAsia" w:eastAsiaTheme="majorEastAsia" w:hAnsiTheme="majorEastAsia" w:hint="eastAsia"/>
        </w:rPr>
        <w:t xml:space="preserve">밖 </w:t>
      </w:r>
      <w:r>
        <w:rPr>
          <w:rFonts w:asciiTheme="majorEastAsia" w:eastAsiaTheme="majorEastAsia" w:hAnsiTheme="majorEastAsia"/>
        </w:rPr>
        <w:t>continue</w:t>
      </w:r>
    </w:p>
    <w:p w14:paraId="27A4F8F2" w14:textId="025FAA25" w:rsidR="005A6D05" w:rsidRDefault="00B7479B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-&gt; 74</w:t>
      </w:r>
      <w:r>
        <w:rPr>
          <w:rFonts w:asciiTheme="majorEastAsia" w:eastAsiaTheme="majorEastAsia" w:hAnsiTheme="majorEastAsia" w:hint="eastAsia"/>
        </w:rPr>
        <w:t xml:space="preserve">번 </w:t>
      </w:r>
      <w:r w:rsidR="00D93A47">
        <w:rPr>
          <w:rFonts w:asciiTheme="majorEastAsia" w:eastAsiaTheme="majorEastAsia" w:hAnsiTheme="majorEastAsia" w:hint="eastAsia"/>
        </w:rPr>
        <w:t>에러</w:t>
      </w:r>
    </w:p>
    <w:p w14:paraId="284DDB9A" w14:textId="77777777" w:rsidR="00756FE4" w:rsidRDefault="00756FE4" w:rsidP="00756FE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4DEE58D1" w14:textId="77777777" w:rsidR="00756FE4" w:rsidRDefault="00756FE4" w:rsidP="00756FE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proofErr w:type="gramStart"/>
      <w:r>
        <w:rPr>
          <w:rFonts w:ascii="Hurmit Nerd Font Mono" w:hAnsi="Hurmit Nerd Font Mono"/>
          <w:color w:val="B0C7B8"/>
          <w:sz w:val="18"/>
          <w:szCs w:val="18"/>
        </w:rPr>
        <w:t>continue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BD23AC4" w14:textId="77777777" w:rsidR="00756FE4" w:rsidRDefault="00756FE4" w:rsidP="00756FE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3EED3E5E" w14:textId="5C321D62" w:rsidR="00756FE4" w:rsidRPr="0069288D" w:rsidRDefault="00756FE4" w:rsidP="0069288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44C3599C" w14:textId="77777777" w:rsidR="00756FE4" w:rsidRDefault="00756FE4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52ADB97B" w14:textId="5E020704" w:rsidR="00EF3F01" w:rsidRDefault="00EF3F01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EF3F01">
        <w:rPr>
          <w:rFonts w:asciiTheme="majorEastAsia" w:eastAsiaTheme="majorEastAsia" w:hAnsiTheme="majorEastAsia"/>
        </w:rPr>
        <w:drawing>
          <wp:inline distT="0" distB="0" distL="0" distR="0" wp14:anchorId="6F92D28A" wp14:editId="7DE1E458">
            <wp:extent cx="5943600" cy="3886835"/>
            <wp:effectExtent l="0" t="0" r="0" b="0"/>
            <wp:docPr id="1287223435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223435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DFED1" w14:textId="12B687B8" w:rsidR="00EA7BD8" w:rsidRDefault="00EA7BD8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EA7BD8">
        <w:rPr>
          <w:rFonts w:asciiTheme="majorEastAsia" w:eastAsiaTheme="majorEastAsia" w:hAnsiTheme="majorEastAsia"/>
        </w:rPr>
        <w:drawing>
          <wp:inline distT="0" distB="0" distL="0" distR="0" wp14:anchorId="7F815609" wp14:editId="4B535218">
            <wp:extent cx="5943600" cy="1275715"/>
            <wp:effectExtent l="0" t="0" r="0" b="0"/>
            <wp:docPr id="1075509570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509570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BDFD" w14:textId="2BDF5C57" w:rsidR="00BA2F4A" w:rsidRDefault="00BA2F4A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0F62CDD7" w14:textId="18B7DB1B" w:rsidR="0019492D" w:rsidRDefault="00BC235E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lastRenderedPageBreak/>
        <w:t>2</w:t>
      </w:r>
      <w:r w:rsidR="001827A9">
        <w:rPr>
          <w:rFonts w:asciiTheme="majorEastAsia" w:eastAsiaTheme="majorEastAsia" w:hAnsiTheme="majorEastAsia"/>
        </w:rPr>
        <w:t>3</w:t>
      </w:r>
      <w:r>
        <w:rPr>
          <w:rFonts w:asciiTheme="majorEastAsia" w:eastAsiaTheme="majorEastAsia" w:hAnsiTheme="majorEastAsia" w:hint="eastAsia"/>
        </w:rPr>
        <w:t xml:space="preserve">. </w:t>
      </w:r>
      <w:r>
        <w:rPr>
          <w:rFonts w:asciiTheme="majorEastAsia" w:eastAsiaTheme="majorEastAsia" w:hAnsiTheme="majorEastAsia"/>
        </w:rPr>
        <w:t xml:space="preserve">enum </w:t>
      </w:r>
      <w:r>
        <w:rPr>
          <w:rFonts w:asciiTheme="majorEastAsia" w:eastAsiaTheme="majorEastAsia" w:hAnsiTheme="majorEastAsia" w:hint="eastAsia"/>
        </w:rPr>
        <w:t>값이 정수 아님</w:t>
      </w:r>
    </w:p>
    <w:p w14:paraId="0DC34580" w14:textId="1ECAA418" w:rsidR="0032040D" w:rsidRDefault="0032040D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81번 </w:t>
      </w:r>
      <w:r w:rsidR="00BA7806">
        <w:rPr>
          <w:rFonts w:asciiTheme="majorEastAsia" w:eastAsiaTheme="majorEastAsia" w:hAnsiTheme="majorEastAsia" w:hint="eastAsia"/>
        </w:rPr>
        <w:t>에러</w:t>
      </w:r>
    </w:p>
    <w:p w14:paraId="2B85A5AE" w14:textId="282F895E" w:rsidR="002F1B70" w:rsidRPr="002F1B70" w:rsidRDefault="002F1B70" w:rsidP="002F1B7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enum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E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{ A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D1E3D9"/>
          <w:sz w:val="18"/>
          <w:szCs w:val="18"/>
        </w:rPr>
        <w:t>=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r>
        <w:rPr>
          <w:rFonts w:ascii="Hurmit Nerd Font Mono" w:hAnsi="Hurmit Nerd Font Mono"/>
          <w:color w:val="E6DB74"/>
          <w:sz w:val="18"/>
          <w:szCs w:val="18"/>
        </w:rPr>
        <w:t>"hello</w:t>
      </w:r>
      <w:proofErr w:type="gramStart"/>
      <w:r>
        <w:rPr>
          <w:rFonts w:ascii="Hurmit Nerd Font Mono" w:hAnsi="Hurmit Nerd Font Mono"/>
          <w:color w:val="E6DB74"/>
          <w:sz w:val="18"/>
          <w:szCs w:val="18"/>
        </w:rPr>
        <w:t>"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;</w:t>
      </w:r>
    </w:p>
    <w:p w14:paraId="2FA4FB78" w14:textId="77777777" w:rsidR="002F1B70" w:rsidRDefault="002F1B70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45F4C475" w14:textId="122A75B6" w:rsidR="008038DF" w:rsidRDefault="005634C8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5634C8">
        <w:rPr>
          <w:rFonts w:asciiTheme="majorEastAsia" w:eastAsiaTheme="majorEastAsia" w:hAnsiTheme="majorEastAsia"/>
        </w:rPr>
        <w:drawing>
          <wp:inline distT="0" distB="0" distL="0" distR="0" wp14:anchorId="2A523854" wp14:editId="674FE483">
            <wp:extent cx="5943600" cy="2364105"/>
            <wp:effectExtent l="0" t="0" r="0" b="0"/>
            <wp:docPr id="1641655312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55312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808AD" w14:textId="49B2D4EC" w:rsidR="008038DF" w:rsidRDefault="008038DF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8038DF">
        <w:rPr>
          <w:rFonts w:asciiTheme="majorEastAsia" w:eastAsiaTheme="majorEastAsia" w:hAnsiTheme="majorEastAsia"/>
        </w:rPr>
        <w:drawing>
          <wp:inline distT="0" distB="0" distL="0" distR="0" wp14:anchorId="6C9F3F8B" wp14:editId="2482BA0C">
            <wp:extent cx="5943600" cy="800100"/>
            <wp:effectExtent l="0" t="0" r="0" b="0"/>
            <wp:docPr id="73140976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0976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5B3D" w14:textId="7375EF40" w:rsidR="007010A1" w:rsidRDefault="007010A1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0E685E04" w14:textId="3E1A493F" w:rsidR="007010A1" w:rsidRDefault="00877C52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24</w:t>
      </w:r>
      <w:r w:rsidR="007010A1">
        <w:rPr>
          <w:rFonts w:asciiTheme="majorEastAsia" w:eastAsiaTheme="majorEastAsia" w:hAnsiTheme="majorEastAsia" w:hint="eastAsia"/>
        </w:rPr>
        <w:t>. 음수 크기 배열</w:t>
      </w:r>
    </w:p>
    <w:p w14:paraId="789D612F" w14:textId="1F215E06" w:rsidR="007010A1" w:rsidRDefault="007010A1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82번 </w:t>
      </w:r>
      <w:r w:rsidR="00583F70">
        <w:rPr>
          <w:rFonts w:asciiTheme="majorEastAsia" w:eastAsiaTheme="majorEastAsia" w:hAnsiTheme="majorEastAsia" w:hint="eastAsia"/>
        </w:rPr>
        <w:t>에러</w:t>
      </w:r>
    </w:p>
    <w:p w14:paraId="5C5DD775" w14:textId="77777777" w:rsidR="008D0DB9" w:rsidRDefault="008D0DB9" w:rsidP="008D0DB9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171F812B" w14:textId="77777777" w:rsidR="008D0DB9" w:rsidRDefault="008D0DB9" w:rsidP="008D0DB9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a[</w:t>
      </w:r>
      <w:proofErr w:type="gramEnd"/>
      <w:r>
        <w:rPr>
          <w:rFonts w:ascii="Hurmit Nerd Font Mono" w:hAnsi="Hurmit Nerd Font Mono"/>
          <w:color w:val="D1E3D9"/>
          <w:sz w:val="18"/>
          <w:szCs w:val="18"/>
        </w:rPr>
        <w:t>-</w:t>
      </w:r>
      <w:r>
        <w:rPr>
          <w:rFonts w:ascii="Hurmit Nerd Font Mono" w:hAnsi="Hurmit Nerd Font Mono"/>
          <w:color w:val="AE81FF"/>
          <w:sz w:val="18"/>
          <w:szCs w:val="18"/>
        </w:rPr>
        <w:t>3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];</w:t>
      </w:r>
      <w:proofErr w:type="gramEnd"/>
    </w:p>
    <w:p w14:paraId="2EAB040C" w14:textId="77777777" w:rsidR="008D0DB9" w:rsidRDefault="008D0DB9" w:rsidP="008D0DB9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44CADEB3" w14:textId="5967115E" w:rsidR="008D0DB9" w:rsidRPr="008D0DB9" w:rsidRDefault="008D0DB9" w:rsidP="008D0DB9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495BE8A7" w14:textId="77777777" w:rsidR="008D0DB9" w:rsidRDefault="008D0DB9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0FC230D2" w14:textId="1EC0D1CA" w:rsidR="000E4D6E" w:rsidRDefault="000E4D6E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0E4D6E">
        <w:rPr>
          <w:rFonts w:asciiTheme="majorEastAsia" w:eastAsiaTheme="majorEastAsia" w:hAnsiTheme="majorEastAsia"/>
        </w:rPr>
        <w:drawing>
          <wp:inline distT="0" distB="0" distL="0" distR="0" wp14:anchorId="663CEC13" wp14:editId="0341C2F1">
            <wp:extent cx="5260975" cy="4570190"/>
            <wp:effectExtent l="0" t="0" r="0" b="1905"/>
            <wp:docPr id="35452923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52923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9137" cy="4585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75FA" w14:textId="1C2C0C18" w:rsidR="00C175B3" w:rsidRDefault="00C175B3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C175B3">
        <w:rPr>
          <w:rFonts w:asciiTheme="majorEastAsia" w:eastAsiaTheme="majorEastAsia" w:hAnsiTheme="majorEastAsia"/>
        </w:rPr>
        <w:drawing>
          <wp:inline distT="0" distB="0" distL="0" distR="0" wp14:anchorId="60D8AFB0" wp14:editId="39CD6165">
            <wp:extent cx="5261214" cy="1087655"/>
            <wp:effectExtent l="0" t="0" r="0" b="5080"/>
            <wp:docPr id="185775678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5678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0067" cy="110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DBEDB" w14:textId="547FC986" w:rsidR="005E7454" w:rsidRDefault="005E745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4562FE29" w14:textId="7FEDB208" w:rsidR="005E7454" w:rsidRDefault="00A23975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25</w:t>
      </w:r>
      <w:r w:rsidR="005E7454">
        <w:rPr>
          <w:rFonts w:asciiTheme="majorEastAsia" w:eastAsiaTheme="majorEastAsia" w:hAnsiTheme="majorEastAsia" w:hint="eastAsia"/>
        </w:rPr>
        <w:t xml:space="preserve">. </w:t>
      </w:r>
      <w:r w:rsidR="00564F35">
        <w:rPr>
          <w:rFonts w:asciiTheme="majorEastAsia" w:eastAsiaTheme="majorEastAsia" w:hAnsiTheme="majorEastAsia"/>
        </w:rPr>
        <w:t xml:space="preserve">void </w:t>
      </w:r>
      <w:r w:rsidR="00564F35">
        <w:rPr>
          <w:rFonts w:asciiTheme="majorEastAsia" w:eastAsiaTheme="majorEastAsia" w:hAnsiTheme="majorEastAsia" w:hint="eastAsia"/>
        </w:rPr>
        <w:t>배열</w:t>
      </w:r>
    </w:p>
    <w:p w14:paraId="3572EFB2" w14:textId="2F750F7A" w:rsidR="00564F35" w:rsidRDefault="00564F35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83번 </w:t>
      </w:r>
      <w:r w:rsidR="00753725">
        <w:rPr>
          <w:rFonts w:asciiTheme="majorEastAsia" w:eastAsiaTheme="majorEastAsia" w:hAnsiTheme="majorEastAsia" w:hint="eastAsia"/>
        </w:rPr>
        <w:t>에러</w:t>
      </w:r>
    </w:p>
    <w:p w14:paraId="07AE742F" w14:textId="77777777" w:rsidR="0098301D" w:rsidRDefault="0098301D" w:rsidP="0098301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4AABF14F" w14:textId="77777777" w:rsidR="0098301D" w:rsidRDefault="0098301D" w:rsidP="0098301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a[</w:t>
      </w:r>
      <w:proofErr w:type="gramEnd"/>
      <w:r>
        <w:rPr>
          <w:rFonts w:ascii="Hurmit Nerd Font Mono" w:hAnsi="Hurmit Nerd Font Mono"/>
          <w:color w:val="AE81FF"/>
          <w:sz w:val="18"/>
          <w:szCs w:val="18"/>
        </w:rPr>
        <w:t>10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];</w:t>
      </w:r>
      <w:proofErr w:type="gramEnd"/>
    </w:p>
    <w:p w14:paraId="4155536B" w14:textId="77777777" w:rsidR="0098301D" w:rsidRDefault="0098301D" w:rsidP="0098301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7477884C" w14:textId="6F24A82D" w:rsidR="0098301D" w:rsidRDefault="0098301D" w:rsidP="0098301D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7742A3E5" w14:textId="77777777" w:rsidR="0098301D" w:rsidRDefault="0098301D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45A18F80" w14:textId="7629A525" w:rsidR="008556E6" w:rsidRDefault="0098301D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98301D">
        <w:rPr>
          <w:rFonts w:asciiTheme="majorEastAsia" w:eastAsiaTheme="majorEastAsia" w:hAnsiTheme="majorEastAsia"/>
        </w:rPr>
        <w:drawing>
          <wp:inline distT="0" distB="0" distL="0" distR="0" wp14:anchorId="36B1644B" wp14:editId="34CF5229">
            <wp:extent cx="5943600" cy="4581525"/>
            <wp:effectExtent l="0" t="0" r="0" b="3175"/>
            <wp:docPr id="1866873091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873091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156AA" w14:textId="3389ED67" w:rsidR="003200EF" w:rsidRDefault="003200EF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3200EF">
        <w:rPr>
          <w:rFonts w:asciiTheme="majorEastAsia" w:eastAsiaTheme="majorEastAsia" w:hAnsiTheme="majorEastAsia"/>
        </w:rPr>
        <w:drawing>
          <wp:inline distT="0" distB="0" distL="0" distR="0" wp14:anchorId="4D654A0E" wp14:editId="6E6929FD">
            <wp:extent cx="5943600" cy="1276985"/>
            <wp:effectExtent l="0" t="0" r="0" b="5715"/>
            <wp:docPr id="1139077049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77049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22901" w14:textId="45EBD6F7" w:rsidR="008F203A" w:rsidRDefault="008F203A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03A2A623" w14:textId="19E70ACA" w:rsidR="008F203A" w:rsidRDefault="00CB52BA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26</w:t>
      </w:r>
      <w:r w:rsidR="008F203A">
        <w:rPr>
          <w:rFonts w:asciiTheme="majorEastAsia" w:eastAsiaTheme="majorEastAsia" w:hAnsiTheme="majorEastAsia" w:hint="eastAsia"/>
        </w:rPr>
        <w:t xml:space="preserve">. </w:t>
      </w:r>
      <w:r w:rsidR="008F203A">
        <w:rPr>
          <w:rFonts w:asciiTheme="majorEastAsia" w:eastAsiaTheme="majorEastAsia" w:hAnsiTheme="majorEastAsia"/>
        </w:rPr>
        <w:t xml:space="preserve">struct </w:t>
      </w:r>
      <w:r w:rsidR="008F203A">
        <w:rPr>
          <w:rFonts w:asciiTheme="majorEastAsia" w:eastAsiaTheme="majorEastAsia" w:hAnsiTheme="majorEastAsia" w:hint="eastAsia"/>
        </w:rPr>
        <w:t>필드에 v</w:t>
      </w:r>
      <w:r w:rsidR="008F203A">
        <w:rPr>
          <w:rFonts w:asciiTheme="majorEastAsia" w:eastAsiaTheme="majorEastAsia" w:hAnsiTheme="majorEastAsia"/>
        </w:rPr>
        <w:t>oid</w:t>
      </w:r>
    </w:p>
    <w:p w14:paraId="3DAB07D6" w14:textId="1A75D9C6" w:rsidR="008F203A" w:rsidRDefault="008F203A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-&gt; 84</w:t>
      </w:r>
      <w:r>
        <w:rPr>
          <w:rFonts w:asciiTheme="majorEastAsia" w:eastAsiaTheme="majorEastAsia" w:hAnsiTheme="majorEastAsia" w:hint="eastAsia"/>
        </w:rPr>
        <w:t xml:space="preserve">번 </w:t>
      </w:r>
      <w:r w:rsidR="006E0466">
        <w:rPr>
          <w:rFonts w:asciiTheme="majorEastAsia" w:eastAsiaTheme="majorEastAsia" w:hAnsiTheme="majorEastAsia" w:hint="eastAsia"/>
        </w:rPr>
        <w:t>에러</w:t>
      </w:r>
    </w:p>
    <w:p w14:paraId="3EFAC035" w14:textId="77777777" w:rsidR="001D66D1" w:rsidRDefault="001D66D1" w:rsidP="001D66D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{</w:t>
      </w:r>
    </w:p>
    <w:p w14:paraId="34AC7AFC" w14:textId="77777777" w:rsidR="001D66D1" w:rsidRDefault="001D66D1" w:rsidP="001D66D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void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a;</w:t>
      </w:r>
      <w:proofErr w:type="gramEnd"/>
    </w:p>
    <w:p w14:paraId="57F6E532" w14:textId="77777777" w:rsidR="001D66D1" w:rsidRDefault="001D66D1" w:rsidP="001D66D1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};</w:t>
      </w:r>
    </w:p>
    <w:p w14:paraId="35140895" w14:textId="77777777" w:rsidR="001D66D1" w:rsidRDefault="001D66D1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6B484324" w14:textId="77E82009" w:rsidR="00626B73" w:rsidRDefault="001D66D1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1D66D1">
        <w:rPr>
          <w:rFonts w:asciiTheme="majorEastAsia" w:eastAsiaTheme="majorEastAsia" w:hAnsiTheme="majorEastAsia"/>
        </w:rPr>
        <w:drawing>
          <wp:inline distT="0" distB="0" distL="0" distR="0" wp14:anchorId="590D2A9C" wp14:editId="3C1C913C">
            <wp:extent cx="5943600" cy="1522730"/>
            <wp:effectExtent l="0" t="0" r="0" b="1270"/>
            <wp:docPr id="1917181318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81318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25399" w14:textId="090C38D0" w:rsidR="00626B73" w:rsidRDefault="00626B73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626B73">
        <w:rPr>
          <w:rFonts w:asciiTheme="majorEastAsia" w:eastAsiaTheme="majorEastAsia" w:hAnsiTheme="majorEastAsia"/>
        </w:rPr>
        <w:drawing>
          <wp:inline distT="0" distB="0" distL="0" distR="0" wp14:anchorId="34EC39E3" wp14:editId="2F1A7DF4">
            <wp:extent cx="5943600" cy="1088390"/>
            <wp:effectExtent l="0" t="0" r="0" b="3810"/>
            <wp:docPr id="197025437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5437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9127E" w14:textId="2467654F" w:rsidR="001D5BE1" w:rsidRDefault="001D5BE1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2DA65301" w14:textId="63CE1538" w:rsidR="001D5BE1" w:rsidRDefault="00F51C35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27</w:t>
      </w:r>
      <w:r w:rsidR="001D5BE1">
        <w:rPr>
          <w:rFonts w:asciiTheme="majorEastAsia" w:eastAsiaTheme="majorEastAsia" w:hAnsiTheme="majorEastAsia" w:hint="eastAsia"/>
        </w:rPr>
        <w:t>. 함수 반환 타입 오</w:t>
      </w:r>
      <w:r w:rsidR="00D857C5">
        <w:rPr>
          <w:rFonts w:asciiTheme="majorEastAsia" w:eastAsiaTheme="majorEastAsia" w:hAnsiTheme="majorEastAsia" w:hint="eastAsia"/>
        </w:rPr>
        <w:t>류</w:t>
      </w:r>
    </w:p>
    <w:p w14:paraId="6BF66625" w14:textId="51D05885" w:rsidR="00D857C5" w:rsidRDefault="00D857C5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</w:t>
      </w:r>
      <w:r>
        <w:rPr>
          <w:rFonts w:asciiTheme="majorEastAsia" w:eastAsiaTheme="majorEastAsia" w:hAnsiTheme="majorEastAsia"/>
        </w:rPr>
        <w:t>85</w:t>
      </w:r>
      <w:r>
        <w:rPr>
          <w:rFonts w:asciiTheme="majorEastAsia" w:eastAsiaTheme="majorEastAsia" w:hAnsiTheme="majorEastAsia" w:hint="eastAsia"/>
        </w:rPr>
        <w:t xml:space="preserve">번 </w:t>
      </w:r>
      <w:r w:rsidR="00F217CD">
        <w:rPr>
          <w:rFonts w:asciiTheme="majorEastAsia" w:eastAsiaTheme="majorEastAsia" w:hAnsiTheme="majorEastAsia" w:hint="eastAsia"/>
        </w:rPr>
        <w:t>에러</w:t>
      </w:r>
    </w:p>
    <w:p w14:paraId="0316C711" w14:textId="409FA2CE" w:rsidR="00581A30" w:rsidRPr="00581A30" w:rsidRDefault="00581A30" w:rsidP="00581A30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f</w:t>
      </w:r>
      <w:r>
        <w:rPr>
          <w:rFonts w:ascii="Hurmit Nerd Font Mono" w:hAnsi="Hurmit Nerd Font Mono"/>
          <w:color w:val="F8F8F2"/>
          <w:sz w:val="18"/>
          <w:szCs w:val="18"/>
        </w:rPr>
        <w:t>()</w:t>
      </w:r>
      <w:r>
        <w:rPr>
          <w:rFonts w:ascii="Hurmit Nerd Font Mono" w:hAnsi="Hurmit Nerd Font Mono"/>
          <w:color w:val="9F8197"/>
          <w:sz w:val="18"/>
          <w:szCs w:val="18"/>
        </w:rPr>
        <w:t>[]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6813AEA5" w14:textId="77777777" w:rsidR="00581A30" w:rsidRDefault="00581A30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34596CF1" w14:textId="37E7D8C4" w:rsidR="00A461A4" w:rsidRDefault="00581A30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581A30">
        <w:rPr>
          <w:rFonts w:asciiTheme="majorEastAsia" w:eastAsiaTheme="majorEastAsia" w:hAnsiTheme="majorEastAsia"/>
        </w:rPr>
        <w:drawing>
          <wp:inline distT="0" distB="0" distL="0" distR="0" wp14:anchorId="5473AFB1" wp14:editId="561FDB2A">
            <wp:extent cx="5943600" cy="3286760"/>
            <wp:effectExtent l="0" t="0" r="0" b="2540"/>
            <wp:docPr id="1300669017" name="그림 1" descr="텍스트, 스크린샷, 폰트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669017" name="그림 1" descr="텍스트, 스크린샷, 폰트, 소프트웨어이(가) 표시된 사진&#10;&#10;AI가 생성한 콘텐츠는 부정확할 수 있습니다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124BA" w14:textId="5A116886" w:rsidR="005E1B54" w:rsidRDefault="005E1B54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5E1B54">
        <w:rPr>
          <w:rFonts w:asciiTheme="majorEastAsia" w:eastAsiaTheme="majorEastAsia" w:hAnsiTheme="majorEastAsia"/>
        </w:rPr>
        <w:drawing>
          <wp:inline distT="0" distB="0" distL="0" distR="0" wp14:anchorId="68E3CEB8" wp14:editId="25B43995">
            <wp:extent cx="5943600" cy="1076325"/>
            <wp:effectExtent l="0" t="0" r="0" b="3175"/>
            <wp:docPr id="496136357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36357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31BB5" w14:textId="317ADD59" w:rsidR="002C7AB5" w:rsidRDefault="002C7AB5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518A7D11" w14:textId="00922BCB" w:rsidR="002C7AB5" w:rsidRDefault="00CF7885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>28</w:t>
      </w:r>
      <w:r w:rsidR="002C7AB5">
        <w:rPr>
          <w:rFonts w:asciiTheme="majorEastAsia" w:eastAsiaTheme="majorEastAsia" w:hAnsiTheme="majorEastAsia" w:hint="eastAsia"/>
        </w:rPr>
        <w:t>. 배열 크기 생략</w:t>
      </w:r>
    </w:p>
    <w:p w14:paraId="6453B399" w14:textId="140F144B" w:rsidR="00A9679A" w:rsidRDefault="002C7AB5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 xml:space="preserve">-&gt; 86번 </w:t>
      </w:r>
      <w:r w:rsidR="00B34785">
        <w:rPr>
          <w:rFonts w:asciiTheme="majorEastAsia" w:eastAsiaTheme="majorEastAsia" w:hAnsiTheme="majorEastAsia" w:hint="eastAsia"/>
        </w:rPr>
        <w:t>에러</w:t>
      </w:r>
    </w:p>
    <w:p w14:paraId="50C9FACE" w14:textId="77777777" w:rsidR="00A461A4" w:rsidRDefault="00A461A4" w:rsidP="00A461A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>) {</w:t>
      </w:r>
    </w:p>
    <w:p w14:paraId="6FA78C3F" w14:textId="77777777" w:rsidR="00A461A4" w:rsidRDefault="00A461A4" w:rsidP="00A461A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a</w:t>
      </w:r>
      <w:r>
        <w:rPr>
          <w:rFonts w:ascii="Hurmit Nerd Font Mono" w:hAnsi="Hurmit Nerd Font Mono"/>
          <w:color w:val="9F8197"/>
          <w:sz w:val="18"/>
          <w:szCs w:val="18"/>
        </w:rPr>
        <w:t>[]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09BC3DCF" w14:textId="77777777" w:rsidR="00A461A4" w:rsidRDefault="00A461A4" w:rsidP="00A461A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16A68D1C" w14:textId="4D42E52C" w:rsidR="00A461A4" w:rsidRDefault="00A461A4" w:rsidP="00A461A4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37B66EBE" w14:textId="77777777" w:rsidR="00A461A4" w:rsidRDefault="00A461A4" w:rsidP="008D5934">
      <w:pPr>
        <w:spacing w:after="160" w:line="259" w:lineRule="auto"/>
        <w:rPr>
          <w:rFonts w:asciiTheme="majorEastAsia" w:eastAsiaTheme="majorEastAsia" w:hAnsiTheme="majorEastAsia"/>
        </w:rPr>
      </w:pPr>
    </w:p>
    <w:p w14:paraId="729E3F37" w14:textId="469C23F1" w:rsidR="001701EB" w:rsidRDefault="00A461A4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A461A4">
        <w:rPr>
          <w:rFonts w:asciiTheme="majorEastAsia" w:eastAsiaTheme="majorEastAsia" w:hAnsiTheme="majorEastAsia"/>
        </w:rPr>
        <w:drawing>
          <wp:inline distT="0" distB="0" distL="0" distR="0" wp14:anchorId="6193B2F2" wp14:editId="1E4D8968">
            <wp:extent cx="5943600" cy="4381500"/>
            <wp:effectExtent l="0" t="0" r="0" b="0"/>
            <wp:docPr id="350022461" name="그림 1" descr="텍스트, 스크린샷, 소프트웨어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022461" name="그림 1" descr="텍스트, 스크린샷, 소프트웨어이(가) 표시된 사진&#10;&#10;AI가 생성한 콘텐츠는 부정확할 수 있습니다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F848" w14:textId="5ADF173F" w:rsidR="008665FC" w:rsidRDefault="008665FC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8665FC">
        <w:rPr>
          <w:rFonts w:asciiTheme="majorEastAsia" w:eastAsiaTheme="majorEastAsia" w:hAnsiTheme="majorEastAsia"/>
        </w:rPr>
        <w:drawing>
          <wp:inline distT="0" distB="0" distL="0" distR="0" wp14:anchorId="3B8BBB15" wp14:editId="08EE18B8">
            <wp:extent cx="5943600" cy="1308100"/>
            <wp:effectExtent l="0" t="0" r="0" b="0"/>
            <wp:docPr id="103428943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28943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BBBA6" w14:textId="77777777" w:rsidR="001701EB" w:rsidRDefault="001701EB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br w:type="page"/>
      </w:r>
    </w:p>
    <w:p w14:paraId="3ACF87DE" w14:textId="11279FDE" w:rsidR="00A461A4" w:rsidRDefault="001701EB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lastRenderedPageBreak/>
        <w:t xml:space="preserve">29. </w:t>
      </w:r>
      <w:r>
        <w:rPr>
          <w:rFonts w:asciiTheme="majorEastAsia" w:eastAsiaTheme="majorEastAsia" w:hAnsiTheme="majorEastAsia" w:hint="eastAsia"/>
        </w:rPr>
        <w:t>구조체 자기 참조</w:t>
      </w:r>
    </w:p>
    <w:p w14:paraId="2766E88C" w14:textId="6CE79465" w:rsidR="001701EB" w:rsidRDefault="001701EB" w:rsidP="008D5934">
      <w:pPr>
        <w:spacing w:after="160" w:line="259" w:lineRule="auto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/>
        </w:rPr>
        <w:t>-&gt; 94</w:t>
      </w:r>
      <w:r>
        <w:rPr>
          <w:rFonts w:asciiTheme="majorEastAsia" w:eastAsiaTheme="majorEastAsia" w:hAnsiTheme="majorEastAsia" w:hint="eastAsia"/>
        </w:rPr>
        <w:t>번 에</w:t>
      </w:r>
      <w:r w:rsidR="007F2E18">
        <w:rPr>
          <w:rFonts w:asciiTheme="majorEastAsia" w:eastAsiaTheme="majorEastAsia" w:hAnsiTheme="majorEastAsia" w:hint="eastAsia"/>
        </w:rPr>
        <w:t>러</w:t>
      </w:r>
    </w:p>
    <w:p w14:paraId="0D1FD6D2" w14:textId="77777777" w:rsidR="0016770E" w:rsidRDefault="0016770E" w:rsidP="0016770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 xml:space="preserve">{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a;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x{</w:t>
      </w:r>
      <w:proofErr w:type="gramEnd"/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y;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struct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s g;} b; </w:t>
      </w: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c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; }</w:t>
      </w:r>
      <w:proofErr w:type="gramEnd"/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8F8F2"/>
          <w:sz w:val="18"/>
          <w:szCs w:val="18"/>
        </w:rPr>
        <w:t>d;</w:t>
      </w:r>
      <w:proofErr w:type="gramEnd"/>
    </w:p>
    <w:p w14:paraId="1980F981" w14:textId="77777777" w:rsidR="0016770E" w:rsidRDefault="0016770E" w:rsidP="0016770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</w:p>
    <w:p w14:paraId="03F07AB8" w14:textId="77777777" w:rsidR="0016770E" w:rsidRDefault="0016770E" w:rsidP="0016770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i/>
          <w:iCs/>
          <w:color w:val="66D9EF"/>
          <w:sz w:val="18"/>
          <w:szCs w:val="18"/>
        </w:rPr>
        <w:t>int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FDF9C4"/>
          <w:sz w:val="18"/>
          <w:szCs w:val="18"/>
        </w:rPr>
        <w:t>main</w:t>
      </w:r>
      <w:r>
        <w:rPr>
          <w:rFonts w:ascii="Hurmit Nerd Font Mono" w:hAnsi="Hurmit Nerd Font Mono"/>
          <w:color w:val="F8F8F2"/>
          <w:sz w:val="18"/>
          <w:szCs w:val="18"/>
        </w:rPr>
        <w:t>(){</w:t>
      </w:r>
      <w:proofErr w:type="gramEnd"/>
    </w:p>
    <w:p w14:paraId="3BA0A8CE" w14:textId="77777777" w:rsidR="0016770E" w:rsidRDefault="0016770E" w:rsidP="0016770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 xml:space="preserve">    </w:t>
      </w:r>
      <w:r>
        <w:rPr>
          <w:rFonts w:ascii="Hurmit Nerd Font Mono" w:hAnsi="Hurmit Nerd Font Mono"/>
          <w:color w:val="B0C7B8"/>
          <w:sz w:val="18"/>
          <w:szCs w:val="18"/>
        </w:rPr>
        <w:t>return</w:t>
      </w:r>
      <w:r>
        <w:rPr>
          <w:rFonts w:ascii="Hurmit Nerd Font Mono" w:hAnsi="Hurmit Nerd Font Mono"/>
          <w:color w:val="F8F8F2"/>
          <w:sz w:val="18"/>
          <w:szCs w:val="18"/>
        </w:rPr>
        <w:t xml:space="preserve"> </w:t>
      </w:r>
      <w:proofErr w:type="gramStart"/>
      <w:r>
        <w:rPr>
          <w:rFonts w:ascii="Hurmit Nerd Font Mono" w:hAnsi="Hurmit Nerd Font Mono"/>
          <w:color w:val="AE81FF"/>
          <w:sz w:val="18"/>
          <w:szCs w:val="18"/>
        </w:rPr>
        <w:t>0</w:t>
      </w:r>
      <w:r>
        <w:rPr>
          <w:rFonts w:ascii="Hurmit Nerd Font Mono" w:hAnsi="Hurmit Nerd Font Mono"/>
          <w:color w:val="F8F8F2"/>
          <w:sz w:val="18"/>
          <w:szCs w:val="18"/>
        </w:rPr>
        <w:t>;</w:t>
      </w:r>
      <w:proofErr w:type="gramEnd"/>
    </w:p>
    <w:p w14:paraId="1D78B703" w14:textId="77777777" w:rsidR="0016770E" w:rsidRDefault="0016770E" w:rsidP="0016770E">
      <w:pPr>
        <w:shd w:val="clear" w:color="auto" w:fill="272822"/>
        <w:spacing w:line="270" w:lineRule="atLeast"/>
        <w:rPr>
          <w:rFonts w:ascii="Hurmit Nerd Font Mono" w:hAnsi="Hurmit Nerd Font Mono"/>
          <w:color w:val="F8F8F2"/>
          <w:sz w:val="18"/>
          <w:szCs w:val="18"/>
        </w:rPr>
      </w:pPr>
      <w:r>
        <w:rPr>
          <w:rFonts w:ascii="Hurmit Nerd Font Mono" w:hAnsi="Hurmit Nerd Font Mono"/>
          <w:color w:val="F8F8F2"/>
          <w:sz w:val="18"/>
          <w:szCs w:val="18"/>
        </w:rPr>
        <w:t>}</w:t>
      </w:r>
    </w:p>
    <w:p w14:paraId="646B76C2" w14:textId="77777777" w:rsidR="0016770E" w:rsidRDefault="0016770E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</w:p>
    <w:p w14:paraId="61C9983F" w14:textId="77777777" w:rsidR="0036274E" w:rsidRDefault="007F2E18" w:rsidP="008D5934">
      <w:pPr>
        <w:spacing w:after="160" w:line="259" w:lineRule="auto"/>
        <w:rPr>
          <w:rFonts w:asciiTheme="majorEastAsia" w:eastAsiaTheme="majorEastAsia" w:hAnsiTheme="majorEastAsia"/>
        </w:rPr>
      </w:pPr>
      <w:r w:rsidRPr="007F2E18">
        <w:rPr>
          <w:rFonts w:asciiTheme="majorEastAsia" w:eastAsiaTheme="majorEastAsia" w:hAnsiTheme="majorEastAsia"/>
        </w:rPr>
        <w:drawing>
          <wp:inline distT="0" distB="0" distL="0" distR="0" wp14:anchorId="0D33DA51" wp14:editId="42645A34">
            <wp:extent cx="5124184" cy="5293895"/>
            <wp:effectExtent l="0" t="0" r="0" b="2540"/>
            <wp:docPr id="1951861460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861460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35322" cy="53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40FC2" w14:textId="28974AEF" w:rsidR="00DF551B" w:rsidRPr="00B960FB" w:rsidRDefault="0036274E" w:rsidP="008D5934">
      <w:pPr>
        <w:spacing w:after="160" w:line="259" w:lineRule="auto"/>
        <w:rPr>
          <w:rFonts w:asciiTheme="majorEastAsia" w:eastAsiaTheme="majorEastAsia" w:hAnsiTheme="majorEastAsia" w:hint="eastAsia"/>
        </w:rPr>
      </w:pPr>
      <w:r w:rsidRPr="0036274E">
        <w:rPr>
          <w:rFonts w:asciiTheme="majorEastAsia" w:eastAsiaTheme="majorEastAsia" w:hAnsiTheme="majorEastAsia"/>
        </w:rPr>
        <w:drawing>
          <wp:inline distT="0" distB="0" distL="0" distR="0" wp14:anchorId="4F226866" wp14:editId="55021F50">
            <wp:extent cx="5943600" cy="786765"/>
            <wp:effectExtent l="0" t="0" r="0" b="635"/>
            <wp:docPr id="55663444" name="그림 1" descr="텍스트, 스크린샷, 폰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63444" name="그림 1" descr="텍스트, 스크린샷, 폰트이(가) 표시된 사진&#10;&#10;AI가 생성한 콘텐츠는 부정확할 수 있습니다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679A">
        <w:rPr>
          <w:rFonts w:asciiTheme="majorEastAsia" w:eastAsiaTheme="majorEastAsia" w:hAnsiTheme="majorEastAsia"/>
        </w:rPr>
        <w:br w:type="page"/>
      </w:r>
    </w:p>
    <w:p w14:paraId="627B1D3B" w14:textId="40CF0EFC" w:rsidR="00C84F14" w:rsidRPr="007949A4" w:rsidRDefault="00C84F14" w:rsidP="00C84F14">
      <w:pPr>
        <w:pStyle w:val="1"/>
        <w:rPr>
          <w:rFonts w:asciiTheme="minorEastAsia" w:eastAsiaTheme="minorEastAsia" w:hAnsiTheme="minorEastAsia"/>
        </w:rPr>
      </w:pPr>
      <w:r w:rsidRPr="007949A4">
        <w:rPr>
          <w:rFonts w:asciiTheme="minorEastAsia" w:eastAsiaTheme="minorEastAsia" w:hAnsiTheme="minorEastAsia"/>
        </w:rPr>
        <w:lastRenderedPageBreak/>
        <w:t>Trouble Shooting</w:t>
      </w:r>
    </w:p>
    <w:p w14:paraId="0B689DD4" w14:textId="7FB7F207" w:rsidR="00BF3342" w:rsidRPr="004208ED" w:rsidRDefault="00F022C6" w:rsidP="009012B2">
      <w:pPr>
        <w:rPr>
          <w:rFonts w:asciiTheme="minorEastAsia" w:eastAsiaTheme="minorEastAsia" w:hAnsiTheme="minorEastAsia" w:hint="eastAsia"/>
          <w:b/>
          <w:bCs/>
        </w:rPr>
      </w:pPr>
      <w:r w:rsidRPr="004208ED">
        <w:rPr>
          <w:rFonts w:asciiTheme="minorEastAsia" w:eastAsiaTheme="minorEastAsia" w:hAnsiTheme="minorEastAsia"/>
          <w:b/>
          <w:bCs/>
        </w:rPr>
        <w:t xml:space="preserve">1. </w:t>
      </w:r>
      <w:r w:rsidR="00BF3342">
        <w:rPr>
          <w:rFonts w:asciiTheme="minorEastAsia" w:eastAsiaTheme="minorEastAsia" w:hAnsiTheme="minorEastAsia" w:hint="eastAsia"/>
          <w:b/>
          <w:bCs/>
        </w:rPr>
        <w:t>간단한 타이핑 오류</w:t>
      </w:r>
    </w:p>
    <w:p w14:paraId="648F1ACD" w14:textId="4A0947F6" w:rsidR="00166355" w:rsidRDefault="00BF3342" w:rsidP="0044548A">
      <w:pPr>
        <w:spacing w:before="100" w:beforeAutospacing="1" w:after="100" w:afterAutospacing="1"/>
        <w:rPr>
          <w:rFonts w:asciiTheme="minorEastAsia" w:eastAsiaTheme="minorEastAsia" w:hAnsiTheme="minor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  처음 </w:t>
      </w:r>
      <w:r w:rsidR="00166355">
        <w:rPr>
          <w:rFonts w:asciiTheme="minorEastAsia" w:eastAsiaTheme="minorEastAsia" w:hAnsiTheme="minorEastAsia" w:hint="eastAsia"/>
          <w:sz w:val="22"/>
          <w:szCs w:val="22"/>
        </w:rPr>
        <w:t>함수를 선언했을 때 파라미터와 실제 함수를 정의했을 때 파라미터를 실수로 잘못 타이핑 하여 오류가 발생했다.</w:t>
      </w:r>
    </w:p>
    <w:p w14:paraId="5440B78D" w14:textId="31D681B9" w:rsidR="00166355" w:rsidRPr="000F67B1" w:rsidRDefault="00166355" w:rsidP="0044548A">
      <w:pPr>
        <w:spacing w:before="100" w:beforeAutospacing="1" w:after="100" w:afterAutospacing="1"/>
        <w:rPr>
          <w:rFonts w:asciiTheme="minorEastAsia" w:eastAsiaTheme="minorEastAsia" w:hAnsiTheme="minorEastAsia" w:hint="eastAsia"/>
          <w:sz w:val="22"/>
          <w:szCs w:val="22"/>
        </w:rPr>
      </w:pPr>
      <w:r>
        <w:rPr>
          <w:rFonts w:asciiTheme="minorEastAsia" w:eastAsiaTheme="minorEastAsia" w:hAnsiTheme="minorEastAsia" w:hint="eastAsia"/>
          <w:sz w:val="22"/>
          <w:szCs w:val="22"/>
        </w:rPr>
        <w:t xml:space="preserve">  그 외 큰 오류는 발생하지 않았다.</w:t>
      </w:r>
    </w:p>
    <w:sectPr w:rsidR="00166355" w:rsidRPr="000F67B1" w:rsidSect="00291A0C">
      <w:footerReference w:type="default" r:id="rId92"/>
      <w:pgSz w:w="12240" w:h="15840"/>
      <w:pgMar w:top="1440" w:right="1440" w:bottom="1440" w:left="1440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45E0CB" w14:textId="77777777" w:rsidR="000A3AAD" w:rsidRDefault="000A3AAD" w:rsidP="00CB0F32">
      <w:r>
        <w:separator/>
      </w:r>
    </w:p>
  </w:endnote>
  <w:endnote w:type="continuationSeparator" w:id="0">
    <w:p w14:paraId="24CC4360" w14:textId="77777777" w:rsidR="000A3AAD" w:rsidRDefault="000A3AAD" w:rsidP="00CB0F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Hurmit Nerd Font Mono">
    <w:panose1 w:val="02000609000000000000"/>
    <w:charset w:val="00"/>
    <w:family w:val="modern"/>
    <w:notTrueType/>
    <w:pitch w:val="fixed"/>
    <w:sig w:usb0="00000007" w:usb1="00001000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82226330"/>
      <w:docPartObj>
        <w:docPartGallery w:val="Page Numbers (Bottom of Page)"/>
        <w:docPartUnique/>
      </w:docPartObj>
    </w:sdtPr>
    <w:sdtContent>
      <w:p w14:paraId="36C11FF3" w14:textId="7EB01A46" w:rsidR="00291A0C" w:rsidRDefault="00291A0C">
        <w:pPr>
          <w:pStyle w:val="af7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230C015E" w14:textId="42F5750A" w:rsidR="00291A0C" w:rsidRDefault="00291A0C" w:rsidP="00291A0C">
    <w:pPr>
      <w:pStyle w:val="af7"/>
      <w:tabs>
        <w:tab w:val="clear" w:pos="4513"/>
        <w:tab w:val="clear" w:pos="9026"/>
        <w:tab w:val="left" w:pos="6792"/>
      </w:tabs>
    </w:pP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83F1D1" w14:textId="77777777" w:rsidR="000A3AAD" w:rsidRDefault="000A3AAD" w:rsidP="00CB0F32">
      <w:r>
        <w:separator/>
      </w:r>
    </w:p>
  </w:footnote>
  <w:footnote w:type="continuationSeparator" w:id="0">
    <w:p w14:paraId="1F676E7F" w14:textId="77777777" w:rsidR="000A3AAD" w:rsidRDefault="000A3AAD" w:rsidP="00CB0F3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3D771B"/>
    <w:multiLevelType w:val="hybridMultilevel"/>
    <w:tmpl w:val="558E7996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31B1B0B"/>
    <w:multiLevelType w:val="hybridMultilevel"/>
    <w:tmpl w:val="5AEA2D4E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39E4F04"/>
    <w:multiLevelType w:val="hybridMultilevel"/>
    <w:tmpl w:val="19BE13CA"/>
    <w:lvl w:ilvl="0" w:tplc="04090009">
      <w:start w:val="1"/>
      <w:numFmt w:val="bullet"/>
      <w:lvlText w:val=""/>
      <w:lvlJc w:val="left"/>
      <w:pPr>
        <w:ind w:left="882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82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2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82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82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2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82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82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82" w:hanging="40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A890496"/>
    <w:multiLevelType w:val="hybridMultilevel"/>
    <w:tmpl w:val="74B85618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5E9733E"/>
    <w:multiLevelType w:val="hybridMultilevel"/>
    <w:tmpl w:val="A5AE91D0"/>
    <w:lvl w:ilvl="0" w:tplc="04090005">
      <w:start w:val="1"/>
      <w:numFmt w:val="bullet"/>
      <w:lvlText w:val="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3A436881"/>
    <w:multiLevelType w:val="multilevel"/>
    <w:tmpl w:val="DDBC0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747E25"/>
    <w:multiLevelType w:val="hybridMultilevel"/>
    <w:tmpl w:val="49D6E83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5A8D2BFE"/>
    <w:multiLevelType w:val="hybridMultilevel"/>
    <w:tmpl w:val="C246A3CC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6E312155"/>
    <w:multiLevelType w:val="hybridMultilevel"/>
    <w:tmpl w:val="D45EA5DA"/>
    <w:lvl w:ilvl="0" w:tplc="04090009">
      <w:start w:val="1"/>
      <w:numFmt w:val="bullet"/>
      <w:lvlText w:val="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72DE0C62"/>
    <w:multiLevelType w:val="hybridMultilevel"/>
    <w:tmpl w:val="4FA611C8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586182787">
    <w:abstractNumId w:val="3"/>
  </w:num>
  <w:num w:numId="2" w16cid:durableId="52351996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965772199">
    <w:abstractNumId w:val="3"/>
  </w:num>
  <w:num w:numId="4" w16cid:durableId="89398139">
    <w:abstractNumId w:val="3"/>
  </w:num>
  <w:num w:numId="5" w16cid:durableId="1786077964">
    <w:abstractNumId w:val="3"/>
  </w:num>
  <w:num w:numId="6" w16cid:durableId="2108230581">
    <w:abstractNumId w:val="3"/>
  </w:num>
  <w:num w:numId="7" w16cid:durableId="274941926">
    <w:abstractNumId w:val="3"/>
  </w:num>
  <w:num w:numId="8" w16cid:durableId="1560743457">
    <w:abstractNumId w:val="3"/>
  </w:num>
  <w:num w:numId="9" w16cid:durableId="976028459">
    <w:abstractNumId w:val="3"/>
  </w:num>
  <w:num w:numId="10" w16cid:durableId="235282765">
    <w:abstractNumId w:val="3"/>
  </w:num>
  <w:num w:numId="11" w16cid:durableId="416024478">
    <w:abstractNumId w:val="3"/>
  </w:num>
  <w:num w:numId="12" w16cid:durableId="1348142743">
    <w:abstractNumId w:val="3"/>
  </w:num>
  <w:num w:numId="13" w16cid:durableId="219904469">
    <w:abstractNumId w:val="2"/>
  </w:num>
  <w:num w:numId="14" w16cid:durableId="907182026">
    <w:abstractNumId w:val="5"/>
  </w:num>
  <w:num w:numId="15" w16cid:durableId="1338770668">
    <w:abstractNumId w:val="0"/>
  </w:num>
  <w:num w:numId="16" w16cid:durableId="633607319">
    <w:abstractNumId w:val="9"/>
  </w:num>
  <w:num w:numId="17" w16cid:durableId="558856657">
    <w:abstractNumId w:val="8"/>
  </w:num>
  <w:num w:numId="18" w16cid:durableId="963540557">
    <w:abstractNumId w:val="7"/>
  </w:num>
  <w:num w:numId="19" w16cid:durableId="926232902">
    <w:abstractNumId w:val="4"/>
  </w:num>
  <w:num w:numId="20" w16cid:durableId="602373940">
    <w:abstractNumId w:val="1"/>
  </w:num>
  <w:num w:numId="21" w16cid:durableId="1027564718">
    <w:abstractNumId w:val="10"/>
  </w:num>
  <w:num w:numId="22" w16cid:durableId="62797815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bordersDoNotSurroundHeader/>
  <w:bordersDoNotSurroundFooter/>
  <w:proofState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059F"/>
    <w:rsid w:val="00004CB4"/>
    <w:rsid w:val="000066A7"/>
    <w:rsid w:val="00010C48"/>
    <w:rsid w:val="00014F24"/>
    <w:rsid w:val="00016BF0"/>
    <w:rsid w:val="000174FB"/>
    <w:rsid w:val="00020CF9"/>
    <w:rsid w:val="000231F5"/>
    <w:rsid w:val="0002538D"/>
    <w:rsid w:val="00027D93"/>
    <w:rsid w:val="00032DE5"/>
    <w:rsid w:val="00033F1F"/>
    <w:rsid w:val="00035056"/>
    <w:rsid w:val="00041584"/>
    <w:rsid w:val="00042C7D"/>
    <w:rsid w:val="0004338E"/>
    <w:rsid w:val="0004539A"/>
    <w:rsid w:val="00051E6B"/>
    <w:rsid w:val="00051EEE"/>
    <w:rsid w:val="000520ED"/>
    <w:rsid w:val="00054AE9"/>
    <w:rsid w:val="00056DCF"/>
    <w:rsid w:val="000576A2"/>
    <w:rsid w:val="0006235E"/>
    <w:rsid w:val="00064E6C"/>
    <w:rsid w:val="00066994"/>
    <w:rsid w:val="00066E9D"/>
    <w:rsid w:val="0007786E"/>
    <w:rsid w:val="000807B6"/>
    <w:rsid w:val="00081321"/>
    <w:rsid w:val="00081CE0"/>
    <w:rsid w:val="00092156"/>
    <w:rsid w:val="00094F85"/>
    <w:rsid w:val="00095A6B"/>
    <w:rsid w:val="00096937"/>
    <w:rsid w:val="00097F09"/>
    <w:rsid w:val="000A0639"/>
    <w:rsid w:val="000A22F9"/>
    <w:rsid w:val="000A2ACD"/>
    <w:rsid w:val="000A3AAD"/>
    <w:rsid w:val="000A4448"/>
    <w:rsid w:val="000A50CD"/>
    <w:rsid w:val="000B024A"/>
    <w:rsid w:val="000B6713"/>
    <w:rsid w:val="000C070D"/>
    <w:rsid w:val="000C281E"/>
    <w:rsid w:val="000C3AE1"/>
    <w:rsid w:val="000C46B7"/>
    <w:rsid w:val="000D087C"/>
    <w:rsid w:val="000D222C"/>
    <w:rsid w:val="000D739C"/>
    <w:rsid w:val="000D7473"/>
    <w:rsid w:val="000E0CD0"/>
    <w:rsid w:val="000E418E"/>
    <w:rsid w:val="000E4D6E"/>
    <w:rsid w:val="000E70F1"/>
    <w:rsid w:val="000E79D6"/>
    <w:rsid w:val="000F10E1"/>
    <w:rsid w:val="000F1CFD"/>
    <w:rsid w:val="000F6400"/>
    <w:rsid w:val="000F67B1"/>
    <w:rsid w:val="00101D2C"/>
    <w:rsid w:val="00110FA1"/>
    <w:rsid w:val="00111603"/>
    <w:rsid w:val="001128D0"/>
    <w:rsid w:val="00115C7C"/>
    <w:rsid w:val="00121D65"/>
    <w:rsid w:val="001254BD"/>
    <w:rsid w:val="001309ED"/>
    <w:rsid w:val="001347F1"/>
    <w:rsid w:val="0014058A"/>
    <w:rsid w:val="00140733"/>
    <w:rsid w:val="00140B1D"/>
    <w:rsid w:val="001426EC"/>
    <w:rsid w:val="0014752B"/>
    <w:rsid w:val="001475D1"/>
    <w:rsid w:val="00151158"/>
    <w:rsid w:val="00152418"/>
    <w:rsid w:val="0015326C"/>
    <w:rsid w:val="00153EEB"/>
    <w:rsid w:val="001555FF"/>
    <w:rsid w:val="0015576D"/>
    <w:rsid w:val="0015656A"/>
    <w:rsid w:val="00157AA5"/>
    <w:rsid w:val="001601DD"/>
    <w:rsid w:val="00161A0C"/>
    <w:rsid w:val="00162344"/>
    <w:rsid w:val="00164CD2"/>
    <w:rsid w:val="00164E03"/>
    <w:rsid w:val="00166066"/>
    <w:rsid w:val="00166355"/>
    <w:rsid w:val="0016770E"/>
    <w:rsid w:val="001701EB"/>
    <w:rsid w:val="0017060B"/>
    <w:rsid w:val="00170DA1"/>
    <w:rsid w:val="00174B55"/>
    <w:rsid w:val="0017663A"/>
    <w:rsid w:val="00177824"/>
    <w:rsid w:val="001827A9"/>
    <w:rsid w:val="0018330A"/>
    <w:rsid w:val="00185378"/>
    <w:rsid w:val="00185ED5"/>
    <w:rsid w:val="001871AC"/>
    <w:rsid w:val="00190DB8"/>
    <w:rsid w:val="00191889"/>
    <w:rsid w:val="0019492D"/>
    <w:rsid w:val="00195861"/>
    <w:rsid w:val="001A6F6C"/>
    <w:rsid w:val="001A79FB"/>
    <w:rsid w:val="001C235F"/>
    <w:rsid w:val="001C2B5D"/>
    <w:rsid w:val="001C3EA6"/>
    <w:rsid w:val="001C4771"/>
    <w:rsid w:val="001C57DD"/>
    <w:rsid w:val="001D328C"/>
    <w:rsid w:val="001D3372"/>
    <w:rsid w:val="001D5B22"/>
    <w:rsid w:val="001D5BE1"/>
    <w:rsid w:val="001D66D1"/>
    <w:rsid w:val="001D747E"/>
    <w:rsid w:val="001E2847"/>
    <w:rsid w:val="001E49D1"/>
    <w:rsid w:val="001F1185"/>
    <w:rsid w:val="001F155C"/>
    <w:rsid w:val="001F480A"/>
    <w:rsid w:val="00200D60"/>
    <w:rsid w:val="00201CC3"/>
    <w:rsid w:val="00202535"/>
    <w:rsid w:val="0020255A"/>
    <w:rsid w:val="00203422"/>
    <w:rsid w:val="002064E4"/>
    <w:rsid w:val="002066C0"/>
    <w:rsid w:val="00210CE6"/>
    <w:rsid w:val="002117B0"/>
    <w:rsid w:val="002122B6"/>
    <w:rsid w:val="002132ED"/>
    <w:rsid w:val="002137D2"/>
    <w:rsid w:val="0021618D"/>
    <w:rsid w:val="0022207D"/>
    <w:rsid w:val="00223697"/>
    <w:rsid w:val="00224D25"/>
    <w:rsid w:val="00227323"/>
    <w:rsid w:val="00234143"/>
    <w:rsid w:val="00235A26"/>
    <w:rsid w:val="00240A90"/>
    <w:rsid w:val="00241868"/>
    <w:rsid w:val="00241CA6"/>
    <w:rsid w:val="0024308C"/>
    <w:rsid w:val="0024622E"/>
    <w:rsid w:val="002510DE"/>
    <w:rsid w:val="0025692A"/>
    <w:rsid w:val="002628DE"/>
    <w:rsid w:val="0026524F"/>
    <w:rsid w:val="00265EF9"/>
    <w:rsid w:val="00270DF8"/>
    <w:rsid w:val="002729AC"/>
    <w:rsid w:val="0027469F"/>
    <w:rsid w:val="0028123E"/>
    <w:rsid w:val="0029004D"/>
    <w:rsid w:val="00290C64"/>
    <w:rsid w:val="00290C8C"/>
    <w:rsid w:val="00291A0C"/>
    <w:rsid w:val="002920F3"/>
    <w:rsid w:val="002974E8"/>
    <w:rsid w:val="002A13D6"/>
    <w:rsid w:val="002A335E"/>
    <w:rsid w:val="002A4177"/>
    <w:rsid w:val="002A4FB8"/>
    <w:rsid w:val="002A5A44"/>
    <w:rsid w:val="002B44DE"/>
    <w:rsid w:val="002C54AA"/>
    <w:rsid w:val="002C57A8"/>
    <w:rsid w:val="002C7AB5"/>
    <w:rsid w:val="002D0DA6"/>
    <w:rsid w:val="002D10EB"/>
    <w:rsid w:val="002D2A0D"/>
    <w:rsid w:val="002E5CAB"/>
    <w:rsid w:val="002F1ACA"/>
    <w:rsid w:val="002F1B70"/>
    <w:rsid w:val="002F2FFE"/>
    <w:rsid w:val="002F402B"/>
    <w:rsid w:val="002F4F06"/>
    <w:rsid w:val="00301132"/>
    <w:rsid w:val="00301D7D"/>
    <w:rsid w:val="00307A15"/>
    <w:rsid w:val="003200EF"/>
    <w:rsid w:val="0032040D"/>
    <w:rsid w:val="00321395"/>
    <w:rsid w:val="00321F5D"/>
    <w:rsid w:val="003232F0"/>
    <w:rsid w:val="00324E6F"/>
    <w:rsid w:val="00326C27"/>
    <w:rsid w:val="003271A4"/>
    <w:rsid w:val="003300E1"/>
    <w:rsid w:val="003314FE"/>
    <w:rsid w:val="00333B5D"/>
    <w:rsid w:val="00340F9C"/>
    <w:rsid w:val="00341216"/>
    <w:rsid w:val="00343CF6"/>
    <w:rsid w:val="003451EA"/>
    <w:rsid w:val="00352D12"/>
    <w:rsid w:val="003532DA"/>
    <w:rsid w:val="00355B22"/>
    <w:rsid w:val="00357671"/>
    <w:rsid w:val="0036274E"/>
    <w:rsid w:val="0036477D"/>
    <w:rsid w:val="003664D2"/>
    <w:rsid w:val="00366604"/>
    <w:rsid w:val="00372CF8"/>
    <w:rsid w:val="00373AAB"/>
    <w:rsid w:val="00375796"/>
    <w:rsid w:val="00376465"/>
    <w:rsid w:val="00384C36"/>
    <w:rsid w:val="0038599C"/>
    <w:rsid w:val="003913BE"/>
    <w:rsid w:val="003934F1"/>
    <w:rsid w:val="003A4A46"/>
    <w:rsid w:val="003A70DB"/>
    <w:rsid w:val="003B0D46"/>
    <w:rsid w:val="003B154F"/>
    <w:rsid w:val="003B49E2"/>
    <w:rsid w:val="003B5BF9"/>
    <w:rsid w:val="003B7882"/>
    <w:rsid w:val="003B7C10"/>
    <w:rsid w:val="003C358B"/>
    <w:rsid w:val="003C3C39"/>
    <w:rsid w:val="003C54B9"/>
    <w:rsid w:val="003D3B6D"/>
    <w:rsid w:val="003D4C88"/>
    <w:rsid w:val="003D7484"/>
    <w:rsid w:val="003E0A9C"/>
    <w:rsid w:val="003E2A5E"/>
    <w:rsid w:val="003E3C5F"/>
    <w:rsid w:val="003E77F3"/>
    <w:rsid w:val="003F4436"/>
    <w:rsid w:val="00400D4E"/>
    <w:rsid w:val="00400DF8"/>
    <w:rsid w:val="0040256B"/>
    <w:rsid w:val="0040624F"/>
    <w:rsid w:val="004157E5"/>
    <w:rsid w:val="00416A33"/>
    <w:rsid w:val="004208ED"/>
    <w:rsid w:val="00423781"/>
    <w:rsid w:val="0042414F"/>
    <w:rsid w:val="00432B9A"/>
    <w:rsid w:val="00441E65"/>
    <w:rsid w:val="0044299F"/>
    <w:rsid w:val="0044548A"/>
    <w:rsid w:val="004506B2"/>
    <w:rsid w:val="004562F2"/>
    <w:rsid w:val="0045651D"/>
    <w:rsid w:val="00460919"/>
    <w:rsid w:val="004618D1"/>
    <w:rsid w:val="004711B4"/>
    <w:rsid w:val="004718E3"/>
    <w:rsid w:val="00471D0E"/>
    <w:rsid w:val="00471F59"/>
    <w:rsid w:val="00475466"/>
    <w:rsid w:val="004821E1"/>
    <w:rsid w:val="0048254C"/>
    <w:rsid w:val="004878E8"/>
    <w:rsid w:val="00490309"/>
    <w:rsid w:val="00493BAA"/>
    <w:rsid w:val="00495646"/>
    <w:rsid w:val="0049607D"/>
    <w:rsid w:val="004A0C31"/>
    <w:rsid w:val="004A3899"/>
    <w:rsid w:val="004A7F4C"/>
    <w:rsid w:val="004B1806"/>
    <w:rsid w:val="004B2E5D"/>
    <w:rsid w:val="004B2EE0"/>
    <w:rsid w:val="004B3281"/>
    <w:rsid w:val="004B3BE5"/>
    <w:rsid w:val="004B4241"/>
    <w:rsid w:val="004C1DC0"/>
    <w:rsid w:val="004C219F"/>
    <w:rsid w:val="004D031B"/>
    <w:rsid w:val="004D0736"/>
    <w:rsid w:val="004D1138"/>
    <w:rsid w:val="004D290D"/>
    <w:rsid w:val="004D662E"/>
    <w:rsid w:val="004D68B1"/>
    <w:rsid w:val="004F2982"/>
    <w:rsid w:val="004F4E2D"/>
    <w:rsid w:val="004F6D35"/>
    <w:rsid w:val="004F76FF"/>
    <w:rsid w:val="00506427"/>
    <w:rsid w:val="005075AF"/>
    <w:rsid w:val="0050782D"/>
    <w:rsid w:val="005078BB"/>
    <w:rsid w:val="005108AC"/>
    <w:rsid w:val="00512BB4"/>
    <w:rsid w:val="0051465C"/>
    <w:rsid w:val="00514EE1"/>
    <w:rsid w:val="00515E1F"/>
    <w:rsid w:val="00523FF6"/>
    <w:rsid w:val="0052578F"/>
    <w:rsid w:val="00527133"/>
    <w:rsid w:val="00527917"/>
    <w:rsid w:val="00530E08"/>
    <w:rsid w:val="00531674"/>
    <w:rsid w:val="0053175C"/>
    <w:rsid w:val="0053219D"/>
    <w:rsid w:val="005334B5"/>
    <w:rsid w:val="0053546A"/>
    <w:rsid w:val="005359F7"/>
    <w:rsid w:val="00537674"/>
    <w:rsid w:val="0054131B"/>
    <w:rsid w:val="0054400C"/>
    <w:rsid w:val="00550A24"/>
    <w:rsid w:val="00551CEF"/>
    <w:rsid w:val="00561B63"/>
    <w:rsid w:val="005634C8"/>
    <w:rsid w:val="00564F35"/>
    <w:rsid w:val="0057176D"/>
    <w:rsid w:val="0057275B"/>
    <w:rsid w:val="00580441"/>
    <w:rsid w:val="00580460"/>
    <w:rsid w:val="00581A30"/>
    <w:rsid w:val="00583D6E"/>
    <w:rsid w:val="00583F70"/>
    <w:rsid w:val="00586756"/>
    <w:rsid w:val="005A217B"/>
    <w:rsid w:val="005A2948"/>
    <w:rsid w:val="005A3371"/>
    <w:rsid w:val="005A46D3"/>
    <w:rsid w:val="005A6D05"/>
    <w:rsid w:val="005B5491"/>
    <w:rsid w:val="005B7D6D"/>
    <w:rsid w:val="005C0BC0"/>
    <w:rsid w:val="005C175E"/>
    <w:rsid w:val="005C2A7C"/>
    <w:rsid w:val="005C3679"/>
    <w:rsid w:val="005D072C"/>
    <w:rsid w:val="005D3972"/>
    <w:rsid w:val="005D4BBD"/>
    <w:rsid w:val="005D773C"/>
    <w:rsid w:val="005E021B"/>
    <w:rsid w:val="005E1B54"/>
    <w:rsid w:val="005E2225"/>
    <w:rsid w:val="005E2687"/>
    <w:rsid w:val="005E390E"/>
    <w:rsid w:val="005E4889"/>
    <w:rsid w:val="005E7454"/>
    <w:rsid w:val="005E778E"/>
    <w:rsid w:val="005F1A18"/>
    <w:rsid w:val="005F3400"/>
    <w:rsid w:val="005F4EAD"/>
    <w:rsid w:val="0060229E"/>
    <w:rsid w:val="006056E6"/>
    <w:rsid w:val="0060652B"/>
    <w:rsid w:val="00612953"/>
    <w:rsid w:val="00613D19"/>
    <w:rsid w:val="00614B8C"/>
    <w:rsid w:val="00614E56"/>
    <w:rsid w:val="006234D3"/>
    <w:rsid w:val="0062552E"/>
    <w:rsid w:val="00625B7F"/>
    <w:rsid w:val="00626B73"/>
    <w:rsid w:val="00630766"/>
    <w:rsid w:val="00630931"/>
    <w:rsid w:val="006312AD"/>
    <w:rsid w:val="00636021"/>
    <w:rsid w:val="00644C65"/>
    <w:rsid w:val="00651A5F"/>
    <w:rsid w:val="006539D0"/>
    <w:rsid w:val="0065500C"/>
    <w:rsid w:val="0065745B"/>
    <w:rsid w:val="00664B1D"/>
    <w:rsid w:val="006652C9"/>
    <w:rsid w:val="0066627E"/>
    <w:rsid w:val="006705AB"/>
    <w:rsid w:val="006722C0"/>
    <w:rsid w:val="00675064"/>
    <w:rsid w:val="00682C0F"/>
    <w:rsid w:val="00685F11"/>
    <w:rsid w:val="006861EB"/>
    <w:rsid w:val="006867E7"/>
    <w:rsid w:val="00691E6F"/>
    <w:rsid w:val="0069288D"/>
    <w:rsid w:val="00697907"/>
    <w:rsid w:val="006A03E5"/>
    <w:rsid w:val="006A0C1F"/>
    <w:rsid w:val="006A56E0"/>
    <w:rsid w:val="006A62BD"/>
    <w:rsid w:val="006A7150"/>
    <w:rsid w:val="006B31ED"/>
    <w:rsid w:val="006B37F3"/>
    <w:rsid w:val="006B475B"/>
    <w:rsid w:val="006B4FCF"/>
    <w:rsid w:val="006C206B"/>
    <w:rsid w:val="006C2F6D"/>
    <w:rsid w:val="006C3F52"/>
    <w:rsid w:val="006C4C40"/>
    <w:rsid w:val="006C5743"/>
    <w:rsid w:val="006C5881"/>
    <w:rsid w:val="006D201B"/>
    <w:rsid w:val="006D3049"/>
    <w:rsid w:val="006D4201"/>
    <w:rsid w:val="006D4672"/>
    <w:rsid w:val="006E0466"/>
    <w:rsid w:val="006E5590"/>
    <w:rsid w:val="006E69EB"/>
    <w:rsid w:val="006E6E96"/>
    <w:rsid w:val="006F0991"/>
    <w:rsid w:val="006F1F30"/>
    <w:rsid w:val="006F36BB"/>
    <w:rsid w:val="006F3E43"/>
    <w:rsid w:val="006F6A00"/>
    <w:rsid w:val="006F7B6F"/>
    <w:rsid w:val="007010A1"/>
    <w:rsid w:val="00701841"/>
    <w:rsid w:val="00703701"/>
    <w:rsid w:val="007117B4"/>
    <w:rsid w:val="007124EA"/>
    <w:rsid w:val="00714099"/>
    <w:rsid w:val="00714AF9"/>
    <w:rsid w:val="00714BF6"/>
    <w:rsid w:val="00720337"/>
    <w:rsid w:val="00722650"/>
    <w:rsid w:val="00725C11"/>
    <w:rsid w:val="0073004B"/>
    <w:rsid w:val="0073078A"/>
    <w:rsid w:val="0073146F"/>
    <w:rsid w:val="007330F3"/>
    <w:rsid w:val="00734F22"/>
    <w:rsid w:val="007367F6"/>
    <w:rsid w:val="007408E7"/>
    <w:rsid w:val="0074201B"/>
    <w:rsid w:val="00743421"/>
    <w:rsid w:val="00743A59"/>
    <w:rsid w:val="0074408C"/>
    <w:rsid w:val="007469F4"/>
    <w:rsid w:val="0074735F"/>
    <w:rsid w:val="00753725"/>
    <w:rsid w:val="00754444"/>
    <w:rsid w:val="00756FE4"/>
    <w:rsid w:val="0076176B"/>
    <w:rsid w:val="007617CF"/>
    <w:rsid w:val="00761943"/>
    <w:rsid w:val="00767DE6"/>
    <w:rsid w:val="007715BC"/>
    <w:rsid w:val="00773150"/>
    <w:rsid w:val="00773286"/>
    <w:rsid w:val="00773FD4"/>
    <w:rsid w:val="00774DC7"/>
    <w:rsid w:val="00775867"/>
    <w:rsid w:val="00776F00"/>
    <w:rsid w:val="00780A1A"/>
    <w:rsid w:val="00782648"/>
    <w:rsid w:val="00784524"/>
    <w:rsid w:val="0078747F"/>
    <w:rsid w:val="00790E2F"/>
    <w:rsid w:val="007949A4"/>
    <w:rsid w:val="00794A0D"/>
    <w:rsid w:val="00795B52"/>
    <w:rsid w:val="007A2235"/>
    <w:rsid w:val="007A2C2E"/>
    <w:rsid w:val="007A59A2"/>
    <w:rsid w:val="007B12AA"/>
    <w:rsid w:val="007B2072"/>
    <w:rsid w:val="007B5B8B"/>
    <w:rsid w:val="007C0666"/>
    <w:rsid w:val="007C11A2"/>
    <w:rsid w:val="007C1763"/>
    <w:rsid w:val="007C2B78"/>
    <w:rsid w:val="007C42B8"/>
    <w:rsid w:val="007C6047"/>
    <w:rsid w:val="007C76D3"/>
    <w:rsid w:val="007D69A2"/>
    <w:rsid w:val="007E03D0"/>
    <w:rsid w:val="007E07F7"/>
    <w:rsid w:val="007E5E80"/>
    <w:rsid w:val="007E6798"/>
    <w:rsid w:val="007E7582"/>
    <w:rsid w:val="007E7605"/>
    <w:rsid w:val="007F2E18"/>
    <w:rsid w:val="007F4304"/>
    <w:rsid w:val="0080009C"/>
    <w:rsid w:val="008013C2"/>
    <w:rsid w:val="0080340E"/>
    <w:rsid w:val="008038DF"/>
    <w:rsid w:val="00806393"/>
    <w:rsid w:val="00812762"/>
    <w:rsid w:val="008130B2"/>
    <w:rsid w:val="00814E4F"/>
    <w:rsid w:val="00816023"/>
    <w:rsid w:val="0082209E"/>
    <w:rsid w:val="00823A39"/>
    <w:rsid w:val="00824D41"/>
    <w:rsid w:val="00836B6F"/>
    <w:rsid w:val="008446C2"/>
    <w:rsid w:val="00846DDD"/>
    <w:rsid w:val="00846F49"/>
    <w:rsid w:val="008500E5"/>
    <w:rsid w:val="00850B57"/>
    <w:rsid w:val="00852452"/>
    <w:rsid w:val="008549D5"/>
    <w:rsid w:val="0085526D"/>
    <w:rsid w:val="008556E6"/>
    <w:rsid w:val="0085746B"/>
    <w:rsid w:val="00862323"/>
    <w:rsid w:val="00863204"/>
    <w:rsid w:val="0086324C"/>
    <w:rsid w:val="008665FC"/>
    <w:rsid w:val="008756F3"/>
    <w:rsid w:val="00877C52"/>
    <w:rsid w:val="00880016"/>
    <w:rsid w:val="00881490"/>
    <w:rsid w:val="00883F87"/>
    <w:rsid w:val="00886D4E"/>
    <w:rsid w:val="0089094B"/>
    <w:rsid w:val="00892847"/>
    <w:rsid w:val="00894367"/>
    <w:rsid w:val="0089538B"/>
    <w:rsid w:val="00895B09"/>
    <w:rsid w:val="008A072C"/>
    <w:rsid w:val="008A30EA"/>
    <w:rsid w:val="008A4E26"/>
    <w:rsid w:val="008A6067"/>
    <w:rsid w:val="008B29CA"/>
    <w:rsid w:val="008B2CAC"/>
    <w:rsid w:val="008B4D34"/>
    <w:rsid w:val="008C0A05"/>
    <w:rsid w:val="008C1289"/>
    <w:rsid w:val="008C5376"/>
    <w:rsid w:val="008C767F"/>
    <w:rsid w:val="008D0DB9"/>
    <w:rsid w:val="008D14C5"/>
    <w:rsid w:val="008D526A"/>
    <w:rsid w:val="008D5934"/>
    <w:rsid w:val="008E0E20"/>
    <w:rsid w:val="008E4F19"/>
    <w:rsid w:val="008E564A"/>
    <w:rsid w:val="008F06D4"/>
    <w:rsid w:val="008F10BB"/>
    <w:rsid w:val="008F1A39"/>
    <w:rsid w:val="008F203A"/>
    <w:rsid w:val="008F69AE"/>
    <w:rsid w:val="008F6E1F"/>
    <w:rsid w:val="008F7AE6"/>
    <w:rsid w:val="00900876"/>
    <w:rsid w:val="009012B2"/>
    <w:rsid w:val="00912BA5"/>
    <w:rsid w:val="00915F67"/>
    <w:rsid w:val="009163D0"/>
    <w:rsid w:val="0091650C"/>
    <w:rsid w:val="00917A7B"/>
    <w:rsid w:val="00924EBF"/>
    <w:rsid w:val="00927109"/>
    <w:rsid w:val="0093039A"/>
    <w:rsid w:val="00930E3A"/>
    <w:rsid w:val="00931226"/>
    <w:rsid w:val="00931DD1"/>
    <w:rsid w:val="00931ECA"/>
    <w:rsid w:val="00934A1E"/>
    <w:rsid w:val="009353AD"/>
    <w:rsid w:val="00935963"/>
    <w:rsid w:val="00942B7D"/>
    <w:rsid w:val="00943418"/>
    <w:rsid w:val="00943A90"/>
    <w:rsid w:val="00945188"/>
    <w:rsid w:val="009452B4"/>
    <w:rsid w:val="00951911"/>
    <w:rsid w:val="00953093"/>
    <w:rsid w:val="009603D2"/>
    <w:rsid w:val="00960784"/>
    <w:rsid w:val="00965066"/>
    <w:rsid w:val="00966AF4"/>
    <w:rsid w:val="00972859"/>
    <w:rsid w:val="0097300C"/>
    <w:rsid w:val="00975183"/>
    <w:rsid w:val="00981764"/>
    <w:rsid w:val="009819BF"/>
    <w:rsid w:val="0098301D"/>
    <w:rsid w:val="00986C3A"/>
    <w:rsid w:val="00993BB8"/>
    <w:rsid w:val="009A0162"/>
    <w:rsid w:val="009A2F3A"/>
    <w:rsid w:val="009B0FF6"/>
    <w:rsid w:val="009B1162"/>
    <w:rsid w:val="009B2328"/>
    <w:rsid w:val="009B2735"/>
    <w:rsid w:val="009B34B3"/>
    <w:rsid w:val="009B3CEE"/>
    <w:rsid w:val="009C65B7"/>
    <w:rsid w:val="009D2E63"/>
    <w:rsid w:val="009D3051"/>
    <w:rsid w:val="009D65BB"/>
    <w:rsid w:val="009E261E"/>
    <w:rsid w:val="009F2966"/>
    <w:rsid w:val="009F4984"/>
    <w:rsid w:val="009F58D9"/>
    <w:rsid w:val="00A00D06"/>
    <w:rsid w:val="00A13240"/>
    <w:rsid w:val="00A142A8"/>
    <w:rsid w:val="00A147BB"/>
    <w:rsid w:val="00A149F8"/>
    <w:rsid w:val="00A15639"/>
    <w:rsid w:val="00A15A9A"/>
    <w:rsid w:val="00A15B5E"/>
    <w:rsid w:val="00A166D8"/>
    <w:rsid w:val="00A202B8"/>
    <w:rsid w:val="00A22F1A"/>
    <w:rsid w:val="00A23256"/>
    <w:rsid w:val="00A23975"/>
    <w:rsid w:val="00A305DA"/>
    <w:rsid w:val="00A342FE"/>
    <w:rsid w:val="00A34817"/>
    <w:rsid w:val="00A421D7"/>
    <w:rsid w:val="00A43298"/>
    <w:rsid w:val="00A43BAE"/>
    <w:rsid w:val="00A43C7F"/>
    <w:rsid w:val="00A43DA3"/>
    <w:rsid w:val="00A461A4"/>
    <w:rsid w:val="00A52F38"/>
    <w:rsid w:val="00A539F5"/>
    <w:rsid w:val="00A54749"/>
    <w:rsid w:val="00A55CD6"/>
    <w:rsid w:val="00A6076A"/>
    <w:rsid w:val="00A6264D"/>
    <w:rsid w:val="00A65342"/>
    <w:rsid w:val="00A7381D"/>
    <w:rsid w:val="00A74025"/>
    <w:rsid w:val="00A74BBE"/>
    <w:rsid w:val="00A75EFB"/>
    <w:rsid w:val="00A7604D"/>
    <w:rsid w:val="00A80797"/>
    <w:rsid w:val="00A83011"/>
    <w:rsid w:val="00A83D29"/>
    <w:rsid w:val="00A83FFB"/>
    <w:rsid w:val="00A8401B"/>
    <w:rsid w:val="00A84623"/>
    <w:rsid w:val="00A847D8"/>
    <w:rsid w:val="00A87BE1"/>
    <w:rsid w:val="00A91297"/>
    <w:rsid w:val="00A92A2B"/>
    <w:rsid w:val="00A93BA2"/>
    <w:rsid w:val="00A965FC"/>
    <w:rsid w:val="00A9679A"/>
    <w:rsid w:val="00A968BF"/>
    <w:rsid w:val="00AA2F4B"/>
    <w:rsid w:val="00AA3646"/>
    <w:rsid w:val="00AA54BA"/>
    <w:rsid w:val="00AA5F2F"/>
    <w:rsid w:val="00AB145A"/>
    <w:rsid w:val="00AB1B98"/>
    <w:rsid w:val="00AB2CAC"/>
    <w:rsid w:val="00AB39FE"/>
    <w:rsid w:val="00AD19ED"/>
    <w:rsid w:val="00AD280F"/>
    <w:rsid w:val="00AD36BE"/>
    <w:rsid w:val="00AD6208"/>
    <w:rsid w:val="00AD6BEE"/>
    <w:rsid w:val="00AD76CE"/>
    <w:rsid w:val="00AE4803"/>
    <w:rsid w:val="00AE5DC0"/>
    <w:rsid w:val="00AF2017"/>
    <w:rsid w:val="00AF2337"/>
    <w:rsid w:val="00AF4C36"/>
    <w:rsid w:val="00B01244"/>
    <w:rsid w:val="00B02032"/>
    <w:rsid w:val="00B037E9"/>
    <w:rsid w:val="00B052B1"/>
    <w:rsid w:val="00B06013"/>
    <w:rsid w:val="00B07A77"/>
    <w:rsid w:val="00B1396D"/>
    <w:rsid w:val="00B15847"/>
    <w:rsid w:val="00B203CF"/>
    <w:rsid w:val="00B263DD"/>
    <w:rsid w:val="00B3323A"/>
    <w:rsid w:val="00B34785"/>
    <w:rsid w:val="00B358CE"/>
    <w:rsid w:val="00B4290D"/>
    <w:rsid w:val="00B43676"/>
    <w:rsid w:val="00B51809"/>
    <w:rsid w:val="00B558AE"/>
    <w:rsid w:val="00B571EE"/>
    <w:rsid w:val="00B60629"/>
    <w:rsid w:val="00B61FEC"/>
    <w:rsid w:val="00B669C4"/>
    <w:rsid w:val="00B71BF0"/>
    <w:rsid w:val="00B7479B"/>
    <w:rsid w:val="00B762D2"/>
    <w:rsid w:val="00B775AC"/>
    <w:rsid w:val="00B80499"/>
    <w:rsid w:val="00B837CF"/>
    <w:rsid w:val="00B85BD8"/>
    <w:rsid w:val="00B8679A"/>
    <w:rsid w:val="00B86BB1"/>
    <w:rsid w:val="00B87345"/>
    <w:rsid w:val="00B90A9C"/>
    <w:rsid w:val="00B9577B"/>
    <w:rsid w:val="00B95F2A"/>
    <w:rsid w:val="00B960FB"/>
    <w:rsid w:val="00B9679B"/>
    <w:rsid w:val="00BA2F25"/>
    <w:rsid w:val="00BA2F4A"/>
    <w:rsid w:val="00BA4DEB"/>
    <w:rsid w:val="00BA652A"/>
    <w:rsid w:val="00BA7806"/>
    <w:rsid w:val="00BB059B"/>
    <w:rsid w:val="00BB2682"/>
    <w:rsid w:val="00BB3750"/>
    <w:rsid w:val="00BB5C15"/>
    <w:rsid w:val="00BB63E2"/>
    <w:rsid w:val="00BB7296"/>
    <w:rsid w:val="00BC235E"/>
    <w:rsid w:val="00BC4612"/>
    <w:rsid w:val="00BC63C4"/>
    <w:rsid w:val="00BC6FFC"/>
    <w:rsid w:val="00BD47A6"/>
    <w:rsid w:val="00BD5F86"/>
    <w:rsid w:val="00BE41E2"/>
    <w:rsid w:val="00BE7940"/>
    <w:rsid w:val="00BE7DCD"/>
    <w:rsid w:val="00BE7EFA"/>
    <w:rsid w:val="00BF3342"/>
    <w:rsid w:val="00BF545B"/>
    <w:rsid w:val="00BF5B25"/>
    <w:rsid w:val="00BF6313"/>
    <w:rsid w:val="00BF6CF7"/>
    <w:rsid w:val="00C0340B"/>
    <w:rsid w:val="00C03CC0"/>
    <w:rsid w:val="00C03E62"/>
    <w:rsid w:val="00C10940"/>
    <w:rsid w:val="00C156EC"/>
    <w:rsid w:val="00C175B3"/>
    <w:rsid w:val="00C22EFC"/>
    <w:rsid w:val="00C27073"/>
    <w:rsid w:val="00C3326E"/>
    <w:rsid w:val="00C336C2"/>
    <w:rsid w:val="00C36F5C"/>
    <w:rsid w:val="00C37BD7"/>
    <w:rsid w:val="00C41A70"/>
    <w:rsid w:val="00C42147"/>
    <w:rsid w:val="00C42416"/>
    <w:rsid w:val="00C456ED"/>
    <w:rsid w:val="00C46CCC"/>
    <w:rsid w:val="00C47AF4"/>
    <w:rsid w:val="00C47C75"/>
    <w:rsid w:val="00C500DD"/>
    <w:rsid w:val="00C549F8"/>
    <w:rsid w:val="00C5515F"/>
    <w:rsid w:val="00C559C5"/>
    <w:rsid w:val="00C60EDD"/>
    <w:rsid w:val="00C630DE"/>
    <w:rsid w:val="00C63A1F"/>
    <w:rsid w:val="00C6402D"/>
    <w:rsid w:val="00C64427"/>
    <w:rsid w:val="00C65618"/>
    <w:rsid w:val="00C66882"/>
    <w:rsid w:val="00C72927"/>
    <w:rsid w:val="00C73D1C"/>
    <w:rsid w:val="00C7502F"/>
    <w:rsid w:val="00C76947"/>
    <w:rsid w:val="00C8059F"/>
    <w:rsid w:val="00C827F1"/>
    <w:rsid w:val="00C84F14"/>
    <w:rsid w:val="00C85A9B"/>
    <w:rsid w:val="00C876F4"/>
    <w:rsid w:val="00C87DB2"/>
    <w:rsid w:val="00C90867"/>
    <w:rsid w:val="00C94A4B"/>
    <w:rsid w:val="00C96306"/>
    <w:rsid w:val="00CA2264"/>
    <w:rsid w:val="00CA3373"/>
    <w:rsid w:val="00CA5384"/>
    <w:rsid w:val="00CA6105"/>
    <w:rsid w:val="00CB0A3A"/>
    <w:rsid w:val="00CB0F32"/>
    <w:rsid w:val="00CB2167"/>
    <w:rsid w:val="00CB2324"/>
    <w:rsid w:val="00CB2EBC"/>
    <w:rsid w:val="00CB3730"/>
    <w:rsid w:val="00CB4391"/>
    <w:rsid w:val="00CB52BA"/>
    <w:rsid w:val="00CB56C5"/>
    <w:rsid w:val="00CB6D31"/>
    <w:rsid w:val="00CC2590"/>
    <w:rsid w:val="00CC45C0"/>
    <w:rsid w:val="00CC52A7"/>
    <w:rsid w:val="00CC5D19"/>
    <w:rsid w:val="00CC5F3D"/>
    <w:rsid w:val="00CD12D8"/>
    <w:rsid w:val="00CD21C3"/>
    <w:rsid w:val="00CD26A8"/>
    <w:rsid w:val="00CD319D"/>
    <w:rsid w:val="00CD5895"/>
    <w:rsid w:val="00CD6729"/>
    <w:rsid w:val="00CE1AD3"/>
    <w:rsid w:val="00CE5D47"/>
    <w:rsid w:val="00CE7C16"/>
    <w:rsid w:val="00CF1C88"/>
    <w:rsid w:val="00CF325C"/>
    <w:rsid w:val="00CF3474"/>
    <w:rsid w:val="00CF7885"/>
    <w:rsid w:val="00D04430"/>
    <w:rsid w:val="00D05ACF"/>
    <w:rsid w:val="00D109D1"/>
    <w:rsid w:val="00D10BC3"/>
    <w:rsid w:val="00D12C4E"/>
    <w:rsid w:val="00D12DFF"/>
    <w:rsid w:val="00D15583"/>
    <w:rsid w:val="00D17B0D"/>
    <w:rsid w:val="00D17BEA"/>
    <w:rsid w:val="00D3370D"/>
    <w:rsid w:val="00D40C76"/>
    <w:rsid w:val="00D43FED"/>
    <w:rsid w:val="00D45788"/>
    <w:rsid w:val="00D472FA"/>
    <w:rsid w:val="00D477AE"/>
    <w:rsid w:val="00D50521"/>
    <w:rsid w:val="00D50925"/>
    <w:rsid w:val="00D509C4"/>
    <w:rsid w:val="00D514C3"/>
    <w:rsid w:val="00D55B76"/>
    <w:rsid w:val="00D57F24"/>
    <w:rsid w:val="00D605F6"/>
    <w:rsid w:val="00D664B0"/>
    <w:rsid w:val="00D674EA"/>
    <w:rsid w:val="00D70ACC"/>
    <w:rsid w:val="00D71B94"/>
    <w:rsid w:val="00D71F17"/>
    <w:rsid w:val="00D7468D"/>
    <w:rsid w:val="00D75D84"/>
    <w:rsid w:val="00D80692"/>
    <w:rsid w:val="00D81D4F"/>
    <w:rsid w:val="00D83587"/>
    <w:rsid w:val="00D857C5"/>
    <w:rsid w:val="00D90E17"/>
    <w:rsid w:val="00D9360F"/>
    <w:rsid w:val="00D93A47"/>
    <w:rsid w:val="00D93E78"/>
    <w:rsid w:val="00D94B90"/>
    <w:rsid w:val="00D95700"/>
    <w:rsid w:val="00D9712C"/>
    <w:rsid w:val="00D9769B"/>
    <w:rsid w:val="00DA2268"/>
    <w:rsid w:val="00DA39FD"/>
    <w:rsid w:val="00DA3E0C"/>
    <w:rsid w:val="00DA3EBE"/>
    <w:rsid w:val="00DA443A"/>
    <w:rsid w:val="00DA4E3B"/>
    <w:rsid w:val="00DA69CE"/>
    <w:rsid w:val="00DA7B83"/>
    <w:rsid w:val="00DB4386"/>
    <w:rsid w:val="00DB6D3A"/>
    <w:rsid w:val="00DC099E"/>
    <w:rsid w:val="00DC0F8E"/>
    <w:rsid w:val="00DC4367"/>
    <w:rsid w:val="00DC44ED"/>
    <w:rsid w:val="00DD0AEC"/>
    <w:rsid w:val="00DD1C77"/>
    <w:rsid w:val="00DD20DB"/>
    <w:rsid w:val="00DD3666"/>
    <w:rsid w:val="00DD4805"/>
    <w:rsid w:val="00DE3521"/>
    <w:rsid w:val="00DE4B39"/>
    <w:rsid w:val="00DE5F22"/>
    <w:rsid w:val="00DF023A"/>
    <w:rsid w:val="00DF53F0"/>
    <w:rsid w:val="00DF551B"/>
    <w:rsid w:val="00E00022"/>
    <w:rsid w:val="00E05720"/>
    <w:rsid w:val="00E1000A"/>
    <w:rsid w:val="00E1003D"/>
    <w:rsid w:val="00E11F99"/>
    <w:rsid w:val="00E1232A"/>
    <w:rsid w:val="00E15F77"/>
    <w:rsid w:val="00E162DE"/>
    <w:rsid w:val="00E1730D"/>
    <w:rsid w:val="00E20DA2"/>
    <w:rsid w:val="00E21D44"/>
    <w:rsid w:val="00E26026"/>
    <w:rsid w:val="00E27E70"/>
    <w:rsid w:val="00E31231"/>
    <w:rsid w:val="00E31564"/>
    <w:rsid w:val="00E370B8"/>
    <w:rsid w:val="00E44267"/>
    <w:rsid w:val="00E44E5A"/>
    <w:rsid w:val="00E45FEE"/>
    <w:rsid w:val="00E50BC0"/>
    <w:rsid w:val="00E57B38"/>
    <w:rsid w:val="00E634D3"/>
    <w:rsid w:val="00E635E2"/>
    <w:rsid w:val="00E65F33"/>
    <w:rsid w:val="00E67022"/>
    <w:rsid w:val="00E71D77"/>
    <w:rsid w:val="00E76337"/>
    <w:rsid w:val="00E85E5E"/>
    <w:rsid w:val="00E86362"/>
    <w:rsid w:val="00E90325"/>
    <w:rsid w:val="00E93FEF"/>
    <w:rsid w:val="00E95252"/>
    <w:rsid w:val="00E964F0"/>
    <w:rsid w:val="00EA7BD8"/>
    <w:rsid w:val="00EB1784"/>
    <w:rsid w:val="00EB3610"/>
    <w:rsid w:val="00EC0531"/>
    <w:rsid w:val="00EC4CBF"/>
    <w:rsid w:val="00EC4EB6"/>
    <w:rsid w:val="00EC717B"/>
    <w:rsid w:val="00ED0EDA"/>
    <w:rsid w:val="00ED159E"/>
    <w:rsid w:val="00ED1F45"/>
    <w:rsid w:val="00ED33EE"/>
    <w:rsid w:val="00ED5C65"/>
    <w:rsid w:val="00EE7554"/>
    <w:rsid w:val="00EF0069"/>
    <w:rsid w:val="00EF22DD"/>
    <w:rsid w:val="00EF3396"/>
    <w:rsid w:val="00EF3F01"/>
    <w:rsid w:val="00EF625D"/>
    <w:rsid w:val="00EF6DB4"/>
    <w:rsid w:val="00EF7A64"/>
    <w:rsid w:val="00F022C6"/>
    <w:rsid w:val="00F05430"/>
    <w:rsid w:val="00F05DD3"/>
    <w:rsid w:val="00F06C68"/>
    <w:rsid w:val="00F108A4"/>
    <w:rsid w:val="00F1673E"/>
    <w:rsid w:val="00F217CD"/>
    <w:rsid w:val="00F21B33"/>
    <w:rsid w:val="00F21B71"/>
    <w:rsid w:val="00F248AE"/>
    <w:rsid w:val="00F251C5"/>
    <w:rsid w:val="00F258F3"/>
    <w:rsid w:val="00F27510"/>
    <w:rsid w:val="00F300CE"/>
    <w:rsid w:val="00F315A7"/>
    <w:rsid w:val="00F31605"/>
    <w:rsid w:val="00F31798"/>
    <w:rsid w:val="00F32D57"/>
    <w:rsid w:val="00F42102"/>
    <w:rsid w:val="00F42370"/>
    <w:rsid w:val="00F43F2B"/>
    <w:rsid w:val="00F44BFD"/>
    <w:rsid w:val="00F45617"/>
    <w:rsid w:val="00F46E16"/>
    <w:rsid w:val="00F47053"/>
    <w:rsid w:val="00F514A2"/>
    <w:rsid w:val="00F51C35"/>
    <w:rsid w:val="00F54035"/>
    <w:rsid w:val="00F5678E"/>
    <w:rsid w:val="00F5679C"/>
    <w:rsid w:val="00F57144"/>
    <w:rsid w:val="00F57913"/>
    <w:rsid w:val="00F604CE"/>
    <w:rsid w:val="00F6135A"/>
    <w:rsid w:val="00F61662"/>
    <w:rsid w:val="00F6362A"/>
    <w:rsid w:val="00F66213"/>
    <w:rsid w:val="00F679B4"/>
    <w:rsid w:val="00F716BB"/>
    <w:rsid w:val="00F732D8"/>
    <w:rsid w:val="00F774EA"/>
    <w:rsid w:val="00F81926"/>
    <w:rsid w:val="00F81BAC"/>
    <w:rsid w:val="00F82C69"/>
    <w:rsid w:val="00F8493E"/>
    <w:rsid w:val="00F84D8D"/>
    <w:rsid w:val="00F86645"/>
    <w:rsid w:val="00F91F15"/>
    <w:rsid w:val="00F941CE"/>
    <w:rsid w:val="00F95C60"/>
    <w:rsid w:val="00F96CF3"/>
    <w:rsid w:val="00FA10D3"/>
    <w:rsid w:val="00FA52F3"/>
    <w:rsid w:val="00FA604E"/>
    <w:rsid w:val="00FB238D"/>
    <w:rsid w:val="00FC277B"/>
    <w:rsid w:val="00FC3810"/>
    <w:rsid w:val="00FC6181"/>
    <w:rsid w:val="00FC62F5"/>
    <w:rsid w:val="00FD501F"/>
    <w:rsid w:val="00FE0E53"/>
    <w:rsid w:val="00FE2919"/>
    <w:rsid w:val="00FE41EE"/>
    <w:rsid w:val="00FF0723"/>
    <w:rsid w:val="00FF1D58"/>
    <w:rsid w:val="00FF236B"/>
    <w:rsid w:val="00FF4B9F"/>
    <w:rsid w:val="00FF794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00C12F"/>
  <w15:docId w15:val="{70B82B45-54F1-4EFD-9439-5DA2A0336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635E2"/>
    <w:pPr>
      <w:spacing w:after="0" w:line="240" w:lineRule="auto"/>
    </w:pPr>
    <w:rPr>
      <w:rFonts w:ascii="굴림" w:eastAsia="굴림" w:hAnsi="굴림" w:cs="굴림"/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EF22DD"/>
    <w:pPr>
      <w:keepNext/>
      <w:keepLines/>
      <w:numPr>
        <w:numId w:val="12"/>
      </w:numPr>
      <w:pBdr>
        <w:bottom w:val="single" w:sz="4" w:space="1" w:color="595959" w:themeColor="text1" w:themeTint="A6"/>
      </w:pBdr>
      <w:spacing w:before="360"/>
      <w:outlineLvl w:val="0"/>
    </w:pPr>
    <w:rPr>
      <w:b/>
      <w:bCs/>
      <w:smallCaps/>
      <w:color w:val="000000" w:themeColor="text1"/>
      <w:sz w:val="36"/>
      <w:szCs w:val="36"/>
    </w:rPr>
  </w:style>
  <w:style w:type="paragraph" w:styleId="2">
    <w:name w:val="heading 2"/>
    <w:basedOn w:val="a"/>
    <w:next w:val="a"/>
    <w:link w:val="2Char"/>
    <w:uiPriority w:val="9"/>
    <w:unhideWhenUsed/>
    <w:qFormat/>
    <w:rsid w:val="00EF22DD"/>
    <w:pPr>
      <w:keepNext/>
      <w:keepLines/>
      <w:numPr>
        <w:ilvl w:val="1"/>
        <w:numId w:val="12"/>
      </w:numPr>
      <w:spacing w:before="360"/>
      <w:outlineLvl w:val="1"/>
    </w:pPr>
    <w:rPr>
      <w:b/>
      <w:bCs/>
      <w:smallCaps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unhideWhenUsed/>
    <w:qFormat/>
    <w:rsid w:val="00CA5384"/>
    <w:pPr>
      <w:keepNext/>
      <w:keepLines/>
      <w:numPr>
        <w:ilvl w:val="2"/>
        <w:numId w:val="12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4">
    <w:name w:val="heading 4"/>
    <w:basedOn w:val="a"/>
    <w:next w:val="a"/>
    <w:link w:val="4Char"/>
    <w:uiPriority w:val="9"/>
    <w:unhideWhenUsed/>
    <w:qFormat/>
    <w:rsid w:val="00CA5384"/>
    <w:pPr>
      <w:keepNext/>
      <w:keepLines/>
      <w:numPr>
        <w:ilvl w:val="3"/>
        <w:numId w:val="12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CA5384"/>
    <w:pPr>
      <w:keepNext/>
      <w:keepLines/>
      <w:numPr>
        <w:ilvl w:val="4"/>
        <w:numId w:val="12"/>
      </w:numPr>
      <w:spacing w:before="200"/>
      <w:outlineLvl w:val="4"/>
    </w:pPr>
    <w:rPr>
      <w:rFonts w:asciiTheme="majorHAnsi" w:eastAsiaTheme="majorEastAsia" w:hAnsiTheme="majorHAnsi" w:cstheme="majorBidi"/>
      <w:color w:val="252525" w:themeColor="text2" w:themeShade="BF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CA5384"/>
    <w:pPr>
      <w:keepNext/>
      <w:keepLines/>
      <w:numPr>
        <w:ilvl w:val="5"/>
        <w:numId w:val="12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CA5384"/>
    <w:pPr>
      <w:keepNext/>
      <w:keepLines/>
      <w:numPr>
        <w:ilvl w:val="6"/>
        <w:numId w:val="12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CA5384"/>
    <w:pPr>
      <w:keepNext/>
      <w:keepLines/>
      <w:numPr>
        <w:ilvl w:val="7"/>
        <w:numId w:val="12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CA5384"/>
    <w:pPr>
      <w:keepNext/>
      <w:keepLines/>
      <w:numPr>
        <w:ilvl w:val="8"/>
        <w:numId w:val="12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EF22DD"/>
    <w:pPr>
      <w:contextualSpacing/>
    </w:pPr>
    <w:rPr>
      <w:color w:val="000000" w:themeColor="text1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EF22DD"/>
    <w:rPr>
      <w:rFonts w:ascii="맑은 고딕" w:eastAsia="맑은 고딕" w:hAnsi="맑은 고딕" w:cs="맑은 고딕"/>
      <w:color w:val="000000" w:themeColor="text1"/>
      <w:sz w:val="56"/>
      <w:szCs w:val="56"/>
    </w:rPr>
  </w:style>
  <w:style w:type="paragraph" w:customStyle="1" w:styleId="a4">
    <w:name w:val="부제목"/>
    <w:basedOn w:val="a"/>
    <w:next w:val="a"/>
    <w:link w:val="a5"/>
    <w:uiPriority w:val="11"/>
    <w:qFormat/>
    <w:rsid w:val="00CA5384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a5">
    <w:name w:val="부제목 문자"/>
    <w:basedOn w:val="a0"/>
    <w:link w:val="a4"/>
    <w:uiPriority w:val="11"/>
    <w:rsid w:val="00CA5384"/>
    <w:rPr>
      <w:color w:val="5A5A5A" w:themeColor="text1" w:themeTint="A5"/>
      <w:spacing w:val="10"/>
    </w:rPr>
  </w:style>
  <w:style w:type="character" w:customStyle="1" w:styleId="1Char">
    <w:name w:val="제목 1 Char"/>
    <w:basedOn w:val="a0"/>
    <w:link w:val="1"/>
    <w:uiPriority w:val="9"/>
    <w:rsid w:val="00EF22DD"/>
    <w:rPr>
      <w:rFonts w:ascii="맑은 고딕" w:eastAsia="맑은 고딕" w:hAnsi="맑은 고딕" w:cs="맑은 고딕"/>
      <w:b/>
      <w:bCs/>
      <w:smallCaps/>
      <w:color w:val="000000" w:themeColor="text1"/>
      <w:sz w:val="36"/>
      <w:szCs w:val="36"/>
    </w:rPr>
  </w:style>
  <w:style w:type="character" w:customStyle="1" w:styleId="2Char">
    <w:name w:val="제목 2 Char"/>
    <w:basedOn w:val="a0"/>
    <w:link w:val="2"/>
    <w:uiPriority w:val="9"/>
    <w:rsid w:val="00EF22DD"/>
    <w:rPr>
      <w:rFonts w:ascii="맑은 고딕" w:eastAsia="맑은 고딕" w:hAnsi="맑은 고딕" w:cs="맑은 고딕"/>
      <w:b/>
      <w:bCs/>
      <w:smallCaps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CA5384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4Char">
    <w:name w:val="제목 4 Char"/>
    <w:basedOn w:val="a0"/>
    <w:link w:val="4"/>
    <w:uiPriority w:val="9"/>
    <w:rsid w:val="00CA5384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CA5384"/>
    <w:rPr>
      <w:rFonts w:asciiTheme="majorHAnsi" w:eastAsiaTheme="majorEastAsia" w:hAnsiTheme="majorHAnsi" w:cstheme="majorBidi"/>
      <w:color w:val="252525" w:themeColor="text2" w:themeShade="BF"/>
    </w:rPr>
  </w:style>
  <w:style w:type="character" w:customStyle="1" w:styleId="6Char">
    <w:name w:val="제목 6 Char"/>
    <w:basedOn w:val="a0"/>
    <w:link w:val="6"/>
    <w:uiPriority w:val="9"/>
    <w:semiHidden/>
    <w:rsid w:val="00CA5384"/>
    <w:rPr>
      <w:rFonts w:asciiTheme="majorHAnsi" w:eastAsiaTheme="majorEastAsia" w:hAnsiTheme="majorHAnsi" w:cstheme="majorBidi"/>
      <w:i/>
      <w:iCs/>
      <w:color w:val="252525" w:themeColor="text2" w:themeShade="BF"/>
    </w:rPr>
  </w:style>
  <w:style w:type="character" w:customStyle="1" w:styleId="7Char">
    <w:name w:val="제목 7 Char"/>
    <w:basedOn w:val="a0"/>
    <w:link w:val="7"/>
    <w:uiPriority w:val="9"/>
    <w:semiHidden/>
    <w:rsid w:val="00CA5384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8Char">
    <w:name w:val="제목 8 Char"/>
    <w:basedOn w:val="a0"/>
    <w:link w:val="8"/>
    <w:uiPriority w:val="9"/>
    <w:semiHidden/>
    <w:rsid w:val="00CA5384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CA538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a6">
    <w:name w:val="Subtle Emphasis"/>
    <w:basedOn w:val="a0"/>
    <w:uiPriority w:val="19"/>
    <w:qFormat/>
    <w:rsid w:val="00EF22DD"/>
    <w:rPr>
      <w:rFonts w:ascii="맑은 고딕" w:eastAsia="맑은 고딕" w:hAnsi="맑은 고딕" w:cs="맑은 고딕"/>
      <w:i/>
      <w:iCs/>
      <w:color w:val="404040" w:themeColor="text1" w:themeTint="BF"/>
    </w:rPr>
  </w:style>
  <w:style w:type="character" w:styleId="a7">
    <w:name w:val="Emphasis"/>
    <w:basedOn w:val="a0"/>
    <w:uiPriority w:val="20"/>
    <w:qFormat/>
    <w:rsid w:val="00EF22DD"/>
    <w:rPr>
      <w:rFonts w:ascii="맑은 고딕" w:eastAsia="맑은 고딕" w:hAnsi="맑은 고딕" w:cs="맑은 고딕"/>
      <w:i/>
      <w:iCs/>
      <w:color w:val="auto"/>
    </w:rPr>
  </w:style>
  <w:style w:type="character" w:styleId="a8">
    <w:name w:val="Intense Emphasis"/>
    <w:basedOn w:val="a0"/>
    <w:uiPriority w:val="21"/>
    <w:qFormat/>
    <w:rsid w:val="00EF22DD"/>
    <w:rPr>
      <w:rFonts w:ascii="맑은 고딕" w:eastAsia="맑은 고딕" w:hAnsi="맑은 고딕" w:cs="맑은 고딕"/>
      <w:b/>
      <w:bCs/>
      <w:i/>
      <w:iCs/>
      <w:caps/>
    </w:rPr>
  </w:style>
  <w:style w:type="character" w:styleId="a9">
    <w:name w:val="Strong"/>
    <w:basedOn w:val="a0"/>
    <w:uiPriority w:val="22"/>
    <w:qFormat/>
    <w:rsid w:val="00EF22DD"/>
    <w:rPr>
      <w:rFonts w:ascii="맑은 고딕" w:eastAsia="맑은 고딕" w:hAnsi="맑은 고딕" w:cs="맑은 고딕"/>
      <w:b/>
      <w:bCs/>
      <w:color w:val="000000" w:themeColor="text1"/>
    </w:rPr>
  </w:style>
  <w:style w:type="paragraph" w:styleId="aa">
    <w:name w:val="Quote"/>
    <w:basedOn w:val="a"/>
    <w:next w:val="a"/>
    <w:link w:val="Char0"/>
    <w:uiPriority w:val="29"/>
    <w:qFormat/>
    <w:rsid w:val="00CA5384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har0">
    <w:name w:val="인용 Char"/>
    <w:basedOn w:val="a0"/>
    <w:link w:val="aa"/>
    <w:uiPriority w:val="29"/>
    <w:rsid w:val="00CA5384"/>
    <w:rPr>
      <w:i/>
      <w:iCs/>
      <w:color w:val="000000" w:themeColor="text1"/>
    </w:rPr>
  </w:style>
  <w:style w:type="paragraph" w:styleId="ab">
    <w:name w:val="Intense Quote"/>
    <w:basedOn w:val="a"/>
    <w:next w:val="a"/>
    <w:link w:val="Char1"/>
    <w:uiPriority w:val="30"/>
    <w:qFormat/>
    <w:rsid w:val="00CA5384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har1">
    <w:name w:val="강한 인용 Char"/>
    <w:basedOn w:val="a0"/>
    <w:link w:val="ab"/>
    <w:uiPriority w:val="30"/>
    <w:rsid w:val="00CA5384"/>
    <w:rPr>
      <w:color w:val="000000" w:themeColor="text1"/>
      <w:shd w:val="clear" w:color="auto" w:fill="F2F2F2" w:themeFill="background1" w:themeFillShade="F2"/>
    </w:rPr>
  </w:style>
  <w:style w:type="character" w:styleId="ac">
    <w:name w:val="Subtle Reference"/>
    <w:basedOn w:val="a0"/>
    <w:uiPriority w:val="31"/>
    <w:qFormat/>
    <w:rsid w:val="00EF22DD"/>
    <w:rPr>
      <w:rFonts w:ascii="맑은 고딕" w:eastAsia="맑은 고딕" w:hAnsi="맑은 고딕" w:cs="맑은 고딕"/>
      <w:smallCaps/>
      <w:color w:val="404040" w:themeColor="text1" w:themeTint="BF"/>
      <w:u w:val="single" w:color="7F7F7F" w:themeColor="text1" w:themeTint="80"/>
    </w:rPr>
  </w:style>
  <w:style w:type="character" w:styleId="ad">
    <w:name w:val="Intense Reference"/>
    <w:basedOn w:val="a0"/>
    <w:uiPriority w:val="32"/>
    <w:qFormat/>
    <w:rsid w:val="00EF22DD"/>
    <w:rPr>
      <w:rFonts w:ascii="맑은 고딕" w:eastAsia="맑은 고딕" w:hAnsi="맑은 고딕" w:cs="맑은 고딕"/>
      <w:b/>
      <w:bCs/>
      <w:smallCaps/>
      <w:u w:val="single"/>
    </w:rPr>
  </w:style>
  <w:style w:type="character" w:styleId="ae">
    <w:name w:val="Book Title"/>
    <w:basedOn w:val="a0"/>
    <w:uiPriority w:val="33"/>
    <w:qFormat/>
    <w:rsid w:val="00EF22DD"/>
    <w:rPr>
      <w:rFonts w:ascii="맑은 고딕" w:eastAsia="맑은 고딕" w:hAnsi="맑은 고딕" w:cs="맑은 고딕"/>
      <w:b w:val="0"/>
      <w:bCs w:val="0"/>
      <w:smallCaps/>
      <w:spacing w:val="5"/>
    </w:rPr>
  </w:style>
  <w:style w:type="paragraph" w:customStyle="1" w:styleId="af">
    <w:name w:val="설명"/>
    <w:basedOn w:val="a"/>
    <w:next w:val="a"/>
    <w:uiPriority w:val="35"/>
    <w:semiHidden/>
    <w:unhideWhenUsed/>
    <w:qFormat/>
    <w:rsid w:val="00CA5384"/>
    <w:pPr>
      <w:spacing w:after="200"/>
    </w:pPr>
    <w:rPr>
      <w:i/>
      <w:iCs/>
      <w:color w:val="323232" w:themeColor="text2"/>
      <w:sz w:val="18"/>
      <w:szCs w:val="18"/>
    </w:rPr>
  </w:style>
  <w:style w:type="paragraph" w:customStyle="1" w:styleId="af0">
    <w:name w:val="목차 제목"/>
    <w:basedOn w:val="1"/>
    <w:next w:val="a"/>
    <w:uiPriority w:val="39"/>
    <w:semiHidden/>
    <w:unhideWhenUsed/>
    <w:qFormat/>
    <w:rsid w:val="00CA5384"/>
    <w:pPr>
      <w:outlineLvl w:val="9"/>
    </w:pPr>
  </w:style>
  <w:style w:type="paragraph" w:styleId="af1">
    <w:name w:val="No Spacing"/>
    <w:uiPriority w:val="1"/>
    <w:qFormat/>
    <w:rsid w:val="00EF22DD"/>
    <w:pPr>
      <w:spacing w:after="0" w:line="240" w:lineRule="auto"/>
    </w:pPr>
    <w:rPr>
      <w:rFonts w:ascii="맑은 고딕" w:eastAsia="맑은 고딕" w:hAnsi="맑은 고딕" w:cs="맑은 고딕"/>
    </w:rPr>
  </w:style>
  <w:style w:type="paragraph" w:styleId="af2">
    <w:name w:val="List Paragraph"/>
    <w:basedOn w:val="a"/>
    <w:uiPriority w:val="34"/>
    <w:qFormat/>
    <w:rsid w:val="00CA5384"/>
    <w:pPr>
      <w:ind w:left="720"/>
      <w:contextualSpacing/>
    </w:pPr>
  </w:style>
  <w:style w:type="paragraph" w:styleId="af3">
    <w:name w:val="Subtitle"/>
    <w:basedOn w:val="a"/>
    <w:next w:val="a"/>
    <w:link w:val="Char2"/>
    <w:uiPriority w:val="11"/>
    <w:qFormat/>
    <w:rsid w:val="00EF22DD"/>
    <w:pPr>
      <w:spacing w:after="60"/>
      <w:jc w:val="center"/>
      <w:outlineLvl w:val="1"/>
    </w:pPr>
  </w:style>
  <w:style w:type="character" w:customStyle="1" w:styleId="Char2">
    <w:name w:val="부제 Char"/>
    <w:basedOn w:val="a0"/>
    <w:link w:val="af3"/>
    <w:uiPriority w:val="11"/>
    <w:rsid w:val="00EF22DD"/>
    <w:rPr>
      <w:rFonts w:ascii="맑은 고딕" w:eastAsia="맑은 고딕" w:hAnsi="맑은 고딕" w:cs="맑은 고딕"/>
      <w:sz w:val="24"/>
      <w:szCs w:val="24"/>
    </w:rPr>
  </w:style>
  <w:style w:type="paragraph" w:styleId="af4">
    <w:name w:val="Balloon Text"/>
    <w:basedOn w:val="a"/>
    <w:link w:val="Char3"/>
    <w:uiPriority w:val="99"/>
    <w:semiHidden/>
    <w:unhideWhenUsed/>
    <w:rsid w:val="00C8059F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3">
    <w:name w:val="풍선 도움말 텍스트 Char"/>
    <w:basedOn w:val="a0"/>
    <w:link w:val="af4"/>
    <w:uiPriority w:val="99"/>
    <w:semiHidden/>
    <w:rsid w:val="00C8059F"/>
    <w:rPr>
      <w:rFonts w:asciiTheme="majorHAnsi" w:eastAsiaTheme="majorEastAsia" w:hAnsiTheme="majorHAnsi" w:cstheme="majorBidi"/>
      <w:sz w:val="18"/>
      <w:szCs w:val="18"/>
    </w:rPr>
  </w:style>
  <w:style w:type="table" w:styleId="af5">
    <w:name w:val="Table Grid"/>
    <w:basedOn w:val="a1"/>
    <w:uiPriority w:val="39"/>
    <w:rsid w:val="00E27E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6">
    <w:name w:val="header"/>
    <w:basedOn w:val="a"/>
    <w:link w:val="Char4"/>
    <w:uiPriority w:val="99"/>
    <w:unhideWhenUsed/>
    <w:rsid w:val="00CB0F32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머리글 Char"/>
    <w:basedOn w:val="a0"/>
    <w:link w:val="af6"/>
    <w:uiPriority w:val="99"/>
    <w:rsid w:val="00CB0F32"/>
    <w:rPr>
      <w:rFonts w:ascii="맑은 고딕" w:eastAsia="맑은 고딕" w:hAnsi="맑은 고딕" w:cs="맑은 고딕"/>
    </w:rPr>
  </w:style>
  <w:style w:type="paragraph" w:styleId="af7">
    <w:name w:val="footer"/>
    <w:basedOn w:val="a"/>
    <w:link w:val="Char5"/>
    <w:uiPriority w:val="99"/>
    <w:unhideWhenUsed/>
    <w:rsid w:val="00CB0F32"/>
    <w:pPr>
      <w:tabs>
        <w:tab w:val="center" w:pos="4513"/>
        <w:tab w:val="right" w:pos="9026"/>
      </w:tabs>
      <w:snapToGrid w:val="0"/>
    </w:pPr>
  </w:style>
  <w:style w:type="character" w:customStyle="1" w:styleId="Char5">
    <w:name w:val="바닥글 Char"/>
    <w:basedOn w:val="a0"/>
    <w:link w:val="af7"/>
    <w:uiPriority w:val="99"/>
    <w:rsid w:val="00CB0F32"/>
    <w:rPr>
      <w:rFonts w:ascii="맑은 고딕" w:eastAsia="맑은 고딕" w:hAnsi="맑은 고딕" w:cs="맑은 고딕"/>
    </w:rPr>
  </w:style>
  <w:style w:type="character" w:styleId="af8">
    <w:name w:val="Placeholder Text"/>
    <w:basedOn w:val="a0"/>
    <w:uiPriority w:val="99"/>
    <w:semiHidden/>
    <w:rsid w:val="00C5515F"/>
    <w:rPr>
      <w:color w:val="666666"/>
    </w:rPr>
  </w:style>
  <w:style w:type="paragraph" w:customStyle="1" w:styleId="msonormal0">
    <w:name w:val="msonormal"/>
    <w:basedOn w:val="a"/>
    <w:rsid w:val="008446C2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4B4241"/>
    <w:rPr>
      <w:rFonts w:ascii="굴림체" w:eastAsia="굴림체" w:hAnsi="굴림체" w:cs="굴림체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F022C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굴림체" w:eastAsia="굴림체" w:hAnsi="굴림체" w:cs="굴림체"/>
    </w:rPr>
  </w:style>
  <w:style w:type="character" w:customStyle="1" w:styleId="HTMLChar">
    <w:name w:val="미리 서식이 지정된 HTML Char"/>
    <w:basedOn w:val="a0"/>
    <w:link w:val="HTML0"/>
    <w:uiPriority w:val="99"/>
    <w:semiHidden/>
    <w:rsid w:val="00F022C6"/>
    <w:rPr>
      <w:rFonts w:ascii="굴림체" w:eastAsia="굴림체" w:hAnsi="굴림체" w:cs="굴림체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06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8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3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00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97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7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11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1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98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8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6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9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7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9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2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548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55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9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2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664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0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9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49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14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75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6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4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803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503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0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6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91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33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61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64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192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53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551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26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11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2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20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663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5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43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34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8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0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56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06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498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142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2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37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7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09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323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216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95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25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077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443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28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1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2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28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31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7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6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5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582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86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2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07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17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4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29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44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99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1833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379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704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64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4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3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7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048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052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93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5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560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423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6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6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4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2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456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609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6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4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4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686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9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36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55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12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941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5144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16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5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13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1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0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52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30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581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8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4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89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701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4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13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17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5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775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1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4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08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9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8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7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0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9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271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156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24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144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2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151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5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04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9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47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1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051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98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8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483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307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94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05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2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93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728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1652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983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85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76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03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72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1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640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00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4667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98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9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56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80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88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9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34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8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0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8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6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8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4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3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92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13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20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2158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86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65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7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85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1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326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965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622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48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78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4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5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76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7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30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6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7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6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4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7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0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8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2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5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8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7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63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8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54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3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4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1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8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4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5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0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7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1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0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8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6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8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2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5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4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5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9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5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5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1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9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4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1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6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16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4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1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8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5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7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3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5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9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5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2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9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2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7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0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6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8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7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4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9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0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7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2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3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6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3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6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79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8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0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1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9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6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9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8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9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6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39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1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94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4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1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5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6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23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5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5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1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0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9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1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9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8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67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5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8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7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3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7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1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9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69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1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6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5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4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6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9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25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0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2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8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7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7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1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0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2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3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5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4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4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8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2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9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8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1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80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7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8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4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9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9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6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1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3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6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6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6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4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8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1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0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5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0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0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2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8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5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8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5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8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5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0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4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9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4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9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8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9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73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0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1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7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4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75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8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5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9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1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0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6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6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9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67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1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8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71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8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94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0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26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3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7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4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0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9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9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97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6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7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5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4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4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1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03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6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6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9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2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63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309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08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98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7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657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86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540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92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98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8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0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1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1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7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4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3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9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1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8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6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9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6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1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7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4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3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3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13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1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8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2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5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8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3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2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0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1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13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03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2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7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9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0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0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06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92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80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65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1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21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066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244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6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06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2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4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757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3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92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04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70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0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9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8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2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7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73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3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3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3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9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4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54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1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1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0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4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0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0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3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6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9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7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4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2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4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67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75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5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9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4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2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7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0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8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8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3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2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3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3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2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4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9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07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7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4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8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2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6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2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7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8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3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5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6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2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3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7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3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3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3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0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3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9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8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4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0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1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9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9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8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8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9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5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2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9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4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22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3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8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17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8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1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4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4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233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2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20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262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914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6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6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92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828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42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8975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07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47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7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35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8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7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15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56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99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77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2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8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1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43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201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14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5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25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2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2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2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0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8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9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6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0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9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2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8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7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7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8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6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5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9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6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8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25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73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71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7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03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1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2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88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197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03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3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77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412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8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10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852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18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151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81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00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2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5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350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2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8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43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3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299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079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80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6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32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16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63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4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8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9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9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3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7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5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74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9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8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06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9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3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5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1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2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4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2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6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4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0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9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3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8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0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9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1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8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3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5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2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3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1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0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5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4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8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82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4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2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1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77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7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8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35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9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5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3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2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2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5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4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1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1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84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5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1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9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4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3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9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3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8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5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9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4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263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60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7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00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51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24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00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137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4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55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279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1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389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867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9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6045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6766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6470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748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05656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6" w:space="9" w:color="C7CDD1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713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618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270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45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2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0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60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9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0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15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471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42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6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9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25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7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4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67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4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7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8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7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5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9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5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8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9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3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3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9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3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0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6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277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590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9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8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871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6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3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6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8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594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81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7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0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70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3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96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37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1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0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51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78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3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89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4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3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9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6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1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6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5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4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6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2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0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8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4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3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0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6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1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4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6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5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0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0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4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3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4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8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5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1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5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2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2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368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513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1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8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8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84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860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102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9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848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1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1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276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74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2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0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49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66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74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8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050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144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1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2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2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17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491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74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7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4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6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5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6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74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8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3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6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4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6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6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0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8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44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8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2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02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0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8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2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3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3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43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4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8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4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66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5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8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0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5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6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1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9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3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761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8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5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647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18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8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1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97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3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15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6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8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5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5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5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5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8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67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1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4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7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9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75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7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7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52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4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6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5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8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5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3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8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3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9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1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0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9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84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3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3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8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1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17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5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7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0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7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5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6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1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2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5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8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7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3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9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7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67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6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9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6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0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0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3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2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03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8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3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1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63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1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27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9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6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8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3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1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2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8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1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5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50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951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13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7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inyoung\AppData\Roaming\Microsoft\Templates\&#48372;&#44256;&#49436;%20&#46356;&#51088;&#51064;(&#48708;&#50612;%20&#51080;&#51020;).dotx" TargetMode="External"/></Relationships>
</file>

<file path=word/theme/theme1.xml><?xml version="1.0" encoding="utf-8"?>
<a:theme xmlns:a="http://schemas.openxmlformats.org/drawingml/2006/main" name="Office Theme">
  <a:themeElements>
    <a:clrScheme name="Aspect">
      <a:dk1>
        <a:sysClr val="windowText" lastClr="000000"/>
      </a:dk1>
      <a:lt1>
        <a:sysClr val="window" lastClr="FFFFFF"/>
      </a:lt1>
      <a:dk2>
        <a:srgbClr val="323232"/>
      </a:dk2>
      <a:lt2>
        <a:srgbClr val="E3DED1"/>
      </a:lt2>
      <a:accent1>
        <a:srgbClr val="F07F09"/>
      </a:accent1>
      <a:accent2>
        <a:srgbClr val="9F2936"/>
      </a:accent2>
      <a:accent3>
        <a:srgbClr val="1B587C"/>
      </a:accent3>
      <a:accent4>
        <a:srgbClr val="4E8542"/>
      </a:accent4>
      <a:accent5>
        <a:srgbClr val="604878"/>
      </a:accent5>
      <a:accent6>
        <a:srgbClr val="C19859"/>
      </a:accent6>
      <a:hlink>
        <a:srgbClr val="6B9F25"/>
      </a:hlink>
      <a:folHlink>
        <a:srgbClr val="B26B0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Props1.xml><?xml version="1.0" encoding="utf-8"?>
<ds:datastoreItem xmlns:ds="http://schemas.openxmlformats.org/officeDocument/2006/customXml" ds:itemID="{DFD740D5-FE9D-4BEB-80E8-5055FD13445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C:\Users\Minyoung\AppData\Roaming\Microsoft\Templates\보고서 디자인(비어 있음).dotx</Template>
  <TotalTime>109</TotalTime>
  <Pages>142</Pages>
  <Words>13506</Words>
  <Characters>76990</Characters>
  <Application>Microsoft Office Word</Application>
  <DocSecurity>0</DocSecurity>
  <Lines>641</Lines>
  <Paragraphs>180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Minyoung</dc:creator>
  <cp:lastModifiedBy>오승민</cp:lastModifiedBy>
  <cp:revision>515</cp:revision>
  <dcterms:created xsi:type="dcterms:W3CDTF">2025-06-04T13:37:00Z</dcterms:created>
  <dcterms:modified xsi:type="dcterms:W3CDTF">2025-06-05T20:16:00Z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